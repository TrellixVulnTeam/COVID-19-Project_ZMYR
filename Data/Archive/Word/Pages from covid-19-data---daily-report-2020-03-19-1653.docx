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30.9pt;height:635.1pt;mso-position-horizontal-relative:char;mso-position-vertical-relative:line" coordorigin="0,0" coordsize="4618,12702">
            <v:group style="position:absolute;left:17;top:6;width:4594;height:394" coordorigin="17,6" coordsize="4594,394">
              <v:shape style="position:absolute;left:17;top:6;width:4594;height:394" coordorigin="17,6" coordsize="4594,394" path="m17,6l4610,6,4610,399,17,399,17,6xe" filled="true" fillcolor="#963634" stroked="false">
                <v:path arrowok="t"/>
                <v:fill type="solid"/>
              </v:shape>
            </v:group>
            <v:group style="position:absolute;left:17;top:395;width:4594;height:245" coordorigin="17,395" coordsize="4594,245">
              <v:shape style="position:absolute;left:17;top:395;width:4594;height:245" coordorigin="17,395" coordsize="4594,245" path="m17,395l4610,395,4610,639,17,639,17,395xe" filled="true" fillcolor="#f2dcdb" stroked="false">
                <v:path arrowok="t"/>
                <v:fill type="solid"/>
              </v:shape>
              <v:shape style="position:absolute;left:41;top:241;width:425;height:130" type="#_x0000_t75" stroked="false">
                <v:imagedata r:id="rId6" o:title=""/>
              </v:shape>
              <v:shape style="position:absolute;left:1113;top:232;width:554;height:122" type="#_x0000_t75" stroked="false">
                <v:imagedata r:id="rId7" o:title=""/>
              </v:shape>
              <v:shape style="position:absolute;left:1881;top:230;width:530;height:151" type="#_x0000_t75" stroked="false">
                <v:imagedata r:id="rId8" o:title=""/>
              </v:shape>
              <v:shape style="position:absolute;left:2613;top:230;width:475;height:151" type="#_x0000_t75" stroked="false">
                <v:imagedata r:id="rId9" o:title=""/>
              </v:shape>
              <v:shape style="position:absolute;left:3367;top:44;width:475;height:330" type="#_x0000_t75" stroked="false">
                <v:imagedata r:id="rId10" o:title=""/>
              </v:shape>
            </v:group>
            <v:group style="position:absolute;left:4274;top:243;width:65;height:99" coordorigin="4274,243" coordsize="65,99">
              <v:shape style="position:absolute;left:4274;top:243;width:65;height:99" coordorigin="4274,243" coordsize="65,99" path="m4313,255l4301,255,4301,342,4313,342,4313,255xe" filled="true" fillcolor="#ffffff" stroked="false">
                <v:path arrowok="t"/>
                <v:fill type="solid"/>
              </v:shape>
              <v:shape style="position:absolute;left:4274;top:243;width:65;height:99" coordorigin="4274,243" coordsize="65,99" path="m4339,243l4274,243,4274,255,4339,255,4339,243xe" filled="true" fillcolor="#ffffff" stroked="false">
                <v:path arrowok="t"/>
                <v:fill type="solid"/>
              </v:shape>
            </v:group>
            <v:group style="position:absolute;left:4274;top:243;width:65;height:99" coordorigin="4274,243" coordsize="65,99">
              <v:shape style="position:absolute;left:4274;top:243;width:65;height:99" coordorigin="4274,243" coordsize="65,99" path="m4313,342l4301,342,4301,255,4274,255,4274,243,4339,243,4339,255,4313,255,4313,342xe" filled="false" stroked="true" strokeweight=".24pt" strokecolor="#ffffff">
                <v:path arrowok="t"/>
              </v:shape>
            </v:group>
            <v:group style="position:absolute;left:4349;top:267;width:65;height:75" coordorigin="4349,267" coordsize="65,75">
              <v:shape style="position:absolute;left:4349;top:267;width:65;height:75" coordorigin="4349,267" coordsize="65,75" path="m4392,267l4373,267,4365,270,4351,284,4349,294,4349,315,4351,325,4358,332,4363,339,4370,342,4389,342,4397,339,4401,335,4375,335,4370,332,4368,327,4363,323,4361,315,4361,294,4363,287,4368,282,4370,277,4404,277,4399,270,4392,267xe" filled="true" fillcolor="#ffffff" stroked="false">
                <v:path arrowok="t"/>
                <v:fill type="solid"/>
              </v:shape>
              <v:shape style="position:absolute;left:4349;top:267;width:65;height:75" coordorigin="4349,267" coordsize="65,75" path="m4404,277l4389,277,4399,287,4401,294,4401,315,4399,323,4394,327,4392,332,4387,335,4401,335,4404,332,4409,325,4413,315,4413,294,4409,284,4404,277xe" filled="true" fillcolor="#ffffff" stroked="false">
                <v:path arrowok="t"/>
                <v:fill type="solid"/>
              </v:shape>
            </v:group>
            <v:group style="position:absolute;left:4349;top:267;width:65;height:75" coordorigin="4349,267" coordsize="65,75">
              <v:shape style="position:absolute;left:4349;top:267;width:65;height:75" coordorigin="4349,267" coordsize="65,75" path="m4380,342l4370,342,4363,339,4358,332,4351,325,4349,315,4349,306,4349,294,4351,284,4358,277,4365,270,4373,267,4380,267,4392,267,4399,270,4404,277,4409,284,4413,294,4413,306,4413,315,4409,325,4404,332,4397,339,4389,342,4380,342e" filled="false" stroked="true" strokeweight=".24pt" strokecolor="#ffffff">
                <v:path arrowok="t"/>
              </v:shape>
            </v:group>
            <v:group style="position:absolute;left:4361;top:277;width:41;height:58" coordorigin="4361,277" coordsize="41,58">
              <v:shape style="position:absolute;left:4361;top:277;width:41;height:58" coordorigin="4361,277" coordsize="41,58" path="m4380,335l4387,335,4392,332,4394,327,4399,323,4401,315,4401,306,4401,294,4399,287,4394,282,4389,277,4387,277,4380,277,4375,277,4370,277,4368,282,4363,287,4361,294,4361,303,4361,315,4363,323,4368,327,4370,332,4375,335,4380,335e" filled="false" stroked="true" strokeweight=".24pt" strokecolor="#ffffff">
                <v:path arrowok="t"/>
              </v:shape>
            </v:group>
            <v:group style="position:absolute;left:4421;top:251;width:44;height:92" coordorigin="4421,251" coordsize="44,92">
              <v:shape style="position:absolute;left:4421;top:251;width:44;height:92" coordorigin="4421,251" coordsize="44,92" path="m4442,277l4433,277,4433,335,4440,342,4464,342,4464,335,4447,335,4442,330,4442,277xe" filled="true" fillcolor="#ffffff" stroked="false">
                <v:path arrowok="t"/>
                <v:fill type="solid"/>
              </v:shape>
              <v:shape style="position:absolute;left:4421;top:251;width:44;height:92" coordorigin="4421,251" coordsize="44,92" path="m4459,270l4421,270,4421,277,4459,277,4459,270xe" filled="true" fillcolor="#ffffff" stroked="false">
                <v:path arrowok="t"/>
                <v:fill type="solid"/>
              </v:shape>
              <v:shape style="position:absolute;left:4421;top:251;width:44;height:92" coordorigin="4421,251" coordsize="44,92" path="m4442,251l4433,253,4433,270,4442,270,4442,251xe" filled="true" fillcolor="#ffffff" stroked="false">
                <v:path arrowok="t"/>
                <v:fill type="solid"/>
              </v:shape>
            </v:group>
            <v:group style="position:absolute;left:4421;top:251;width:44;height:92" coordorigin="4421,251" coordsize="44,92">
              <v:shape style="position:absolute;left:4421;top:251;width:44;height:92" coordorigin="4421,251" coordsize="44,92" path="m4464,335l4464,342,4459,342,4457,342,4452,342,4440,342,4433,335,4433,320,4433,277,4421,277,4421,270,4433,270,4433,253,4442,251,4442,270,4459,270,4459,277,4442,277,4442,323,4442,330,4447,335,4454,335,4457,335,4459,335,4464,335xe" filled="false" stroked="true" strokeweight=".24pt" strokecolor="#ffffff">
                <v:path arrowok="t"/>
              </v:shape>
            </v:group>
            <v:group style="position:absolute;left:4471;top:267;width:60;height:75" coordorigin="4471,267" coordsize="60,75">
              <v:shape style="position:absolute;left:4471;top:267;width:60;height:75" coordorigin="4471,267" coordsize="60,75" path="m4529,277l4512,277,4519,284,4519,296,4495,296,4485,299,4478,303,4473,308,4471,313,4471,332,4481,342,4507,342,4514,337,4515,335,4493,335,4488,332,4481,325,4481,315,4483,311,4493,306,4500,303,4531,303,4531,284,4529,277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31,327l4519,327,4519,339,4521,342,4531,342,4531,327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31,303l4512,303,4514,306,4519,306,4519,315,4517,323,4514,327,4509,332,4502,335,4515,335,4519,327,4531,327,4531,303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12,267l4485,267,4473,275,4471,287,4483,289,4483,279,4490,277,4529,277,4524,275,4519,270,4512,267xe" filled="true" fillcolor="#ffffff" stroked="false">
                <v:path arrowok="t"/>
                <v:fill type="solid"/>
              </v:shape>
            </v:group>
            <v:group style="position:absolute;left:4471;top:267;width:60;height:75" coordorigin="4471,267" coordsize="60,75">
              <v:shape style="position:absolute;left:4471;top:267;width:60;height:75" coordorigin="4471,267" coordsize="60,75" path="m4531,342l4521,342,4519,339,4519,335,4519,327,4514,337,4507,342,4495,342,4485,342,4481,342,4476,337,4471,332,4471,327,4471,320,4471,313,4473,308,4478,303,4485,299,4495,296,4509,296,4512,296,4514,296,4519,296,4519,291,4519,287,4519,284,4517,282,4514,279,4512,277,4509,277,4507,277,4502,277,4490,277,4483,279,4483,289,4471,287,4473,275,4485,267,4502,267,4512,267,4519,270,4524,275,4529,277,4531,284,4531,296,4531,327,4531,332,4531,337,4531,342xe" filled="false" stroked="true" strokeweight=".24pt" strokecolor="#ffffff">
                <v:path arrowok="t"/>
              </v:shape>
            </v:group>
            <v:group style="position:absolute;left:4481;top:303;width:39;height:32" coordorigin="4481,303" coordsize="39,32">
              <v:shape style="position:absolute;left:4481;top:303;width:39;height:32" coordorigin="4481,303" coordsize="39,32" path="m4519,306l4514,306,4512,303,4509,303,4500,303,4493,306,4488,308,4483,311,4481,315,4481,323,4481,325,4483,327,4485,330,4488,332,4493,335,4497,335,4502,335,4509,332,4514,327,4517,323,4519,315,4519,311,4519,308,4519,306e" filled="false" stroked="true" strokeweight=".24pt" strokecolor="#ffffff">
                <v:path arrowok="t"/>
              </v:shape>
            </v:group>
            <v:group style="position:absolute;left:4560;top:241;width:2;height:104" coordorigin="4560,241" coordsize="2,104">
              <v:shape style="position:absolute;left:4560;top:241;width:2;height:104" coordorigin="4560,241" coordsize="0,104" path="m4560,241l4560,344e" filled="false" stroked="true" strokeweight=".580pt" strokecolor="#ffffff">
                <v:path arrowok="t"/>
              </v:shape>
            </v:group>
            <v:group style="position:absolute;left:4248;top:447;width:96;height:125" coordorigin="4248,447" coordsize="96,125">
              <v:shape style="position:absolute;left:4248;top:447;width:96;height:125" coordorigin="4248,447" coordsize="96,125" path="m4322,543l4308,543,4308,572,4322,572,4322,543xe" filled="true" fillcolor="#632523" stroked="false">
                <v:path arrowok="t"/>
                <v:fill type="solid"/>
              </v:shape>
              <v:shape style="position:absolute;left:4248;top:447;width:96;height:125" coordorigin="4248,447" coordsize="96,125" path="m4322,447l4305,447,4248,534,4248,543,4344,543,4344,529,4265,529,4303,471,4305,469,4305,464,4308,459,4322,459,4322,447xe" filled="true" fillcolor="#632523" stroked="false">
                <v:path arrowok="t"/>
                <v:fill type="solid"/>
              </v:shape>
              <v:shape style="position:absolute;left:4248;top:447;width:96;height:125" coordorigin="4248,447" coordsize="96,125" path="m4322,459l4308,459,4308,529,4322,529,4322,459xe" filled="true" fillcolor="#632523" stroked="false">
                <v:path arrowok="t"/>
                <v:fill type="solid"/>
              </v:shape>
            </v:group>
            <v:group style="position:absolute;left:4248;top:447;width:96;height:125" coordorigin="4248,447" coordsize="96,125">
              <v:shape style="position:absolute;left:4248;top:447;width:96;height:125" coordorigin="4248,447" coordsize="96,125" path="m4322,572l4308,572,4308,543,4248,543,4248,534,4305,447,4322,447,4322,529,4344,529,4344,543,4322,543,4322,572xe" filled="false" stroked="true" strokeweight=".24pt" strokecolor="#632523">
                <v:path arrowok="t"/>
              </v:shape>
            </v:group>
            <v:group style="position:absolute;left:4265;top:459;width:44;height:70" coordorigin="4265,459" coordsize="44,70">
              <v:shape style="position:absolute;left:4265;top:459;width:44;height:70" coordorigin="4265,459" coordsize="44,70" path="m4308,529l4308,474,4308,469,4308,464,4308,459,4305,464,4305,469,4303,471,4265,529,4308,529xe" filled="false" stroked="true" strokeweight=".24pt" strokecolor="#632523">
                <v:path arrowok="t"/>
              </v:shape>
            </v:group>
            <v:group style="position:absolute;left:4358;top:449;width:92;height:126" coordorigin="4358,449" coordsize="92,126">
              <v:shape style="position:absolute;left:4358;top:449;width:92;height:126" coordorigin="4358,449" coordsize="92,126" path="m4373,541l4358,546,4361,555,4368,563,4382,572,4392,575,4418,575,4430,572,4437,565,4444,560,4387,560,4377,555,4373,541xe" filled="true" fillcolor="#632523" stroked="false">
                <v:path arrowok="t"/>
                <v:fill type="solid"/>
              </v:shape>
              <v:shape style="position:absolute;left:4358;top:449;width:92;height:126" coordorigin="4358,449" coordsize="92,126" path="m4440,462l4411,462,4418,464,4423,467,4428,471,4430,476,4430,488,4423,495,4421,500,4411,503,4389,503,4389,515,4413,515,4421,517,4425,522,4433,527,4435,531,4435,543,4433,551,4428,555,4423,558,4416,560,4444,560,4447,558,4449,548,4449,529,4447,522,4437,512,4430,507,4423,507,4430,505,4435,503,4445,493,4445,471,4442,464,4440,462xe" filled="true" fillcolor="#632523" stroked="false">
                <v:path arrowok="t"/>
                <v:fill type="solid"/>
              </v:shape>
              <v:shape style="position:absolute;left:4358;top:449;width:92;height:126" coordorigin="4358,449" coordsize="92,126" path="m4394,449l4375,457,4363,474,4377,479,4382,467,4392,462,4440,462,4434,456,4420,449,4394,449xe" filled="true" fillcolor="#632523" stroked="false">
                <v:path arrowok="t"/>
                <v:fill type="solid"/>
              </v:shape>
            </v:group>
            <v:group style="position:absolute;left:4358;top:449;width:92;height:126" coordorigin="4358,449" coordsize="92,126">
              <v:shape style="position:absolute;left:4358;top:449;width:92;height:126" coordorigin="4358,449" coordsize="92,126" path="m4389,515l4389,503,4401,503,4411,503,4421,500,4423,495,4428,491,4430,488,4430,481,4430,476,4428,471,4423,467,4418,464,4411,462,4404,462,4392,462,4382,467,4377,479,4363,474,4375,457,4394,449,4420,449,4434,456,4442,464,4445,471,4445,479,4445,486,4445,493,4440,498,4435,503,4430,505,4423,507,4430,507,4437,512,4442,517,4447,522,4449,529,4449,539,4449,548,4447,558,4437,565,4430,572,4418,575,4404,575,4392,575,4382,572,4375,567,4368,563,4361,555,4358,546,4373,541,4377,555,4387,560,4404,560,4416,560,4423,558,4428,555,4433,551,4435,543,4435,539,4435,531,4433,527,4425,522,4421,517,4413,515,4401,515,4389,515xe" filled="false" stroked="true" strokeweight=".24pt" strokecolor="#632523">
                <v:path arrowok="t"/>
              </v:shape>
            </v:group>
            <v:group style="position:absolute;left:4469;top:447;width:94;height:128" coordorigin="4469,447" coordsize="94,128">
              <v:shape style="position:absolute;left:4469;top:447;width:94;height:128" coordorigin="4469,447" coordsize="94,128" path="m4529,447l4505,447,4495,450,4488,457,4478,462,4476,469,4476,493,4483,503,4497,507,4492,510,4474,524,4469,541,4469,551,4473,558,4483,565,4490,572,4502,575,4531,575,4543,572,4550,565,4557,560,4497,560,4488,551,4485,546,4485,529,4495,519,4514,515,4551,515,4548,512,4533,505,4542,503,4517,503,4509,500,4505,498,4500,493,4493,491,4490,486,4490,474,4493,469,4502,464,4509,462,4555,462,4548,457,4541,450,4529,447xe" filled="true" fillcolor="#632523" stroked="false">
                <v:path arrowok="t"/>
                <v:fill type="solid"/>
              </v:shape>
              <v:shape style="position:absolute;left:4469;top:447;width:94;height:128" coordorigin="4469,447" coordsize="94,128" path="m4551,515l4514,515,4519,516,4541,527,4548,541,4548,546,4545,551,4541,555,4533,560,4557,560,4560,558,4562,551,4562,529,4557,524,4555,517,4551,515xe" filled="true" fillcolor="#632523" stroked="false">
                <v:path arrowok="t"/>
                <v:fill type="solid"/>
              </v:shape>
              <v:shape style="position:absolute;left:4469;top:447;width:94;height:128" coordorigin="4469,447" coordsize="94,128" path="m4555,462l4526,462,4531,464,4538,467,4543,469,4545,474,4545,486,4538,493,4533,495,4526,498,4517,503,4542,503,4550,500,4557,491,4557,469,4555,462xe" filled="true" fillcolor="#632523" stroked="false">
                <v:path arrowok="t"/>
                <v:fill type="solid"/>
              </v:shape>
            </v:group>
            <v:group style="position:absolute;left:4469;top:447;width:94;height:128" coordorigin="4469,447" coordsize="94,128">
              <v:shape style="position:absolute;left:4469;top:447;width:94;height:128" coordorigin="4469,447" coordsize="94,128" path="m4497,507l4483,503,4476,493,4476,479,4476,469,4478,462,4488,457,4495,450,4505,447,4517,447,4529,447,4541,450,4548,457,4555,462,4557,469,4557,479,4557,491,4550,500,4533,505,4548,512,4555,517,4557,524,4562,529,4562,534,4562,541,4562,551,4560,558,4550,565,4543,572,4531,575,4517,575,4502,575,4490,572,4483,565,4473,558,4469,551,4469,541,4474,524,4492,510e" filled="false" stroked="true" strokeweight=".24pt" strokecolor="#632523">
                <v:path arrowok="t"/>
              </v:shape>
            </v:group>
            <v:group style="position:absolute;left:4490;top:462;width:56;height:41" coordorigin="4490,462" coordsize="56,41">
              <v:shape style="position:absolute;left:4490;top:462;width:56;height:41" coordorigin="4490,462" coordsize="56,41" path="m4517,503l4526,498,4533,495,4538,493,4543,488,4545,486,4545,479,4545,474,4543,469,4538,467,4531,464,4526,462,4517,462,4509,462,4502,464,4497,467,4493,469,4490,474,4490,479,4490,486,4493,491,4500,493,4505,498,4509,500,4517,503e" filled="false" stroked="true" strokeweight=".24pt" strokecolor="#632523">
                <v:path arrowok="t"/>
              </v:shape>
            </v:group>
            <v:group style="position:absolute;left:4485;top:515;width:63;height:46" coordorigin="4485,515" coordsize="63,46">
              <v:shape style="position:absolute;left:4485;top:515;width:63;height:46" coordorigin="4485,515" coordsize="63,46" path="m4514,515l4495,519,4485,529,4485,541,4485,546,4488,551,4493,555,4497,560,4507,560,4517,560,4526,560,4533,560,4541,555,4545,551,4548,546,4548,541,4541,527,4519,516e" filled="false" stroked="true" strokeweight=".24pt" strokecolor="#632523">
                <v:path arrowok="t"/>
              </v:shape>
            </v:group>
            <v:group style="position:absolute;left:17;top:877;width:4594;height:245" coordorigin="17,877" coordsize="4594,245">
              <v:shape style="position:absolute;left:17;top:877;width:4594;height:245" coordorigin="17,877" coordsize="4594,245" path="m17,877l4610,877,4610,1122,17,1122,17,877xe" filled="true" fillcolor="#f2dcdb" stroked="false">
                <v:path arrowok="t"/>
                <v:fill type="solid"/>
              </v:shape>
              <v:shape style="position:absolute;left:4251;top:687;width:309;height:132" type="#_x0000_t75" stroked="false">
                <v:imagedata r:id="rId11" o:title=""/>
              </v:shape>
            </v:group>
            <v:group style="position:absolute;left:4365;top:932;width:82;height:123" coordorigin="4365,932" coordsize="82,123">
              <v:shape style="position:absolute;left:4365;top:932;width:82;height:123" coordorigin="4365,932" coordsize="82,123" path="m4447,932l4368,932,4365,947,4421,960,4410,977,4401,996,4394,1015,4390,1035,4389,1055,4404,1055,4404,1052,4405,1034,4425,976,4447,942,4447,932xe" filled="true" fillcolor="#632523" stroked="false">
                <v:path arrowok="t"/>
                <v:fill type="solid"/>
              </v:shape>
            </v:group>
            <v:group style="position:absolute;left:4365;top:932;width:82;height:123" coordorigin="4365,932" coordsize="82,123">
              <v:shape style="position:absolute;left:4365;top:932;width:82;height:123" coordorigin="4365,932" coordsize="82,123" path="m4404,1055l4389,1055,4390,1035,4394,1015,4401,996,4410,977,4421,960,4365,947,4368,932,4447,932,4447,942,4435,958,4425,976,4417,994,4410,1015,4405,1034,4404,1052,4404,1055xe" filled="false" stroked="true" strokeweight=".24pt" strokecolor="#632523">
                <v:path arrowok="t"/>
              </v:shape>
            </v:group>
            <v:group style="position:absolute;left:4469;top:930;width:94;height:125" coordorigin="4469,930" coordsize="94,125">
              <v:shape style="position:absolute;left:4469;top:930;width:94;height:125" coordorigin="4469,930" coordsize="94,125" path="m4543,1026l4529,1026,4529,1055,4543,1055,4543,1026xe" filled="true" fillcolor="#632523" stroked="false">
                <v:path arrowok="t"/>
                <v:fill type="solid"/>
              </v:shape>
              <v:shape style="position:absolute;left:4469;top:930;width:94;height:125" coordorigin="4469,930" coordsize="94,125" path="m4543,930l4524,930,4469,1016,4469,1026,4562,1026,4562,1011,4485,1011,4521,954,4524,951,4529,942,4543,942,4543,930xe" filled="true" fillcolor="#632523" stroked="false">
                <v:path arrowok="t"/>
                <v:fill type="solid"/>
              </v:shape>
              <v:shape style="position:absolute;left:4469;top:930;width:94;height:125" coordorigin="4469,930" coordsize="94,125" path="m4543,942l4529,942,4529,1011,4543,1011,4543,942xe" filled="true" fillcolor="#632523" stroked="false">
                <v:path arrowok="t"/>
                <v:fill type="solid"/>
              </v:shape>
            </v:group>
            <v:group style="position:absolute;left:4469;top:930;width:94;height:125" coordorigin="4469,930" coordsize="94,125">
              <v:shape style="position:absolute;left:4469;top:930;width:94;height:125" coordorigin="4469,930" coordsize="94,125" path="m4543,1055l4529,1055,4529,1026,4469,1026,4469,1016,4524,930,4543,930,4543,1011,4562,1011,4562,1026,4543,1026,4543,1055xe" filled="false" stroked="true" strokeweight=".24pt" strokecolor="#632523">
                <v:path arrowok="t"/>
              </v:shape>
            </v:group>
            <v:group style="position:absolute;left:4485;top:942;width:44;height:70" coordorigin="4485,942" coordsize="44,70">
              <v:shape style="position:absolute;left:4485;top:942;width:44;height:70" coordorigin="4485,942" coordsize="44,70" path="m4529,1011l4529,956,4529,951,4529,947,4529,942,4526,947,4524,951,4521,954,4485,1011,4529,1011xe" filled="false" stroked="true" strokeweight=".24pt" strokecolor="#632523">
                <v:path arrowok="t"/>
              </v:shape>
            </v:group>
            <v:group style="position:absolute;left:17;top:1359;width:4594;height:245" coordorigin="17,1359" coordsize="4594,245">
              <v:shape style="position:absolute;left:17;top:1359;width:4594;height:245" coordorigin="17,1359" coordsize="4594,245" path="m17,1359l4610,1359,4610,1604,17,1604,17,1359xe" filled="true" fillcolor="#f2dcdb" stroked="false">
                <v:path arrowok="t"/>
                <v:fill type="solid"/>
              </v:shape>
            </v:group>
            <v:group style="position:absolute;left:4361;top:1172;width:94;height:128" coordorigin="4361,1172" coordsize="94,128">
              <v:shape style="position:absolute;left:4361;top:1172;width:94;height:128" coordorigin="4361,1172" coordsize="94,128" path="m4421,1172l4394,1172,4385,1175,4377,1179,4370,1187,4365,1194,4365,1215,4373,1225,4389,1232,4384,1234,4366,1248,4361,1266,4361,1273,4363,1283,4373,1290,4380,1295,4392,1299,4421,1299,4433,1295,4440,1290,4446,1285,4397,1285,4382,1280,4377,1275,4375,1271,4375,1251,4385,1244,4406,1239,4442,1239,4437,1235,4425,1230,4440,1225,4401,1225,4394,1223,4385,1213,4382,1208,4382,1199,4385,1194,4389,1191,4394,1187,4445,1187,4437,1179,4430,1175,4421,1172xe" filled="true" fillcolor="#632523" stroked="false">
                <v:path arrowok="t"/>
                <v:fill type="solid"/>
              </v:shape>
              <v:shape style="position:absolute;left:4361;top:1172;width:94;height:128" coordorigin="4361,1172" coordsize="94,128" path="m4442,1239l4406,1239,4408,1240,4430,1250,4437,1266,4437,1271,4435,1275,4430,1280,4425,1283,4416,1285,4446,1285,4449,1283,4454,1273,4454,1259,4452,1254,4449,1247,4442,1239xe" filled="true" fillcolor="#632523" stroked="false">
                <v:path arrowok="t"/>
                <v:fill type="solid"/>
              </v:shape>
              <v:shape style="position:absolute;left:4361;top:1172;width:94;height:128" coordorigin="4361,1172" coordsize="94,128" path="m4445,1187l4423,1187,4428,1191,4433,1194,4435,1199,4435,1208,4433,1213,4428,1215,4425,1220,4418,1223,4406,1225,4440,1225,4447,1215,4447,1194,4445,1187xe" filled="true" fillcolor="#632523" stroked="false">
                <v:path arrowok="t"/>
                <v:fill type="solid"/>
              </v:shape>
            </v:group>
            <v:group style="position:absolute;left:4361;top:1172;width:94;height:128" coordorigin="4361,1172" coordsize="94,128">
              <v:shape style="position:absolute;left:4361;top:1172;width:94;height:128" coordorigin="4361,1172" coordsize="94,128" path="m4389,1232l4373,1225,4365,1215,4365,1203,4365,1194,4370,1187,4377,1179,4385,1175,4394,1172,4409,1172,4421,1172,4430,1175,4437,1179,4445,1187,4447,1194,4447,1203,4447,1215,4440,1225,4425,1230,4437,1235,4445,1242,4449,1247,4452,1254,4454,1259,4454,1263,4454,1273,4449,1283,4440,1290,4433,1295,4421,1299,4406,1299,4392,1299,4380,1295,4373,1290,4363,1283,4361,1273,4361,1266,4366,1248,4384,1234e" filled="false" stroked="true" strokeweight=".24pt" strokecolor="#632523">
                <v:path arrowok="t"/>
              </v:shape>
            </v:group>
            <v:group style="position:absolute;left:4382;top:1187;width:53;height:39" coordorigin="4382,1187" coordsize="53,39">
              <v:shape style="position:absolute;left:4382;top:1187;width:53;height:39" coordorigin="4382,1187" coordsize="53,39" path="m4406,1225l4418,1223,4425,1220,4428,1215,4433,1213,4435,1208,4435,1203,4435,1199,4433,1194,4428,1191,4423,1187,4416,1187,4409,1187,4399,1187,4394,1187,4389,1191,4385,1194,4382,1199,4382,1203,4382,1208,4385,1213,4389,1218,4394,1223,4401,1225,4406,1225e" filled="false" stroked="true" strokeweight=".24pt" strokecolor="#632523">
                <v:path arrowok="t"/>
              </v:shape>
            </v:group>
            <v:group style="position:absolute;left:4375;top:1239;width:63;height:46" coordorigin="4375,1239" coordsize="63,46">
              <v:shape style="position:absolute;left:4375;top:1239;width:63;height:46" coordorigin="4375,1239" coordsize="63,46" path="m4406,1239l4385,1244,4375,1251,4375,1263,4375,1271,4377,1275,4382,1280,4389,1283,4397,1285,4409,1285,4416,1285,4425,1283,4430,1280,4435,1275,4437,1271,4437,1266,4430,1250,4408,1240e" filled="false" stroked="true" strokeweight=".24pt" strokecolor="#632523">
                <v:path arrowok="t"/>
              </v:shape>
            </v:group>
            <v:group style="position:absolute;left:4481;top:1172;width:84;height:125" coordorigin="4481,1172" coordsize="84,125">
              <v:shape style="position:absolute;left:4481;top:1172;width:84;height:125" coordorigin="4481,1172" coordsize="84,125" path="m4565,1283l4481,1283,4481,1297,4565,1297,4565,1283xe" filled="true" fillcolor="#632523" stroked="false">
                <v:path arrowok="t"/>
                <v:fill type="solid"/>
              </v:shape>
              <v:shape style="position:absolute;left:4481;top:1172;width:84;height:125" coordorigin="4481,1172" coordsize="84,125" path="m4531,1191l4517,1191,4517,1283,4531,1283,4531,1191xe" filled="true" fillcolor="#632523" stroked="false">
                <v:path arrowok="t"/>
                <v:fill type="solid"/>
              </v:shape>
              <v:shape style="position:absolute;left:4481;top:1172;width:84;height:125" coordorigin="4481,1172" coordsize="84,125" path="m4531,1172l4515,1178,4502,1191,4483,1203,4485,1216,4501,1206,4517,1191,4531,1191,4531,1172xe" filled="true" fillcolor="#632523" stroked="false">
                <v:path arrowok="t"/>
                <v:fill type="solid"/>
              </v:shape>
            </v:group>
            <v:group style="position:absolute;left:4481;top:1172;width:84;height:125" coordorigin="4481,1172" coordsize="84,125">
              <v:shape style="position:absolute;left:4481;top:1172;width:84;height:125" coordorigin="4481,1172" coordsize="84,125" path="m4565,1283l4565,1297,4481,1297,4481,1283,4517,1283,4517,1191,4501,1206,4485,1216,4483,1203,4502,1191,4515,1178,4531,1172,4531,1283,4565,1283xe" filled="false" stroked="true" strokeweight=".24pt" strokecolor="#632523">
                <v:path arrowok="t"/>
              </v:shape>
            </v:group>
            <v:group style="position:absolute;left:4361;top:1415;width:89;height:125" coordorigin="4361,1415" coordsize="89,125">
              <v:shape style="position:absolute;left:4361;top:1415;width:89;height:125" coordorigin="4361,1415" coordsize="89,125" path="m4375,1506l4361,1511,4363,1520,4368,1527,4377,1532,4385,1537,4394,1539,4416,1539,4428,1537,4440,1525,4389,1525,4380,1520,4375,1506xe" filled="true" fillcolor="#632523" stroked="false">
                <v:path arrowok="t"/>
                <v:fill type="solid"/>
              </v:shape>
              <v:shape style="position:absolute;left:4361;top:1415;width:89;height:125" coordorigin="4361,1415" coordsize="89,125" path="m4441,1470l4416,1470,4421,1472,4428,1477,4433,1482,4435,1489,4435,1506,4433,1513,4428,1518,4421,1523,4413,1525,4440,1525,4445,1520,4449,1511,4449,1484,4447,1475,4441,1470xe" filled="true" fillcolor="#632523" stroked="false">
                <v:path arrowok="t"/>
                <v:fill type="solid"/>
              </v:shape>
              <v:shape style="position:absolute;left:4361;top:1415;width:89;height:125" coordorigin="4361,1415" coordsize="89,125" path="m4442,1415l4370,1415,4365,1482,4377,1484,4387,1475,4394,1470,4441,1470,4437,1467,4380,1467,4382,1429,4440,1429,4442,1415xe" filled="true" fillcolor="#632523" stroked="false">
                <v:path arrowok="t"/>
                <v:fill type="solid"/>
              </v:shape>
              <v:shape style="position:absolute;left:4361;top:1415;width:89;height:125" coordorigin="4361,1415" coordsize="89,125" path="m4421,1455l4397,1455,4387,1460,4380,1467,4437,1467,4430,1460,4421,1455xe" filled="true" fillcolor="#632523" stroked="false">
                <v:path arrowok="t"/>
                <v:fill type="solid"/>
              </v:shape>
            </v:group>
            <v:group style="position:absolute;left:4361;top:1415;width:89;height:125" coordorigin="4361,1415" coordsize="89,125">
              <v:shape style="position:absolute;left:4361;top:1415;width:89;height:125" coordorigin="4361,1415" coordsize="89,125" path="m4442,1415l4440,1429,4382,1429,4380,1467,4387,1460,4397,1455,4409,1455,4421,1455,4430,1460,4437,1467,4447,1475,4449,1484,4449,1499,4449,1511,4445,1520,4437,1527,4428,1537,4416,1539,4404,1539,4394,1539,4385,1537,4377,1532,4368,1527,4363,1520,4361,1511,4375,1506,4380,1520,4389,1525,4404,1525,4413,1525,4421,1523,4428,1518,4433,1513,4435,1506,4435,1499,4435,1489,4433,1482,4428,1477,4421,1472,4416,1470,4406,1470,4394,1470,4387,1475,4377,1484,4365,1482,4370,1415,4442,1415xe" filled="false" stroked="true" strokeweight=".24pt" strokecolor="#632523">
                <v:path arrowok="t"/>
              </v:shape>
            </v:group>
            <v:group style="position:absolute;left:4476;top:1415;width:82;height:123" coordorigin="4476,1415" coordsize="82,123">
              <v:shape style="position:absolute;left:4476;top:1415;width:82;height:123" coordorigin="4476,1415" coordsize="82,123" path="m4557,1415l4478,1415,4476,1429,4532,1440,4524,1454,4515,1473,4504,1498,4499,1518,4497,1537,4514,1537,4514,1535,4515,1516,4534,1458,4557,1424,4557,1415xe" filled="true" fillcolor="#632523" stroked="false">
                <v:path arrowok="t"/>
                <v:fill type="solid"/>
              </v:shape>
            </v:group>
            <v:group style="position:absolute;left:4476;top:1415;width:82;height:123" coordorigin="4476,1415" coordsize="82,123">
              <v:shape style="position:absolute;left:4476;top:1415;width:82;height:123" coordorigin="4476,1415" coordsize="82,123" path="m4514,1537l4497,1537,4499,1518,4504,1498,4515,1473,4524,1454,4532,1440,4476,1429,4478,1415,4557,1415,4557,1424,4545,1440,4534,1458,4525,1475,4518,1497,4515,1516,4514,1535,4514,1537xe" filled="false" stroked="true" strokeweight=".24pt" strokecolor="#632523">
                <v:path arrowok="t"/>
              </v:shape>
            </v:group>
            <v:group style="position:absolute;left:17;top:1842;width:4594;height:245" coordorigin="17,1842" coordsize="4594,245">
              <v:shape style="position:absolute;left:17;top:1842;width:4594;height:245" coordorigin="17,1842" coordsize="4594,245" path="m17,1842l4610,1842,4610,2087,17,2087,17,1842xe" filled="true" fillcolor="#f2dcdb" stroked="false">
                <v:path arrowok="t"/>
                <v:fill type="solid"/>
              </v:shape>
            </v:group>
            <v:group style="position:absolute;left:4260;top:1655;width:84;height:125" coordorigin="4260,1655" coordsize="84,125">
              <v:shape style="position:absolute;left:4260;top:1655;width:84;height:125" coordorigin="4260,1655" coordsize="84,125" path="m4344,1765l4260,1765,4260,1779,4344,1779,4344,1765xe" filled="true" fillcolor="#632523" stroked="false">
                <v:path arrowok="t"/>
                <v:fill type="solid"/>
              </v:shape>
              <v:shape style="position:absolute;left:4260;top:1655;width:84;height:125" coordorigin="4260,1655" coordsize="84,125" path="m4310,1674l4296,1674,4296,1765,4310,1765,4310,1674xe" filled="true" fillcolor="#632523" stroked="false">
                <v:path arrowok="t"/>
                <v:fill type="solid"/>
              </v:shape>
              <v:shape style="position:absolute;left:4260;top:1655;width:84;height:125" coordorigin="4260,1655" coordsize="84,125" path="m4310,1655l4295,1661,4280,1674,4262,1686,4265,1699,4281,1688,4296,1674,4310,1674,4310,1655xe" filled="true" fillcolor="#632523" stroked="false">
                <v:path arrowok="t"/>
                <v:fill type="solid"/>
              </v:shape>
            </v:group>
            <v:group style="position:absolute;left:4260;top:1655;width:84;height:125" coordorigin="4260,1655" coordsize="84,125">
              <v:shape style="position:absolute;left:4260;top:1655;width:84;height:125" coordorigin="4260,1655" coordsize="84,125" path="m4344,1765l4344,1779,4260,1779,4260,1765,4296,1765,4296,1674,4281,1688,4264,1699,4262,1686,4280,1674,4295,1661,4310,1655,4310,1765,4344,1765xe" filled="false" stroked="true" strokeweight=".24pt" strokecolor="#632523">
                <v:path arrowok="t"/>
              </v:shape>
            </v:group>
            <v:group style="position:absolute;left:4363;top:1657;width:87;height:123" coordorigin="4363,1657" coordsize="87,123">
              <v:shape style="position:absolute;left:4363;top:1657;width:87;height:123" coordorigin="4363,1657" coordsize="87,123" path="m4442,1669l4413,1669,4418,1671,4425,1674,4430,1679,4433,1686,4433,1700,4386,1748,4363,1765,4363,1779,4449,1779,4449,1765,4391,1758,4408,1746,4421,1734,4433,1724,4440,1717,4442,1710,4447,1705,4447,1681,4445,1671,4442,1669xe" filled="true" fillcolor="#632523" stroked="false">
                <v:path arrowok="t"/>
                <v:fill type="solid"/>
              </v:shape>
              <v:shape style="position:absolute;left:4363;top:1657;width:87;height:123" coordorigin="4363,1657" coordsize="87,123" path="m4414,1657l4387,1658,4371,1671,4363,1693,4377,1695,4377,1688,4380,1681,4387,1676,4392,1671,4399,1669,4442,1669,4430,1660,4414,1657xe" filled="true" fillcolor="#632523" stroked="false">
                <v:path arrowok="t"/>
                <v:fill type="solid"/>
              </v:shape>
            </v:group>
            <v:group style="position:absolute;left:4363;top:1657;width:87;height:123" coordorigin="4363,1657" coordsize="87,123">
              <v:shape style="position:absolute;left:4363;top:1657;width:87;height:123" coordorigin="4363,1657" coordsize="87,123" path="m4449,1765l4449,1779,4363,1779,4363,1765,4386,1748,4404,1734,4416,1723,4430,1707,4433,1700,4433,1693,4433,1686,4430,1679,4425,1674,4418,1671,4413,1669,4406,1669,4399,1669,4392,1671,4387,1676,4380,1681,4377,1688,4377,1695,4363,1693,4371,1671,4387,1658,4414,1657,4430,1660,4445,1671,4447,1681,4447,1691,4447,1698,4447,1705,4442,1710,4440,1717,4433,1724,4421,1734,4408,1746,4391,1758,4449,1765xe" filled="false" stroked="true" strokeweight=".24pt" strokecolor="#632523">
                <v:path arrowok="t"/>
              </v:shape>
            </v:group>
            <v:group style="position:absolute;left:4469;top:1655;width:94;height:125" coordorigin="4469,1655" coordsize="94,125">
              <v:shape style="position:absolute;left:4469;top:1655;width:94;height:125" coordorigin="4469,1655" coordsize="94,125" path="m4543,1751l4529,1751,4529,1779,4543,1779,4543,1751xe" filled="true" fillcolor="#632523" stroked="false">
                <v:path arrowok="t"/>
                <v:fill type="solid"/>
              </v:shape>
              <v:shape style="position:absolute;left:4469;top:1655;width:94;height:125" coordorigin="4469,1655" coordsize="94,125" path="m4543,1655l4524,1655,4469,1741,4469,1751,4562,1751,4562,1736,4485,1736,4521,1679,4524,1674,4526,1671,4529,1667,4543,1667,4543,1655xe" filled="true" fillcolor="#632523" stroked="false">
                <v:path arrowok="t"/>
                <v:fill type="solid"/>
              </v:shape>
              <v:shape style="position:absolute;left:4469;top:1655;width:94;height:125" coordorigin="4469,1655" coordsize="94,125" path="m4543,1667l4529,1667,4529,1736,4543,1736,4543,1667xe" filled="true" fillcolor="#632523" stroked="false">
                <v:path arrowok="t"/>
                <v:fill type="solid"/>
              </v:shape>
            </v:group>
            <v:group style="position:absolute;left:4469;top:1655;width:94;height:125" coordorigin="4469,1655" coordsize="94,125">
              <v:shape style="position:absolute;left:4469;top:1655;width:94;height:125" coordorigin="4469,1655" coordsize="94,125" path="m4543,1779l4529,1779,4529,1751,4469,1751,4469,1741,4524,1655,4543,1655,4543,1736,4562,1736,4562,1751,4543,1751,4543,1779xe" filled="false" stroked="true" strokeweight=".24pt" strokecolor="#632523">
                <v:path arrowok="t"/>
              </v:shape>
            </v:group>
            <v:group style="position:absolute;left:4485;top:1667;width:44;height:70" coordorigin="4485,1667" coordsize="44,70">
              <v:shape style="position:absolute;left:4485;top:1667;width:44;height:70" coordorigin="4485,1667" coordsize="44,70" path="m4529,1736l4529,1679,4529,1676,4529,1671,4529,1667,4526,1671,4524,1674,4521,1679,4485,1736,4529,1736xe" filled="false" stroked="true" strokeweight=".24pt" strokecolor="#632523">
                <v:path arrowok="t"/>
              </v:shape>
            </v:group>
            <v:group style="position:absolute;left:4260;top:1895;width:84;height:125" coordorigin="4260,1895" coordsize="84,125">
              <v:shape style="position:absolute;left:4260;top:1895;width:84;height:125" coordorigin="4260,1895" coordsize="84,125" path="m4344,2005l4260,2005,4260,2019,4344,2019,4344,2005xe" filled="true" fillcolor="#632523" stroked="false">
                <v:path arrowok="t"/>
                <v:fill type="solid"/>
              </v:shape>
              <v:shape style="position:absolute;left:4260;top:1895;width:84;height:125" coordorigin="4260,1895" coordsize="84,125" path="m4310,1916l4296,1916,4296,2005,4310,2005,4310,1916xe" filled="true" fillcolor="#632523" stroked="false">
                <v:path arrowok="t"/>
                <v:fill type="solid"/>
              </v:shape>
              <v:shape style="position:absolute;left:4260;top:1895;width:84;height:125" coordorigin="4260,1895" coordsize="84,125" path="m4310,1895l4295,1901,4280,1915,4262,1926,4263,1940,4280,1930,4296,1916,4310,1916,4310,1895xe" filled="true" fillcolor="#632523" stroked="false">
                <v:path arrowok="t"/>
                <v:fill type="solid"/>
              </v:shape>
            </v:group>
            <v:group style="position:absolute;left:4260;top:1895;width:84;height:125" coordorigin="4260,1895" coordsize="84,125">
              <v:shape style="position:absolute;left:4260;top:1895;width:84;height:125" coordorigin="4260,1895" coordsize="84,125" path="m4344,2005l4344,2019,4260,2019,4260,2005,4296,2005,4296,1916,4280,1930,4263,1940,4262,1926,4280,1915,4295,1901,4310,1895,4310,2005,4344,2005xe" filled="false" stroked="true" strokeweight=".24pt" strokecolor="#632523">
                <v:path arrowok="t"/>
              </v:shape>
            </v:group>
            <v:group style="position:absolute;left:4365;top:1897;width:82;height:123" coordorigin="4365,1897" coordsize="82,123">
              <v:shape style="position:absolute;left:4365;top:1897;width:82;height:123" coordorigin="4365,1897" coordsize="82,123" path="m4447,1897l4368,1897,4365,1911,4422,1922,4414,1936,4405,1955,4394,1980,4390,2000,4389,2019,4404,2019,4404,2017,4405,1999,4425,1941,4447,1907,4447,1897xe" filled="true" fillcolor="#632523" stroked="false">
                <v:path arrowok="t"/>
                <v:fill type="solid"/>
              </v:shape>
            </v:group>
            <v:group style="position:absolute;left:4365;top:1897;width:82;height:123" coordorigin="4365,1897" coordsize="82,123">
              <v:shape style="position:absolute;left:4365;top:1897;width:82;height:123" coordorigin="4365,1897" coordsize="82,123" path="m4404,2019l4389,2019,4390,2000,4394,1980,4405,1955,4414,1936,4422,1922,4365,1911,4368,1897,4447,1897,4447,1907,4435,1923,4425,1941,4417,1959,4410,1980,4405,1999,4404,2017,4404,2019xe" filled="false" stroked="true" strokeweight=".24pt" strokecolor="#632523">
                <v:path arrowok="t"/>
              </v:shape>
            </v:group>
            <v:group style="position:absolute;left:4481;top:1895;width:84;height:125" coordorigin="4481,1895" coordsize="84,125">
              <v:shape style="position:absolute;left:4481;top:1895;width:84;height:125" coordorigin="4481,1895" coordsize="84,125" path="m4565,2005l4481,2005,4481,2019,4565,2019,4565,2005xe" filled="true" fillcolor="#632523" stroked="false">
                <v:path arrowok="t"/>
                <v:fill type="solid"/>
              </v:shape>
              <v:shape style="position:absolute;left:4481;top:1895;width:84;height:125" coordorigin="4481,1895" coordsize="84,125" path="m4531,1916l4517,1916,4517,2005,4531,2005,4531,1916xe" filled="true" fillcolor="#632523" stroked="false">
                <v:path arrowok="t"/>
                <v:fill type="solid"/>
              </v:shape>
              <v:shape style="position:absolute;left:4481;top:1895;width:84;height:125" coordorigin="4481,1895" coordsize="84,125" path="m4531,1895l4515,1900,4501,1915,4483,1926,4484,1940,4500,1930,4517,1916,4531,1916,4531,1895xe" filled="true" fillcolor="#632523" stroked="false">
                <v:path arrowok="t"/>
                <v:fill type="solid"/>
              </v:shape>
            </v:group>
            <v:group style="position:absolute;left:4481;top:1895;width:84;height:125" coordorigin="4481,1895" coordsize="84,125">
              <v:shape style="position:absolute;left:4481;top:1895;width:84;height:125" coordorigin="4481,1895" coordsize="84,125" path="m4565,2005l4565,2019,4481,2019,4481,2005,4517,2005,4517,1916,4500,1930,4484,1940,4483,1926,4501,1915,4515,1900,4531,1895,4531,2005,4565,2005xe" filled="false" stroked="true" strokeweight=".24pt" strokecolor="#632523">
                <v:path arrowok="t"/>
              </v:shape>
            </v:group>
            <v:group style="position:absolute;left:17;top:2324;width:4594;height:245" coordorigin="17,2324" coordsize="4594,245">
              <v:shape style="position:absolute;left:17;top:2324;width:4594;height:245" coordorigin="17,2324" coordsize="4594,245" path="m17,2324l4610,2324,4610,2569,17,2569,17,2324xe" filled="true" fillcolor="#f2dcdb" stroked="false">
                <v:path arrowok="t"/>
                <v:fill type="solid"/>
              </v:shape>
            </v:group>
            <v:group style="position:absolute;left:4260;top:2137;width:84;height:125" coordorigin="4260,2137" coordsize="84,125">
              <v:shape style="position:absolute;left:4260;top:2137;width:84;height:125" coordorigin="4260,2137" coordsize="84,125" path="m4344,2247l4260,2247,4260,2262,4344,2262,4344,2247xe" filled="true" fillcolor="#632523" stroked="false">
                <v:path arrowok="t"/>
                <v:fill type="solid"/>
              </v:shape>
              <v:shape style="position:absolute;left:4260;top:2137;width:84;height:125" coordorigin="4260,2137" coordsize="84,125" path="m4310,2156l4296,2156,4296,2247,4310,2247,4310,2156xe" filled="true" fillcolor="#632523" stroked="false">
                <v:path arrowok="t"/>
                <v:fill type="solid"/>
              </v:shape>
              <v:shape style="position:absolute;left:4260;top:2137;width:84;height:125" coordorigin="4260,2137" coordsize="84,125" path="m4310,2137l4295,2144,4280,2156,4262,2168,4265,2181,4281,2170,4296,2156,4310,2156,4310,2137xe" filled="true" fillcolor="#632523" stroked="false">
                <v:path arrowok="t"/>
                <v:fill type="solid"/>
              </v:shape>
            </v:group>
            <v:group style="position:absolute;left:4260;top:2137;width:84;height:125" coordorigin="4260,2137" coordsize="84,125">
              <v:shape style="position:absolute;left:4260;top:2137;width:84;height:125" coordorigin="4260,2137" coordsize="84,125" path="m4344,2247l4344,2262,4260,2262,4260,2247,4296,2247,4296,2156,4281,2170,4264,2181,4262,2168,4280,2156,4295,2144,4310,2137,4310,2247,4344,2247xe" filled="false" stroked="true" strokeweight=".24pt" strokecolor="#632523">
                <v:path arrowok="t"/>
              </v:shape>
            </v:group>
            <v:group style="position:absolute;left:4361;top:2138;width:91;height:127" coordorigin="4361,2138" coordsize="91,127">
              <v:shape style="position:absolute;left:4361;top:2138;width:91;height:127" coordorigin="4361,2138" coordsize="91,127" path="m4399,2138l4383,2145,4367,2166,4362,2184,4361,2208,4365,2228,4373,2245,4382,2257,4392,2264,4406,2264,4415,2263,4431,2254,4434,2250,4397,2250,4389,2245,4385,2235,4377,2228,4375,2215,4389,2156,4397,2151,4437,2151,4422,2140,4399,2138xe" filled="true" fillcolor="#632523" stroked="false">
                <v:path arrowok="t"/>
                <v:fill type="solid"/>
              </v:shape>
              <v:shape style="position:absolute;left:4361;top:2138;width:91;height:127" coordorigin="4361,2138" coordsize="91,127" path="m4437,2151l4416,2151,4423,2156,4430,2166,4435,2175,4437,2187,4437,2216,4435,2228,4430,2235,4425,2245,4416,2250,4434,2250,4447,2233,4451,2215,4451,2189,4447,2170,4437,2151xe" filled="true" fillcolor="#632523" stroked="false">
                <v:path arrowok="t"/>
                <v:fill type="solid"/>
              </v:shape>
            </v:group>
            <v:group style="position:absolute;left:4361;top:2138;width:91;height:127" coordorigin="4361,2138" coordsize="91,127">
              <v:shape style="position:absolute;left:4361;top:2138;width:91;height:127" coordorigin="4361,2138" coordsize="91,127" path="m4406,2264l4392,2264,4382,2257,4373,2245,4365,2228,4361,2208,4362,2184,4367,2166,4383,2145,4399,2138,4422,2140,4437,2151,4447,2170,4451,2189,4451,2215,4447,2233,4431,2254,4415,2263e" filled="false" stroked="true" strokeweight=".24pt" strokecolor="#632523">
                <v:path arrowok="t"/>
              </v:shape>
            </v:group>
            <v:group style="position:absolute;left:4375;top:2151;width:63;height:99" coordorigin="4375,2151" coordsize="63,99">
              <v:shape style="position:absolute;left:4375;top:2151;width:63;height:99" coordorigin="4375,2151" coordsize="63,99" path="m4406,2250l4416,2250,4425,2245,4430,2235,4435,2228,4437,2216,4437,2202,4437,2187,4435,2175,4430,2166,4423,2156,4416,2151,4406,2151,4397,2151,4389,2156,4382,2163,4377,2173,4375,2185,4375,2199,4375,2214,4377,2228,4385,2235,4389,2245,4397,2250,4406,2250e" filled="false" stroked="true" strokeweight=".24pt" strokecolor="#632523">
                <v:path arrowok="t"/>
              </v:shape>
            </v:group>
            <v:group style="position:absolute;left:4471;top:2138;width:90;height:127" coordorigin="4471,2138" coordsize="90,127">
              <v:shape style="position:absolute;left:4471;top:2138;width:90;height:127" coordorigin="4471,2138" coordsize="90,127" path="m4509,2138l4493,2145,4477,2166,4472,2184,4471,2208,4475,2228,4483,2245,4490,2257,4502,2264,4517,2264,4525,2263,4541,2254,4544,2250,4507,2250,4500,2245,4493,2235,4488,2228,4486,2215,4486,2184,4488,2173,4493,2163,4497,2156,4505,2151,4547,2151,4547,2151,4532,2140,4509,2138xe" filled="true" fillcolor="#632523" stroked="false">
                <v:path arrowok="t"/>
                <v:fill type="solid"/>
              </v:shape>
              <v:shape style="position:absolute;left:4471;top:2138;width:90;height:127" coordorigin="4471,2138" coordsize="90,127" path="m4547,2151l4526,2151,4533,2156,4543,2175,4545,2187,4545,2216,4543,2228,4538,2235,4533,2245,4526,2250,4544,2250,4556,2233,4560,2215,4561,2188,4556,2170,4547,2151xe" filled="true" fillcolor="#632523" stroked="false">
                <v:path arrowok="t"/>
                <v:fill type="solid"/>
              </v:shape>
            </v:group>
            <v:group style="position:absolute;left:4471;top:2138;width:90;height:127" coordorigin="4471,2138" coordsize="90,127">
              <v:shape style="position:absolute;left:4471;top:2138;width:90;height:127" coordorigin="4471,2138" coordsize="90,127" path="m4517,2264l4502,2264,4490,2257,4483,2245,4475,2228,4471,2208,4472,2184,4477,2166,4493,2145,4509,2138,4532,2140,4547,2151,4556,2170,4561,2188,4560,2215,4556,2233,4541,2254,4525,2263e" filled="false" stroked="true" strokeweight=".24pt" strokecolor="#632523">
                <v:path arrowok="t"/>
              </v:shape>
            </v:group>
            <v:group style="position:absolute;left:4485;top:2151;width:60;height:99" coordorigin="4485,2151" coordsize="60,99">
              <v:shape style="position:absolute;left:4485;top:2151;width:60;height:99" coordorigin="4485,2151" coordsize="60,99" path="m4517,2250l4526,2250,4533,2245,4538,2235,4543,2228,4545,2216,4545,2202,4545,2187,4543,2175,4538,2166,4533,2156,4526,2151,4517,2151,4505,2151,4497,2156,4493,2163,4488,2173,4485,2185,4485,2199,4485,2214,4488,2228,4493,2235,4500,2245,4507,2250,4517,2250e" filled="false" stroked="true" strokeweight=".24pt" strokecolor="#632523">
                <v:path arrowok="t"/>
              </v:shape>
            </v:group>
            <v:group style="position:absolute;left:4260;top:2377;width:84;height:125" coordorigin="4260,2377" coordsize="84,125">
              <v:shape style="position:absolute;left:4260;top:2377;width:84;height:125" coordorigin="4260,2377" coordsize="84,125" path="m4344,2487l4260,2487,4260,2502,4344,2502,4344,2487xe" filled="true" fillcolor="#632523" stroked="false">
                <v:path arrowok="t"/>
                <v:fill type="solid"/>
              </v:shape>
              <v:shape style="position:absolute;left:4260;top:2377;width:84;height:125" coordorigin="4260,2377" coordsize="84,125" path="m4310,2399l4296,2399,4296,2487,4310,2487,4310,2399xe" filled="true" fillcolor="#632523" stroked="false">
                <v:path arrowok="t"/>
                <v:fill type="solid"/>
              </v:shape>
              <v:shape style="position:absolute;left:4260;top:2377;width:84;height:125" coordorigin="4260,2377" coordsize="84,125" path="m4310,2377l4295,2384,4280,2397,4262,2408,4263,2422,4280,2412,4296,2399,4310,2399,4310,2377xe" filled="true" fillcolor="#632523" stroked="false">
                <v:path arrowok="t"/>
                <v:fill type="solid"/>
              </v:shape>
            </v:group>
            <v:group style="position:absolute;left:4260;top:2377;width:84;height:125" coordorigin="4260,2377" coordsize="84,125">
              <v:shape style="position:absolute;left:4260;top:2377;width:84;height:125" coordorigin="4260,2377" coordsize="84,125" path="m4344,2487l4344,2502,4260,2502,4260,2487,4296,2487,4296,2399,4280,2412,4263,2422,4262,2408,4280,2397,4295,2384,4310,2377,4310,2487,4344,2487xe" filled="false" stroked="true" strokeweight=".24pt" strokecolor="#632523">
                <v:path arrowok="t"/>
              </v:shape>
            </v:group>
            <v:group style="position:absolute;left:4358;top:2377;width:94;height:125" coordorigin="4358,2377" coordsize="94,125">
              <v:shape style="position:absolute;left:4358;top:2377;width:94;height:125" coordorigin="4358,2377" coordsize="94,125" path="m4433,2473l4418,2473,4418,2502,4433,2502,4433,2473xe" filled="true" fillcolor="#632523" stroked="false">
                <v:path arrowok="t"/>
                <v:fill type="solid"/>
              </v:shape>
              <v:shape style="position:absolute;left:4358;top:2377;width:94;height:125" coordorigin="4358,2377" coordsize="94,125" path="m4433,2377l4413,2377,4358,2463,4358,2473,4452,2473,4452,2461,4375,2461,4413,2401,4413,2399,4418,2389,4433,2389,4433,2377xe" filled="true" fillcolor="#632523" stroked="false">
                <v:path arrowok="t"/>
                <v:fill type="solid"/>
              </v:shape>
              <v:shape style="position:absolute;left:4358;top:2377;width:94;height:125" coordorigin="4358,2377" coordsize="94,125" path="m4433,2389l4418,2389,4418,2461,4433,2461,4433,2389xe" filled="true" fillcolor="#632523" stroked="false">
                <v:path arrowok="t"/>
                <v:fill type="solid"/>
              </v:shape>
            </v:group>
            <v:group style="position:absolute;left:4358;top:2377;width:94;height:125" coordorigin="4358,2377" coordsize="94,125">
              <v:shape style="position:absolute;left:4358;top:2377;width:94;height:125" coordorigin="4358,2377" coordsize="94,125" path="m4433,2502l4418,2502,4418,2473,4358,2473,4358,2463,4413,2377,4433,2377,4433,2461,4452,2461,4452,2473,4433,2473,4433,2502xe" filled="false" stroked="true" strokeweight=".24pt" strokecolor="#632523">
                <v:path arrowok="t"/>
              </v:shape>
            </v:group>
            <v:group style="position:absolute;left:4375;top:2389;width:44;height:72" coordorigin="4375,2389" coordsize="44,72">
              <v:shape style="position:absolute;left:4375;top:2389;width:44;height:72" coordorigin="4375,2389" coordsize="44,72" path="m4418,2461l4418,2403,4418,2399,4418,2394,4418,2389,4416,2394,4413,2399,4413,2401,4375,2461,4418,2461xe" filled="false" stroked="true" strokeweight=".24pt" strokecolor="#632523">
                <v:path arrowok="t"/>
              </v:shape>
            </v:group>
            <v:group style="position:absolute;left:4473;top:2380;width:84;height:122" coordorigin="4473,2380" coordsize="84,122">
              <v:shape style="position:absolute;left:4473;top:2380;width:84;height:122" coordorigin="4473,2380" coordsize="84,122" path="m4549,2391l4524,2391,4529,2394,4536,2399,4541,2403,4543,2408,4543,2423,4497,2470,4473,2487,4473,2502,4557,2502,4557,2487,4500,2482,4517,2470,4531,2459,4548,2442,4553,2435,4557,2420,4557,2403,4555,2396,4549,2391xe" filled="true" fillcolor="#632523" stroked="false">
                <v:path arrowok="t"/>
                <v:fill type="solid"/>
              </v:shape>
              <v:shape style="position:absolute;left:4473;top:2380;width:84;height:122" coordorigin="4473,2380" coordsize="84,122" path="m4525,2380l4497,2381,4482,2394,4473,2415,4485,2420,4488,2411,4490,2403,4495,2399,4502,2394,4509,2391,4549,2391,4540,2385,4525,2380xe" filled="true" fillcolor="#632523" stroked="false">
                <v:path arrowok="t"/>
                <v:fill type="solid"/>
              </v:shape>
            </v:group>
            <v:group style="position:absolute;left:4473;top:2380;width:84;height:122" coordorigin="4473,2380" coordsize="84,122">
              <v:shape style="position:absolute;left:4473;top:2380;width:84;height:122" coordorigin="4473,2380" coordsize="84,122" path="m4557,2487l4557,2502,4473,2502,4473,2487,4497,2470,4515,2456,4527,2445,4541,2432,4543,2423,4543,2415,4543,2408,4541,2403,4536,2399,4529,2394,4524,2391,4517,2391,4509,2391,4485,2420,4473,2415,4482,2394,4497,2381,4525,2380,4540,2385,4555,2396,4557,2403,4557,2415,4557,2420,4555,2427,4553,2435,4548,2442,4541,2449,4531,2459,4517,2470,4500,2482,4557,2487xe" filled="false" stroked="true" strokeweight=".24pt" strokecolor="#632523">
                <v:path arrowok="t"/>
              </v:shape>
            </v:group>
            <v:group style="position:absolute;left:17;top:2807;width:4594;height:245" coordorigin="17,2807" coordsize="4594,245">
              <v:shape style="position:absolute;left:17;top:2807;width:4594;height:245" coordorigin="17,2807" coordsize="4594,245" path="m17,2807l4610,2807,4610,3051,17,3051,17,2807xe" filled="true" fillcolor="#f2dcdb" stroked="false">
                <v:path arrowok="t"/>
                <v:fill type="solid"/>
              </v:shape>
            </v:group>
            <v:group style="position:absolute;left:4260;top:2619;width:84;height:125" coordorigin="4260,2619" coordsize="84,125">
              <v:shape style="position:absolute;left:4260;top:2619;width:84;height:125" coordorigin="4260,2619" coordsize="84,125" path="m4344,2730l4260,2730,4260,2744,4344,2744,4344,2730xe" filled="true" fillcolor="#632523" stroked="false">
                <v:path arrowok="t"/>
                <v:fill type="solid"/>
              </v:shape>
              <v:shape style="position:absolute;left:4260;top:2619;width:84;height:125" coordorigin="4260,2619" coordsize="84,125" path="m4310,2639l4296,2639,4296,2730,4310,2730,4310,2639xe" filled="true" fillcolor="#632523" stroked="false">
                <v:path arrowok="t"/>
                <v:fill type="solid"/>
              </v:shape>
              <v:shape style="position:absolute;left:4260;top:2619;width:84;height:125" coordorigin="4260,2619" coordsize="84,125" path="m4310,2619l4295,2626,4280,2639,4262,2651,4265,2664,4281,2653,4296,2639,4310,2639,4310,2619xe" filled="true" fillcolor="#632523" stroked="false">
                <v:path arrowok="t"/>
                <v:fill type="solid"/>
              </v:shape>
            </v:group>
            <v:group style="position:absolute;left:4260;top:2619;width:84;height:125" coordorigin="4260,2619" coordsize="84,125">
              <v:shape style="position:absolute;left:4260;top:2619;width:84;height:125" coordorigin="4260,2619" coordsize="84,125" path="m4344,2730l4344,2744,4260,2744,4260,2730,4296,2730,4296,2639,4281,2653,4264,2664,4262,2651,4280,2639,4295,2626,4310,2619,4310,2730,4344,2730xe" filled="false" stroked="true" strokeweight=".24pt" strokecolor="#632523">
                <v:path arrowok="t"/>
              </v:shape>
            </v:group>
            <v:group style="position:absolute;left:4363;top:2620;width:89;height:127" coordorigin="4363,2620" coordsize="89,127">
              <v:shape style="position:absolute;left:4363;top:2620;width:89;height:127" coordorigin="4363,2620" coordsize="89,127" path="m4400,2620l4384,2628,4369,2649,4364,2668,4363,2692,4367,2713,4375,2730,4385,2742,4394,2747,4423,2747,4433,2742,4442,2732,4401,2732,4394,2730,4387,2725,4382,2718,4380,2713,4380,2699,4382,2691,4389,2687,4394,2682,4396,2681,4378,2681,4382,2654,4394,2639,4411,2634,4443,2634,4443,2633,4427,2623,4400,2620xe" filled="true" fillcolor="#632523" stroked="false">
                <v:path arrowok="t"/>
                <v:fill type="solid"/>
              </v:shape>
              <v:shape style="position:absolute;left:4363;top:2620;width:89;height:127" coordorigin="4363,2620" coordsize="89,127" path="m4443,2679l4418,2679,4425,2682,4435,2691,4437,2699,4437,2713,4435,2720,4425,2730,4418,2732,4442,2732,4449,2725,4452,2715,4452,2694,4449,2684,4443,2679xe" filled="true" fillcolor="#632523" stroked="false">
                <v:path arrowok="t"/>
                <v:fill type="solid"/>
              </v:shape>
              <v:shape style="position:absolute;left:4363;top:2620;width:89;height:127" coordorigin="4363,2620" coordsize="89,127" path="m4423,2665l4406,2665,4392,2670,4385,2675,4380,2679,4378,2681,4396,2681,4401,2679,4443,2679,4440,2677,4433,2667,4423,2665xe" filled="true" fillcolor="#632523" stroked="false">
                <v:path arrowok="t"/>
                <v:fill type="solid"/>
              </v:shape>
              <v:shape style="position:absolute;left:4363;top:2620;width:89;height:127" coordorigin="4363,2620" coordsize="89,127" path="m4443,2634l4423,2634,4433,2639,4437,2651,4449,2646,4443,2634xe" filled="true" fillcolor="#632523" stroked="false">
                <v:path arrowok="t"/>
                <v:fill type="solid"/>
              </v:shape>
            </v:group>
            <v:group style="position:absolute;left:4363;top:2620;width:89;height:127" coordorigin="4363,2620" coordsize="89,127">
              <v:shape style="position:absolute;left:4363;top:2620;width:89;height:127" coordorigin="4363,2620" coordsize="89,127" path="m4449,2646l4437,2651,4433,2639,4423,2634,4411,2634,4394,2639,4382,2654,4378,2681,4380,2679,4385,2675,4392,2670,4399,2667,4406,2665,4413,2665,4423,2665,4433,2667,4440,2677,4449,2684,4452,2694,4452,2703,4452,2715,4449,2725,4440,2735,4433,2742,4423,2747,4409,2747,4394,2747,4385,2742,4375,2730,4367,2713,4363,2692,4364,2668,4369,2649,4384,2628,4400,2620,4427,2623,4443,2633,4449,2646xe" filled="false" stroked="true" strokeweight=".24pt" strokecolor="#632523">
                <v:path arrowok="t"/>
              </v:shape>
            </v:group>
            <v:group style="position:absolute;left:4380;top:2679;width:58;height:53" coordorigin="4380,2679" coordsize="58,53">
              <v:shape style="position:absolute;left:4380;top:2679;width:58;height:53" coordorigin="4380,2679" coordsize="58,53" path="m4409,2732l4418,2732,4425,2730,4430,2725,4435,2720,4437,2713,4437,2706,4437,2699,4435,2691,4430,2687,4425,2682,4418,2679,4411,2679,4401,2679,4394,2682,4389,2687,4382,2691,4380,2699,4380,2706,4380,2713,4382,2718,4387,2725,4394,2730,4401,2732,4409,2732e" filled="false" stroked="true" strokeweight=".24pt" strokecolor="#632523">
                <v:path arrowok="t"/>
              </v:shape>
            </v:group>
            <v:group style="position:absolute;left:4469;top:2621;width:92;height:126" coordorigin="4469,2621" coordsize="92,126">
              <v:shape style="position:absolute;left:4469;top:2621;width:92;height:126" coordorigin="4469,2621" coordsize="92,126" path="m4483,2713l4469,2718,4471,2725,4476,2732,4485,2739,4493,2744,4502,2747,4529,2747,4541,2742,4548,2737,4554,2732,4497,2732,4488,2725,4483,2713xe" filled="true" fillcolor="#632523" stroked="false">
                <v:path arrowok="t"/>
                <v:fill type="solid"/>
              </v:shape>
              <v:shape style="position:absolute;left:4469;top:2621;width:92;height:126" coordorigin="4469,2621" coordsize="92,126" path="m4553,2634l4529,2634,4533,2639,4538,2641,4541,2646,4541,2658,4538,2663,4533,2667,4529,2670,4521,2672,4497,2672,4497,2687,4521,2687,4531,2689,4536,2694,4541,2696,4545,2703,4545,2715,4543,2720,4533,2730,4524,2732,4554,2732,4557,2730,4560,2720,4560,2701,4557,2694,4545,2682,4541,2679,4531,2679,4545,2675,4550,2670,4553,2663,4555,2658,4555,2641,4553,2634xe" filled="true" fillcolor="#632523" stroked="false">
                <v:path arrowok="t"/>
                <v:fill type="solid"/>
              </v:shape>
              <v:shape style="position:absolute;left:4469;top:2621;width:92;height:126" coordorigin="4469,2621" coordsize="92,126" path="m4504,2621l4485,2629,4473,2646,4485,2651,4493,2639,4502,2634,4553,2634,4544,2628,4530,2621,4504,2621xe" filled="true" fillcolor="#632523" stroked="false">
                <v:path arrowok="t"/>
                <v:fill type="solid"/>
              </v:shape>
            </v:group>
            <v:group style="position:absolute;left:4469;top:2621;width:92;height:126" coordorigin="4469,2621" coordsize="92,126">
              <v:shape style="position:absolute;left:4469;top:2621;width:92;height:126" coordorigin="4469,2621" coordsize="92,126" path="m4497,2687l4497,2672,4512,2672,4521,2672,4529,2670,4533,2667,4538,2663,4541,2658,4541,2653,4541,2646,4538,2641,4533,2639,4529,2634,4521,2634,4514,2634,4502,2634,4493,2639,4485,2651,4473,2646,4485,2629,4504,2621,4530,2621,4544,2628,4553,2634,4555,2641,4555,2651,4555,2658,4553,2663,4550,2670,4545,2675,4538,2677,4531,2679,4541,2679,4545,2682,4553,2689,4557,2694,4560,2701,4560,2711,4560,2720,4557,2730,4548,2737,4541,2742,4529,2747,4514,2747,4502,2747,4469,2718,4483,2713,4488,2725,4497,2732,4514,2732,4524,2732,4533,2730,4538,2725,4543,2720,4545,2715,4545,2711,4545,2703,4541,2696,4536,2694,4531,2689,4521,2687,4512,2687,4497,2687xe" filled="false" stroked="true" strokeweight=".24pt" strokecolor="#632523">
                <v:path arrowok="t"/>
              </v:shape>
            </v:group>
            <v:group style="position:absolute;left:4361;top:2859;width:94;height:128" coordorigin="4361,2859" coordsize="94,128">
              <v:shape style="position:absolute;left:4361;top:2859;width:94;height:128" coordorigin="4361,2859" coordsize="94,128" path="m4421,2859l4394,2859,4385,2864,4377,2869,4370,2876,4365,2883,4365,2905,4373,2915,4389,2922,4386,2923,4367,2936,4361,2953,4361,2963,4363,2970,4373,2977,4380,2984,4392,2987,4421,2987,4433,2984,4440,2977,4443,2975,4397,2975,4389,2972,4382,2967,4377,2965,4375,2958,4375,2941,4385,2934,4406,2929,4445,2929,4437,2924,4425,2919,4435,2915,4406,2915,4401,2912,4394,2910,4389,2907,4385,2903,4382,2898,4382,2886,4389,2879,4399,2874,4445,2874,4437,2869,4430,2862,4421,2859xe" filled="true" fillcolor="#632523" stroked="false">
                <v:path arrowok="t"/>
                <v:fill type="solid"/>
              </v:shape>
              <v:shape style="position:absolute;left:4361;top:2859;width:94;height:128" coordorigin="4361,2859" coordsize="94,128" path="m4445,2929l4406,2929,4428,2934,4437,2941,4437,2960,4435,2965,4430,2967,4425,2972,4416,2975,4443,2975,4449,2970,4454,2963,4454,2946,4449,2936,4445,2929xe" filled="true" fillcolor="#632523" stroked="false">
                <v:path arrowok="t"/>
                <v:fill type="solid"/>
              </v:shape>
              <v:shape style="position:absolute;left:4361;top:2859;width:94;height:128" coordorigin="4361,2859" coordsize="94,128" path="m4445,2874l4416,2874,4423,2876,4433,2881,4435,2886,4435,2898,4433,2903,4428,2905,4425,2907,4418,2912,4406,2915,4435,2915,4440,2912,4447,2903,4447,2881,4445,2874xe" filled="true" fillcolor="#632523" stroked="false">
                <v:path arrowok="t"/>
                <v:fill type="solid"/>
              </v:shape>
            </v:group>
            <v:group style="position:absolute;left:4361;top:2859;width:94;height:128" coordorigin="4361,2859" coordsize="94,128">
              <v:shape style="position:absolute;left:4361;top:2859;width:94;height:128" coordorigin="4361,2859" coordsize="94,128" path="m4389,2922l4373,2915,4365,2905,4365,2893,4365,2883,4370,2876,4377,2869,4385,2864,4394,2859,4409,2859,4421,2859,4430,2862,4437,2869,4445,2874,4447,2881,4447,2891,4447,2903,4440,2912,4425,2919,4437,2924,4445,2929,4449,2936,4452,2941,4454,2946,4454,2953,4454,2963,4449,2970,4440,2977,4433,2984,4421,2987,4406,2987,4392,2987,4380,2984,4373,2977,4363,2970,4361,2963,4361,2953,4367,2936,4386,2923e" filled="false" stroked="true" strokeweight=".24pt" strokecolor="#632523">
                <v:path arrowok="t"/>
              </v:shape>
            </v:group>
            <v:group style="position:absolute;left:4382;top:2874;width:53;height:41" coordorigin="4382,2874" coordsize="53,41">
              <v:shape style="position:absolute;left:4382;top:2874;width:53;height:41" coordorigin="4382,2874" coordsize="53,41" path="m4406,2915l4418,2912,4425,2907,4428,2905,4433,2903,4435,2898,4435,2893,4435,2886,4433,2881,4428,2879,4423,2876,4416,2874,4409,2874,4399,2874,4394,2876,4389,2879,4385,2883,4382,2886,4382,2893,4382,2898,4385,2903,4389,2907,4394,2910,4401,2912,4406,2915e" filled="false" stroked="true" strokeweight=".24pt" strokecolor="#632523">
                <v:path arrowok="t"/>
              </v:shape>
            </v:group>
            <v:group style="position:absolute;left:4375;top:2929;width:63;height:46" coordorigin="4375,2929" coordsize="63,46">
              <v:shape style="position:absolute;left:4375;top:2929;width:63;height:46" coordorigin="4375,2929" coordsize="63,46" path="m4406,2929l4385,2934,4375,2941,4375,2953,4375,2958,4377,2965,4382,2967,4389,2972,4397,2975,4409,2975,4416,2975,4425,2972,4430,2967,4435,2965,4437,2960,4437,2953,4437,2941,4428,2934,4406,2929e" filled="false" stroked="true" strokeweight=".24pt" strokecolor="#632523">
                <v:path arrowok="t"/>
              </v:shape>
            </v:group>
            <v:group style="position:absolute;left:4469;top:2861;width:92;height:126" coordorigin="4469,2861" coordsize="92,126">
              <v:shape style="position:absolute;left:4469;top:2861;width:92;height:126" coordorigin="4469,2861" coordsize="92,126" path="m4483,2953l4469,2958,4471,2967,4478,2975,4493,2984,4502,2987,4529,2987,4541,2984,4548,2977,4551,2975,4497,2975,4488,2967,4483,2953xe" filled="true" fillcolor="#632523" stroked="false">
                <v:path arrowok="t"/>
                <v:fill type="solid"/>
              </v:shape>
              <v:shape style="position:absolute;left:4469;top:2861;width:92;height:126" coordorigin="4469,2861" coordsize="92,126" path="m4550,2874l4521,2874,4529,2876,4533,2879,4538,2883,4541,2888,4541,2900,4538,2905,4533,2907,4529,2912,4521,2915,4497,2915,4497,2929,4521,2929,4531,2931,4536,2934,4545,2943,4545,2958,4543,2963,4533,2972,4524,2975,4551,2975,4557,2970,4560,2960,4560,2943,4533,2919,4538,2919,4545,2915,4550,2910,4555,2900,4555,2883,4553,2876,4550,2874xe" filled="true" fillcolor="#632523" stroked="false">
                <v:path arrowok="t"/>
                <v:fill type="solid"/>
              </v:shape>
              <v:shape style="position:absolute;left:4469;top:2861;width:92;height:126" coordorigin="4469,2861" coordsize="92,126" path="m4503,2861l4485,2870,4473,2888,4485,2891,4493,2881,4502,2874,4550,2874,4543,2868,4529,2862,4503,2861xe" filled="true" fillcolor="#632523" stroked="false">
                <v:path arrowok="t"/>
                <v:fill type="solid"/>
              </v:shape>
            </v:group>
            <v:group style="position:absolute;left:4469;top:2861;width:92;height:126" coordorigin="4469,2861" coordsize="92,126">
              <v:shape style="position:absolute;left:4469;top:2861;width:92;height:126" coordorigin="4469,2861" coordsize="92,126" path="m4497,2929l4497,2915,4512,2915,4521,2915,4529,2912,4533,2907,4538,2905,4541,2900,4541,2893,4541,2888,4538,2883,4533,2879,4529,2876,4521,2874,4514,2874,4502,2874,4493,2881,4485,2891,4473,2888,4485,2870,4503,2861,4529,2862,4543,2868,4553,2876,4555,2883,4555,2893,4555,2900,4553,2905,4550,2910,4545,2915,4538,2919,4533,2919,4541,2922,4545,2924,4553,2929,4557,2936,4560,2943,4560,2951,4560,2960,4557,2970,4548,2977,4541,2984,4529,2987,4514,2987,4502,2987,4493,2984,4485,2979,4478,2975,4471,2967,4469,2958,4483,2953,4488,2967,4497,2975,4514,2975,4524,2975,4533,2972,4538,2967,4543,2963,4545,2958,4545,2951,4545,2943,4541,2939,4536,2934,4531,2931,4521,2929,4512,2929,4497,2929xe" filled="false" stroked="true" strokeweight=".24pt" strokecolor="#632523">
                <v:path arrowok="t"/>
              </v:shape>
            </v:group>
            <v:group style="position:absolute;left:17;top:3291;width:4594;height:245" coordorigin="17,3291" coordsize="4594,245">
              <v:shape style="position:absolute;left:17;top:3291;width:4594;height:245" coordorigin="17,3291" coordsize="4594,245" path="m17,3291l4610,3291,4610,3536,17,3536,17,3291xe" filled="true" fillcolor="#f2dcdb" stroked="false">
                <v:path arrowok="t"/>
                <v:fill type="solid"/>
              </v:shape>
            </v:group>
            <v:group style="position:absolute;left:4361;top:3104;width:89;height:125" coordorigin="4361,3104" coordsize="89,125">
              <v:shape style="position:absolute;left:4361;top:3104;width:89;height:125" coordorigin="4361,3104" coordsize="89,125" path="m4375,3195l4361,3200,4363,3207,4368,3215,4377,3222,4385,3227,4394,3229,4416,3229,4428,3224,4437,3217,4440,3215,4389,3215,4380,3207,4375,3195xe" filled="true" fillcolor="#632523" stroked="false">
                <v:path arrowok="t"/>
                <v:fill type="solid"/>
              </v:shape>
              <v:shape style="position:absolute;left:4361;top:3104;width:89;height:125" coordorigin="4361,3104" coordsize="89,125" path="m4421,3145l4397,3145,4387,3147,4380,3157,4416,3157,4421,3159,4433,3171,4435,3176,4435,3195,4433,3200,4428,3207,4421,3212,4413,3215,4440,3215,4445,3210,4449,3198,4449,3174,4447,3164,4430,3147,4421,3145xe" filled="true" fillcolor="#632523" stroked="false">
                <v:path arrowok="t"/>
                <v:fill type="solid"/>
              </v:shape>
              <v:shape style="position:absolute;left:4361;top:3104;width:89;height:125" coordorigin="4361,3104" coordsize="89,125" path="m4442,3104l4370,3104,4365,3169,4377,3171,4387,3162,4394,3157,4380,3157,4382,3119,4440,3119,4442,3104xe" filled="true" fillcolor="#632523" stroked="false">
                <v:path arrowok="t"/>
                <v:fill type="solid"/>
              </v:shape>
            </v:group>
            <v:group style="position:absolute;left:4361;top:3104;width:89;height:125" coordorigin="4361,3104" coordsize="89,125">
              <v:shape style="position:absolute;left:4361;top:3104;width:89;height:125" coordorigin="4361,3104" coordsize="89,125" path="m4442,3104l4440,3119,4382,3119,4380,3157,4387,3147,4397,3145,4409,3145,4421,3145,4430,3147,4437,3155,4447,3164,4449,3174,4449,3186,4449,3198,4445,3210,4437,3217,4428,3224,4416,3229,4404,3229,4394,3229,4361,3200,4375,3195,4380,3207,4389,3215,4404,3215,4413,3215,4421,3212,4428,3207,4433,3200,4435,3195,4435,3186,4435,3176,4433,3171,4428,3167,4421,3159,4416,3157,4406,3157,4394,3157,4387,3162,4377,3171,4365,3169,4370,3104,4442,3104xe" filled="false" stroked="true" strokeweight=".24pt" strokecolor="#632523">
                <v:path arrowok="t"/>
              </v:shape>
            </v:group>
            <v:group style="position:absolute;left:4476;top:3104;width:82;height:123" coordorigin="4476,3104" coordsize="82,123">
              <v:shape style="position:absolute;left:4476;top:3104;width:82;height:123" coordorigin="4476,3104" coordsize="82,123" path="m4557,3104l4478,3104,4476,3119,4530,3131,4520,3148,4511,3168,4503,3187,4499,3206,4497,3227,4514,3227,4514,3222,4515,3205,4533,3147,4557,3114,4557,3104xe" filled="true" fillcolor="#632523" stroked="false">
                <v:path arrowok="t"/>
                <v:fill type="solid"/>
              </v:shape>
            </v:group>
            <v:group style="position:absolute;left:4476;top:3104;width:82;height:123" coordorigin="4476,3104" coordsize="82,123">
              <v:shape style="position:absolute;left:4476;top:3104;width:82;height:123" coordorigin="4476,3104" coordsize="82,123" path="m4514,3227l4497,3227,4499,3206,4503,3187,4511,3168,4520,3148,4530,3131,4476,3119,4478,3104,4557,3104,4557,3114,4544,3130,4533,3147,4525,3164,4518,3186,4515,3205,4514,3222,4514,3224,4514,3227xe" filled="false" stroked="true" strokeweight=".24pt" strokecolor="#632523">
                <v:path arrowok="t"/>
              </v:shape>
            </v:group>
            <v:group style="position:absolute;left:4358;top:3342;width:94;height:125" coordorigin="4358,3342" coordsize="94,125">
              <v:shape style="position:absolute;left:4358;top:3342;width:94;height:125" coordorigin="4358,3342" coordsize="94,125" path="m4433,3440l4418,3440,4418,3467,4433,3467,4433,3440xe" filled="true" fillcolor="#632523" stroked="false">
                <v:path arrowok="t"/>
                <v:fill type="solid"/>
              </v:shape>
              <v:shape style="position:absolute;left:4358;top:3342;width:94;height:125" coordorigin="4358,3342" coordsize="94,125" path="m4433,3342l4413,3342,4358,3431,4358,3440,4452,3440,4452,3426,4375,3426,4413,3366,4413,3363,4418,3354,4433,3354,4433,3342xe" filled="true" fillcolor="#632523" stroked="false">
                <v:path arrowok="t"/>
                <v:fill type="solid"/>
              </v:shape>
              <v:shape style="position:absolute;left:4358;top:3342;width:94;height:125" coordorigin="4358,3342" coordsize="94,125" path="m4433,3354l4418,3354,4418,3426,4433,3426,4433,3354xe" filled="true" fillcolor="#632523" stroked="false">
                <v:path arrowok="t"/>
                <v:fill type="solid"/>
              </v:shape>
            </v:group>
            <v:group style="position:absolute;left:4358;top:3342;width:94;height:125" coordorigin="4358,3342" coordsize="94,125">
              <v:shape style="position:absolute;left:4358;top:3342;width:94;height:125" coordorigin="4358,3342" coordsize="94,125" path="m4433,3467l4418,3467,4418,3440,4358,3440,4358,3431,4413,3342,4433,3342,4433,3426,4452,3426,4452,3440,4433,3440,4433,3467xe" filled="false" stroked="true" strokeweight=".24pt" strokecolor="#632523">
                <v:path arrowok="t"/>
              </v:shape>
            </v:group>
            <v:group style="position:absolute;left:4375;top:3354;width:44;height:72" coordorigin="4375,3354" coordsize="44,72">
              <v:shape style="position:absolute;left:4375;top:3354;width:44;height:72" coordorigin="4375,3354" coordsize="44,72" path="m4418,3426l4418,3368,4418,3363,4418,3359,4418,3354,4416,3359,4413,3363,4413,3366,4375,3426,4418,3426xe" filled="false" stroked="true" strokeweight=".24pt" strokecolor="#632523">
                <v:path arrowok="t"/>
              </v:shape>
            </v:group>
            <v:group style="position:absolute;left:4471;top:3347;width:89;height:125" coordorigin="4471,3347" coordsize="89,125">
              <v:shape style="position:absolute;left:4471;top:3347;width:89;height:125" coordorigin="4471,3347" coordsize="89,125" path="m4483,3435l4471,3440,4473,3450,4478,3457,4485,3462,4505,3471,4526,3471,4538,3467,4548,3457,4500,3457,4490,3450,4483,3435xe" filled="true" fillcolor="#632523" stroked="false">
                <v:path arrowok="t"/>
                <v:fill type="solid"/>
              </v:shape>
              <v:shape style="position:absolute;left:4471;top:3347;width:89;height:125" coordorigin="4471,3347" coordsize="89,125" path="m4550,3399l4524,3399,4531,3402,4536,3407,4543,3411,4545,3419,4545,3435,4543,3443,4536,3447,4531,3455,4524,3457,4548,3457,4555,3450,4560,3440,4560,3416,4555,3404,4550,3399xe" filled="true" fillcolor="#632523" stroked="false">
                <v:path arrowok="t"/>
                <v:fill type="solid"/>
              </v:shape>
              <v:shape style="position:absolute;left:4471;top:3347;width:89;height:125" coordorigin="4471,3347" coordsize="89,125" path="m4553,3347l4481,3347,4476,3411,4488,3414,4495,3404,4505,3399,4550,3399,4548,3397,4488,3397,4490,3361,4550,3361,4553,3347xe" filled="true" fillcolor="#632523" stroked="false">
                <v:path arrowok="t"/>
                <v:fill type="solid"/>
              </v:shape>
              <v:shape style="position:absolute;left:4471;top:3347;width:89;height:125" coordorigin="4471,3347" coordsize="89,125" path="m4529,3385l4507,3385,4497,3390,4488,3397,4548,3397,4538,3390,4529,3385xe" filled="true" fillcolor="#632523" stroked="false">
                <v:path arrowok="t"/>
                <v:fill type="solid"/>
              </v:shape>
            </v:group>
            <v:group style="position:absolute;left:4471;top:3347;width:89;height:125" coordorigin="4471,3347" coordsize="89,125">
              <v:shape style="position:absolute;left:4471;top:3347;width:89;height:125" coordorigin="4471,3347" coordsize="89,125" path="m4553,3347l4550,3361,4490,3361,4488,3397,4497,3390,4507,3385,4519,3385,4529,3385,4538,3390,4548,3397,4555,3404,4560,3416,4560,3428,4560,3440,4555,3450,4545,3459,4538,3467,4526,3471,4514,3471,4505,3471,4495,3467,4485,3462,4478,3457,4473,3450,4471,3440,4483,3435,4490,3450,4500,3457,4514,3457,4524,3457,4531,3455,4536,3447,4543,3443,4545,3435,4545,3428,4545,3419,4543,3411,4536,3407,4531,3402,4524,3399,4517,3399,4505,3399,4495,3404,4488,3414,4476,3411,4481,3347,4553,3347xe" filled="false" stroked="true" strokeweight=".24pt" strokecolor="#632523">
                <v:path arrowok="t"/>
              </v:shape>
            </v:group>
            <v:group style="position:absolute;left:17;top:3774;width:4594;height:245" coordorigin="17,3774" coordsize="4594,245">
              <v:shape style="position:absolute;left:17;top:3774;width:4594;height:245" coordorigin="17,3774" coordsize="4594,245" path="m17,3774l4610,3774,4610,4019,17,4019,17,3774xe" filled="true" fillcolor="#f2dcdb" stroked="false">
                <v:path arrowok="t"/>
                <v:fill type="solid"/>
              </v:shape>
            </v:group>
            <v:group style="position:absolute;left:4361;top:3587;width:89;height:125" coordorigin="4361,3587" coordsize="89,125">
              <v:shape style="position:absolute;left:4361;top:3587;width:89;height:125" coordorigin="4361,3587" coordsize="89,125" path="m4375,3678l4361,3683,4363,3690,4368,3697,4377,3704,4385,3709,4394,3711,4416,3711,4428,3707,4437,3699,4440,3697,4389,3697,4380,3690,4375,3678xe" filled="true" fillcolor="#632523" stroked="false">
                <v:path arrowok="t"/>
                <v:fill type="solid"/>
              </v:shape>
              <v:shape style="position:absolute;left:4361;top:3587;width:89;height:125" coordorigin="4361,3587" coordsize="89,125" path="m4441,3642l4416,3642,4421,3644,4428,3649,4433,3654,4435,3661,4435,3678,4433,3685,4428,3690,4421,3695,4413,3697,4440,3697,4445,3692,4449,3683,4449,3656,4447,3647,4441,3642xe" filled="true" fillcolor="#632523" stroked="false">
                <v:path arrowok="t"/>
                <v:fill type="solid"/>
              </v:shape>
              <v:shape style="position:absolute;left:4361;top:3587;width:89;height:125" coordorigin="4361,3587" coordsize="89,125" path="m4442,3587l4370,3587,4365,3651,4377,3654,4387,3647,4394,3642,4441,3642,4437,3639,4380,3639,4382,3601,4440,3601,4442,3587xe" filled="true" fillcolor="#632523" stroked="false">
                <v:path arrowok="t"/>
                <v:fill type="solid"/>
              </v:shape>
              <v:shape style="position:absolute;left:4361;top:3587;width:89;height:125" coordorigin="4361,3587" coordsize="89,125" path="m4421,3627l4397,3627,4387,3630,4380,3639,4437,3639,4430,3630,4421,3627xe" filled="true" fillcolor="#632523" stroked="false">
                <v:path arrowok="t"/>
                <v:fill type="solid"/>
              </v:shape>
            </v:group>
            <v:group style="position:absolute;left:4361;top:3587;width:89;height:125" coordorigin="4361,3587" coordsize="89,125">
              <v:shape style="position:absolute;left:4361;top:3587;width:89;height:125" coordorigin="4361,3587" coordsize="89,125" path="m4442,3587l4440,3601,4382,3601,4380,3639,4387,3630,4397,3627,4409,3627,4421,3627,4430,3630,4437,3639,4447,3647,4449,3656,4449,3668,4449,3683,4445,3692,4437,3699,4428,3707,4416,3711,4404,3711,4394,3711,4361,3683,4375,3678,4380,3690,4389,3697,4404,3697,4413,3697,4421,3695,4428,3690,4433,3685,4435,3678,4435,3668,4435,3661,4433,3654,4428,3649,4421,3644,4416,3642,4406,3642,4394,3642,4387,3647,4377,3654,4365,3651,4370,3587,4442,3587xe" filled="false" stroked="true" strokeweight=".24pt" strokecolor="#632523">
                <v:path arrowok="t"/>
              </v:shape>
            </v:group>
            <v:group style="position:absolute;left:4481;top:3584;width:84;height:125" coordorigin="4481,3584" coordsize="84,125">
              <v:shape style="position:absolute;left:4481;top:3584;width:84;height:125" coordorigin="4481,3584" coordsize="84,125" path="m4565,3695l4481,3695,4481,3709,4565,3709,4565,3695xe" filled="true" fillcolor="#632523" stroked="false">
                <v:path arrowok="t"/>
                <v:fill type="solid"/>
              </v:shape>
              <v:shape style="position:absolute;left:4481;top:3584;width:84;height:125" coordorigin="4481,3584" coordsize="84,125" path="m4531,3603l4517,3603,4517,3695,4531,3695,4531,3603xe" filled="true" fillcolor="#632523" stroked="false">
                <v:path arrowok="t"/>
                <v:fill type="solid"/>
              </v:shape>
              <v:shape style="position:absolute;left:4481;top:3584;width:84;height:125" coordorigin="4481,3584" coordsize="84,125" path="m4531,3584l4515,3590,4502,3603,4483,3615,4485,3628,4501,3618,4517,3603,4531,3603,4531,3584xe" filled="true" fillcolor="#632523" stroked="false">
                <v:path arrowok="t"/>
                <v:fill type="solid"/>
              </v:shape>
            </v:group>
            <v:group style="position:absolute;left:4481;top:3584;width:84;height:125" coordorigin="4481,3584" coordsize="84,125">
              <v:shape style="position:absolute;left:4481;top:3584;width:84;height:125" coordorigin="4481,3584" coordsize="84,125" path="m4565,3695l4565,3709,4481,3709,4481,3695,4517,3695,4517,3603,4501,3618,4485,3628,4483,3615,4502,3603,4515,3590,4531,3584,4531,3695,4565,3695xe" filled="false" stroked="true" strokeweight=".24pt" strokecolor="#632523">
                <v:path arrowok="t"/>
              </v:shape>
            </v:group>
            <v:group style="position:absolute;left:4253;top:3827;width:87;height:122" coordorigin="4253,3827" coordsize="87,122">
              <v:shape style="position:absolute;left:4253;top:3827;width:87;height:122" coordorigin="4253,3827" coordsize="87,122" path="m4329,3839l4303,3839,4310,3841,4320,3851,4322,3855,4322,3872,4276,3919,4253,3937,4253,3949,4339,3949,4339,3937,4282,3929,4298,3917,4313,3906,4329,3889,4332,3882,4337,3875,4339,3870,4339,3851,4334,3843,4329,3839xe" filled="true" fillcolor="#632523" stroked="false">
                <v:path arrowok="t"/>
                <v:fill type="solid"/>
              </v:shape>
              <v:shape style="position:absolute;left:4253;top:3827;width:87;height:122" coordorigin="4253,3827" coordsize="87,122" path="m4305,3827l4277,3828,4262,3841,4253,3863,4267,3867,4267,3860,4272,3853,4277,3848,4281,3841,4289,3839,4329,3839,4321,3832,4305,3827xe" filled="true" fillcolor="#632523" stroked="false">
                <v:path arrowok="t"/>
                <v:fill type="solid"/>
              </v:shape>
            </v:group>
            <v:group style="position:absolute;left:4253;top:3827;width:87;height:122" coordorigin="4253,3827" coordsize="87,122">
              <v:shape style="position:absolute;left:4253;top:3827;width:87;height:122" coordorigin="4253,3827" coordsize="87,122" path="m4339,3937l4339,3949,4253,3949,4253,3937,4276,3919,4294,3904,4307,3893,4320,3879,4322,3872,4322,3863,4322,3855,4320,3851,4315,3846,4310,3841,4303,3839,4296,3839,4289,3839,4281,3841,4277,3848,4272,3853,4267,3860,4267,3867,4253,3863,4262,3841,4277,3828,4305,3827,4321,3832,4334,3843,4339,3851,4339,3863,4339,3870,4337,3875,4332,3882,4329,3889,4322,3896,4313,3906,4298,3917,4282,3929,4339,3937xe" filled="false" stroked="true" strokeweight=".24pt" strokecolor="#632523">
                <v:path arrowok="t"/>
              </v:shape>
            </v:group>
            <v:group style="position:absolute;left:4358;top:3826;width:92;height:129" coordorigin="4358,3826" coordsize="92,129">
              <v:shape style="position:absolute;left:4358;top:3826;width:92;height:129" coordorigin="4358,3826" coordsize="92,129" path="m4373,3918l4358,3923,4361,3932,4368,3939,4375,3944,4382,3951,4392,3954,4418,3954,4430,3949,4437,3942,4441,3939,4387,3939,4377,3932,4373,3918xe" filled="true" fillcolor="#632523" stroked="false">
                <v:path arrowok="t"/>
                <v:fill type="solid"/>
              </v:shape>
              <v:shape style="position:absolute;left:4358;top:3826;width:92;height:129" coordorigin="4358,3826" coordsize="92,129" path="m4440,3839l4411,3839,4418,3841,4423,3846,4428,3848,4430,3853,4430,3865,4428,3870,4421,3877,4411,3879,4389,3879,4389,3894,4413,3894,4421,3896,4425,3899,4433,3903,4435,3908,4435,3923,4433,3927,4423,3937,4416,3939,4441,3939,4447,3935,4449,3927,4449,3908,4447,3901,4442,3894,4437,3889,4423,3884,4430,3884,4445,3870,4445,3848,4442,3841,4440,3839xe" filled="true" fillcolor="#632523" stroked="false">
                <v:path arrowok="t"/>
                <v:fill type="solid"/>
              </v:shape>
              <v:shape style="position:absolute;left:4358;top:3826;width:92;height:129" coordorigin="4358,3826" coordsize="92,129" path="m4392,3826l4375,3835,4363,3853,4377,3855,4382,3846,4392,3839,4440,3839,4433,3833,4419,3827,4392,3826xe" filled="true" fillcolor="#632523" stroked="false">
                <v:path arrowok="t"/>
                <v:fill type="solid"/>
              </v:shape>
            </v:group>
            <v:group style="position:absolute;left:4358;top:3826;width:92;height:129" coordorigin="4358,3826" coordsize="92,129">
              <v:shape style="position:absolute;left:4358;top:3826;width:92;height:129" coordorigin="4358,3826" coordsize="92,129" path="m4389,3894l4389,3879,4401,3879,4411,3879,4421,3877,4423,3875,4428,3870,4430,3865,4430,3860,4430,3853,4428,3848,4423,3846,4418,3841,4411,3839,4404,3839,4392,3839,4382,3846,4377,3855,4363,3853,4375,3835,4392,3826,4419,3827,4433,3833,4442,3841,4445,3848,4445,3858,4445,3865,4445,3870,4440,3875,4435,3879,4430,3884,4423,3884,4430,3887,4437,3889,4442,3894,4447,3901,4449,3908,4449,3915,4449,3927,4447,3935,4437,3942,4430,3949,4418,3954,4404,3954,4392,3954,4382,3951,4375,3944,4368,3939,4361,3932,4358,3923,4373,3918,4377,3932,4387,3939,4404,3939,4416,3939,4423,3937,4428,3932,4433,3927,4435,3923,4435,3915,4435,3908,4433,3903,4425,3899,4421,3896,4413,3894,4401,3894,4389,3894xe" filled="false" stroked="true" strokeweight=".24pt" strokecolor="#632523">
                <v:path arrowok="t"/>
              </v:shape>
            </v:group>
            <v:group style="position:absolute;left:4481;top:3824;width:84;height:125" coordorigin="4481,3824" coordsize="84,125">
              <v:shape style="position:absolute;left:4481;top:3824;width:84;height:125" coordorigin="4481,3824" coordsize="84,125" path="m4565,3937l4481,3937,4481,3949,4565,3949,4565,3937xe" filled="true" fillcolor="#632523" stroked="false">
                <v:path arrowok="t"/>
                <v:fill type="solid"/>
              </v:shape>
              <v:shape style="position:absolute;left:4481;top:3824;width:84;height:125" coordorigin="4481,3824" coordsize="84,125" path="m4531,3846l4517,3846,4517,3937,4531,3937,4531,3846xe" filled="true" fillcolor="#632523" stroked="false">
                <v:path arrowok="t"/>
                <v:fill type="solid"/>
              </v:shape>
              <v:shape style="position:absolute;left:4481;top:3824;width:84;height:125" coordorigin="4481,3824" coordsize="84,125" path="m4531,3824l4515,3831,4501,3845,4483,3855,4484,3869,4500,3859,4517,3846,4531,3846,4531,3824xe" filled="true" fillcolor="#632523" stroked="false">
                <v:path arrowok="t"/>
                <v:fill type="solid"/>
              </v:shape>
            </v:group>
            <v:group style="position:absolute;left:4481;top:3824;width:84;height:125" coordorigin="4481,3824" coordsize="84,125">
              <v:shape style="position:absolute;left:4481;top:3824;width:84;height:125" coordorigin="4481,3824" coordsize="84,125" path="m4565,3937l4565,3949,4481,3949,4481,3937,4517,3937,4517,3846,4500,3859,4484,3869,4483,3855,4501,3845,4515,3831,4531,3824,4531,3937,4565,3937xe" filled="false" stroked="true" strokeweight=".24pt" strokecolor="#632523">
                <v:path arrowok="t"/>
              </v:shape>
            </v:group>
            <v:group style="position:absolute;left:17;top:4256;width:4594;height:245" coordorigin="17,4256" coordsize="4594,245">
              <v:shape style="position:absolute;left:17;top:4256;width:4594;height:245" coordorigin="17,4256" coordsize="4594,245" path="m17,4256l4610,4256,4610,4501,17,4501,17,4256xe" filled="true" fillcolor="#f2dcdb" stroked="false">
                <v:path arrowok="t"/>
                <v:fill type="solid"/>
              </v:shape>
            </v:group>
            <v:group style="position:absolute;left:4358;top:4068;width:92;height:126" coordorigin="4358,4068" coordsize="92,126">
              <v:shape style="position:absolute;left:4358;top:4068;width:92;height:126" coordorigin="4358,4068" coordsize="92,126" path="m4373,4160l4358,4165,4361,4175,4368,4182,4382,4191,4394,4194,4418,4194,4430,4191,4437,4184,4444,4179,4387,4179,4377,4172,4373,4160xe" filled="true" fillcolor="#632523" stroked="false">
                <v:path arrowok="t"/>
                <v:fill type="solid"/>
              </v:shape>
              <v:shape style="position:absolute;left:4358;top:4068;width:92;height:126" coordorigin="4358,4068" coordsize="92,126" path="m4442,4081l4413,4081,4423,4086,4428,4091,4430,4095,4430,4105,4428,4110,4423,4115,4421,4119,4389,4119,4389,4134,4413,4134,4421,4136,4425,4141,4433,4146,4435,4151,4435,4163,4433,4170,4428,4172,4423,4177,4416,4179,4444,4179,4447,4177,4449,4167,4449,4148,4447,4141,4437,4131,4430,4127,4423,4127,4430,4124,4435,4122,4445,4112,4447,4105,4447,4091,4442,4081xe" filled="true" fillcolor="#632523" stroked="false">
                <v:path arrowok="t"/>
                <v:fill type="solid"/>
              </v:shape>
              <v:shape style="position:absolute;left:4358;top:4068;width:92;height:126" coordorigin="4358,4068" coordsize="92,126" path="m4394,4068l4375,4077,4363,4093,4377,4098,4382,4086,4392,4081,4442,4081,4434,4075,4420,4069,4394,4068xe" filled="true" fillcolor="#632523" stroked="false">
                <v:path arrowok="t"/>
                <v:fill type="solid"/>
              </v:shape>
            </v:group>
            <v:group style="position:absolute;left:4358;top:4068;width:92;height:126" coordorigin="4358,4068" coordsize="92,126">
              <v:shape style="position:absolute;left:4358;top:4068;width:92;height:126" coordorigin="4358,4068" coordsize="92,126" path="m4389,4134l4389,4119,4401,4119,4413,4119,4421,4119,4423,4115,4428,4110,4430,4105,4430,4100,4430,4095,4428,4091,4423,4086,4418,4083,4413,4081,4404,4081,4392,4081,4382,4086,4377,4098,4363,4093,4375,4077,4394,4068,4420,4069,4434,4075,4442,4081,4447,4091,4447,4098,4447,4105,4445,4112,4440,4117,4435,4122,4430,4124,4423,4127,4430,4127,4437,4131,4442,4136,4447,4141,4449,4148,4449,4158,4449,4167,4447,4177,4437,4184,4430,4191,4418,4194,4404,4194,4394,4194,4382,4191,4375,4187,4368,4182,4361,4175,4358,4165,4373,4160,4377,4172,4387,4179,4404,4179,4416,4179,4423,4177,4428,4172,4433,4170,4435,4163,4435,4158,4435,4151,4433,4146,4425,4141,4421,4136,4413,4134,4401,4134,4389,4134xe" filled="false" stroked="true" strokeweight=".24pt" strokecolor="#632523">
                <v:path arrowok="t"/>
              </v:shape>
            </v:group>
            <v:group style="position:absolute;left:4471;top:4067;width:89;height:127" coordorigin="4471,4067" coordsize="89,127">
              <v:shape style="position:absolute;left:4471;top:4067;width:89;height:127" coordorigin="4471,4067" coordsize="89,127" path="m4485,4163l4473,4167,4480,4179,4496,4190,4521,4193,4537,4185,4541,4179,4500,4179,4490,4175,4485,4163xe" filled="true" fillcolor="#632523" stroked="false">
                <v:path arrowok="t"/>
                <v:fill type="solid"/>
              </v:shape>
              <v:shape style="position:absolute;left:4471;top:4067;width:89;height:127" coordorigin="4471,4067" coordsize="89,127" path="m4559,4127l4545,4127,4545,4143,4543,4155,4538,4165,4531,4175,4521,4179,4541,4179,4553,4164,4558,4146,4559,4127xe" filled="true" fillcolor="#632523" stroked="false">
                <v:path arrowok="t"/>
                <v:fill type="solid"/>
              </v:shape>
              <v:shape style="position:absolute;left:4471;top:4067;width:89;height:127" coordorigin="4471,4067" coordsize="89,127" path="m4529,4067l4500,4067,4490,4071,4473,4088,4471,4098,4471,4119,4473,4129,4483,4136,4490,4146,4500,4148,4512,4148,4532,4142,4539,4134,4507,4134,4500,4131,4493,4127,4488,4122,4485,4117,4485,4100,4488,4093,4497,4083,4505,4081,4546,4081,4541,4071,4529,4067xe" filled="true" fillcolor="#632523" stroked="false">
                <v:path arrowok="t"/>
                <v:fill type="solid"/>
              </v:shape>
              <v:shape style="position:absolute;left:4471;top:4067;width:89;height:127" coordorigin="4471,4067" coordsize="89,127" path="m4546,4081l4524,4081,4529,4083,4536,4088,4541,4093,4543,4100,4543,4115,4541,4122,4536,4127,4529,4131,4521,4134,4539,4134,4545,4127,4559,4127,4560,4122,4560,4119,4557,4099,4548,4083,4546,4081xe" filled="true" fillcolor="#632523" stroked="false">
                <v:path arrowok="t"/>
                <v:fill type="solid"/>
              </v:shape>
            </v:group>
            <v:group style="position:absolute;left:4471;top:4067;width:89;height:127" coordorigin="4471,4067" coordsize="89,127">
              <v:shape style="position:absolute;left:4471;top:4067;width:89;height:127" coordorigin="4471,4067" coordsize="89,127" path="m4473,4167l4485,4163,4490,4175,4500,4179,4512,4179,4521,4179,4531,4175,4538,4165,4543,4155,4545,4143,4545,4127,4532,4142,4512,4148,4500,4148,4490,4146,4483,4136,4473,4129,4471,4119,4471,4107,4471,4098,4473,4088,4483,4079,4490,4071,4500,4067,4514,4067,4529,4067,4541,4071,4548,4083,4557,4099,4560,4121,4558,4146,4553,4164,4537,4185,4521,4193,4496,4190,4480,4179,4473,4167xe" filled="false" stroked="true" strokeweight=".24pt" strokecolor="#632523">
                <v:path arrowok="t"/>
              </v:shape>
            </v:group>
            <v:group style="position:absolute;left:4485;top:4081;width:58;height:53" coordorigin="4485,4081" coordsize="58,53">
              <v:shape style="position:absolute;left:4485;top:4081;width:58;height:53" coordorigin="4485,4081" coordsize="58,53" path="m4514,4134l4521,4134,4529,4131,4536,4127,4541,4122,4543,4115,4543,4107,4543,4100,4541,4093,4536,4088,4529,4083,4524,4081,4514,4081,4505,4081,4497,4083,4493,4088,4488,4093,4485,4100,4485,4107,4485,4117,4488,4122,4493,4127,4500,4131,4507,4134,4514,4134e" filled="false" stroked="true" strokeweight=".24pt" strokecolor="#632523">
                <v:path arrowok="t"/>
              </v:shape>
            </v:group>
            <v:group style="position:absolute;left:4361;top:4311;width:89;height:125" coordorigin="4361,4311" coordsize="89,125">
              <v:shape style="position:absolute;left:4361;top:4311;width:89;height:125" coordorigin="4361,4311" coordsize="89,125" path="m4375,4400l4361,4405,4363,4415,4368,4422,4377,4427,4385,4434,4394,4436,4416,4436,4428,4431,4437,4424,4439,4422,4389,4422,4380,4415,4375,4400xe" filled="true" fillcolor="#632523" stroked="false">
                <v:path arrowok="t"/>
                <v:fill type="solid"/>
              </v:shape>
              <v:shape style="position:absolute;left:4361;top:4311;width:89;height:125" coordorigin="4361,4311" coordsize="89,125" path="m4421,4350l4397,4350,4387,4355,4380,4364,4416,4364,4421,4367,4428,4371,4433,4376,4435,4383,4435,4400,4433,4407,4421,4419,4413,4422,4439,4422,4445,4415,4449,4405,4449,4381,4447,4369,4437,4362,4430,4355,4421,4350xe" filled="true" fillcolor="#632523" stroked="false">
                <v:path arrowok="t"/>
                <v:fill type="solid"/>
              </v:shape>
              <v:shape style="position:absolute;left:4361;top:4311;width:89;height:125" coordorigin="4361,4311" coordsize="89,125" path="m4442,4311l4370,4311,4365,4376,4377,4379,4387,4369,4394,4364,4380,4364,4382,4326,4440,4326,4442,4311xe" filled="true" fillcolor="#632523" stroked="false">
                <v:path arrowok="t"/>
                <v:fill type="solid"/>
              </v:shape>
            </v:group>
            <v:group style="position:absolute;left:4361;top:4311;width:89;height:125" coordorigin="4361,4311" coordsize="89,125">
              <v:shape style="position:absolute;left:4361;top:4311;width:89;height:125" coordorigin="4361,4311" coordsize="89,125" path="m4442,4311l4440,4326,4382,4326,4380,4364,4387,4355,4397,4350,4409,4350,4421,4350,4430,4355,4437,4362,4447,4369,4449,4381,4449,4393,4449,4405,4445,4415,4437,4424,4428,4431,4416,4436,4404,4436,4394,4436,4385,4434,4377,4427,4368,4422,4363,4415,4361,4405,4375,4400,4380,4415,4389,4422,4404,4422,4413,4422,4421,4419,4428,4412,4433,4407,4435,4400,4435,4393,4435,4383,4433,4376,4428,4371,4421,4367,4416,4364,4406,4364,4394,4364,4387,4369,4377,4379,4365,4376,4370,4311,4442,4311xe" filled="false" stroked="true" strokeweight=".24pt" strokecolor="#632523">
                <v:path arrowok="t"/>
              </v:shape>
            </v:group>
            <v:group style="position:absolute;left:4476;top:4311;width:82;height:120" coordorigin="4476,4311" coordsize="82,120">
              <v:shape style="position:absolute;left:4476;top:4311;width:82;height:120" coordorigin="4476,4311" coordsize="82,120" path="m4557,4311l4478,4311,4476,4326,4533,4334,4524,4348,4515,4367,4504,4393,4499,4412,4497,4431,4514,4431,4514,4429,4515,4411,4534,4353,4557,4319,4557,4311xe" filled="true" fillcolor="#632523" stroked="false">
                <v:path arrowok="t"/>
                <v:fill type="solid"/>
              </v:shape>
            </v:group>
            <v:group style="position:absolute;left:4476;top:4311;width:82;height:120" coordorigin="4476,4311" coordsize="82,120">
              <v:shape style="position:absolute;left:4476;top:4311;width:82;height:120" coordorigin="4476,4311" coordsize="82,120" path="m4514,4431l4497,4431,4499,4412,4504,4393,4515,4367,4524,4348,4533,4334,4476,4326,4478,4311,4557,4311,4557,4319,4545,4336,4534,4353,4515,4411,4514,4429,4514,4431xe" filled="false" stroked="true" strokeweight=".24pt" strokecolor="#632523">
                <v:path arrowok="t"/>
              </v:shape>
            </v:group>
            <v:group style="position:absolute;left:17;top:4739;width:4594;height:245" coordorigin="17,4739" coordsize="4594,245">
              <v:shape style="position:absolute;left:17;top:4739;width:4594;height:245" coordorigin="17,4739" coordsize="4594,245" path="m17,4739l4610,4739,4610,4983,17,4983,17,4739xe" filled="true" fillcolor="#f2dcdb" stroked="false">
                <v:path arrowok="t"/>
                <v:fill type="solid"/>
              </v:shape>
            </v:group>
            <v:group style="position:absolute;left:4363;top:4551;width:87;height:123" coordorigin="4363,4551" coordsize="87,123">
              <v:shape style="position:absolute;left:4363;top:4551;width:87;height:123" coordorigin="4363,4551" coordsize="87,123" path="m4442,4563l4413,4563,4418,4566,4425,4571,4430,4573,4433,4580,4433,4595,4386,4642,4363,4659,4363,4674,4449,4674,4449,4659,4391,4653,4408,4640,4421,4628,4433,4621,4440,4611,4442,4607,4447,4599,4447,4575,4445,4566,4442,4563xe" filled="true" fillcolor="#632523" stroked="false">
                <v:path arrowok="t"/>
                <v:fill type="solid"/>
              </v:shape>
              <v:shape style="position:absolute;left:4363;top:4551;width:87;height:123" coordorigin="4363,4551" coordsize="87,123" path="m4414,4551l4387,4552,4371,4565,4363,4587,4377,4592,4377,4583,4380,4575,4387,4571,4392,4566,4399,4563,4442,4563,4430,4554,4414,4551xe" filled="true" fillcolor="#632523" stroked="false">
                <v:path arrowok="t"/>
                <v:fill type="solid"/>
              </v:shape>
            </v:group>
            <v:group style="position:absolute;left:4363;top:4551;width:87;height:123" coordorigin="4363,4551" coordsize="87,123">
              <v:shape style="position:absolute;left:4363;top:4551;width:87;height:123" coordorigin="4363,4551" coordsize="87,123" path="m4449,4659l4449,4674,4363,4674,4363,4659,4386,4642,4404,4628,4417,4617,4430,4602,4433,4595,4433,4587,4433,4580,4430,4573,4425,4571,4418,4566,4413,4563,4406,4563,4399,4563,4392,4566,4387,4571,4380,4575,4377,4583,4377,4592,4363,4587,4371,4565,4387,4552,4414,4551,4430,4554,4445,4566,4447,4575,4447,4585,4447,4592,4447,4599,4442,4607,4440,4611,4433,4621,4421,4628,4408,4640,4391,4653,4449,4659xe" filled="false" stroked="true" strokeweight=".24pt" strokecolor="#632523">
                <v:path arrowok="t"/>
              </v:shape>
            </v:group>
            <v:group style="position:absolute;left:4469;top:4549;width:94;height:128" coordorigin="4469,4549" coordsize="94,128">
              <v:shape style="position:absolute;left:4469;top:4549;width:94;height:128" coordorigin="4469,4549" coordsize="94,128" path="m4529,4549l4505,4549,4495,4551,4488,4559,4478,4563,4476,4571,4476,4595,4483,4604,4497,4609,4492,4612,4474,4626,4469,4643,4469,4652,4473,4659,4483,4667,4490,4674,4502,4676,4531,4676,4543,4674,4550,4667,4557,4662,4507,4662,4497,4659,4493,4657,4488,4652,4485,4647,4485,4631,4495,4621,4514,4616,4551,4616,4548,4614,4533,4607,4550,4602,4509,4602,4505,4599,4500,4595,4493,4592,4490,4587,4490,4575,4493,4571,4502,4566,4509,4563,4555,4563,4548,4559,4541,4551,4529,4549xe" filled="true" fillcolor="#632523" stroked="false">
                <v:path arrowok="t"/>
                <v:fill type="solid"/>
              </v:shape>
              <v:shape style="position:absolute;left:4469;top:4549;width:94;height:128" coordorigin="4469,4549" coordsize="94,128" path="m4551,4616l4514,4616,4519,4618,4541,4628,4548,4643,4548,4647,4545,4652,4541,4657,4526,4662,4557,4662,4560,4659,4562,4652,4562,4631,4557,4623,4555,4619,4551,4616xe" filled="true" fillcolor="#632523" stroked="false">
                <v:path arrowok="t"/>
                <v:fill type="solid"/>
              </v:shape>
              <v:shape style="position:absolute;left:4469;top:4549;width:94;height:128" coordorigin="4469,4549" coordsize="94,128" path="m4555,4563l4526,4563,4533,4566,4543,4571,4545,4575,4545,4587,4538,4595,4533,4597,4526,4599,4517,4602,4550,4602,4557,4592,4557,4571,4555,4563xe" filled="true" fillcolor="#632523" stroked="false">
                <v:path arrowok="t"/>
                <v:fill type="solid"/>
              </v:shape>
            </v:group>
            <v:group style="position:absolute;left:4469;top:4549;width:94;height:128" coordorigin="4469,4549" coordsize="94,128">
              <v:shape style="position:absolute;left:4469;top:4549;width:94;height:128" coordorigin="4469,4549" coordsize="94,128" path="m4497,4609l4483,4604,4476,4595,4476,4580,4476,4571,4478,4563,4488,4559,4495,4551,4505,4549,4517,4549,4529,4549,4541,4551,4548,4559,4555,4563,4557,4571,4557,4580,4557,4592,4550,4602,4533,4607,4548,4614,4555,4619,4557,4623,4562,4631,4562,4635,4562,4640,4562,4652,4560,4659,4550,4667,4543,4674,4531,4676,4517,4676,4502,4676,4490,4674,4483,4667,4473,4659,4469,4652,4469,4643,4474,4626,4492,4612e" filled="false" stroked="true" strokeweight=".24pt" strokecolor="#632523">
                <v:path arrowok="t"/>
              </v:shape>
            </v:group>
            <v:group style="position:absolute;left:4490;top:4563;width:56;height:39" coordorigin="4490,4563" coordsize="56,39">
              <v:shape style="position:absolute;left:4490;top:4563;width:56;height:39" coordorigin="4490,4563" coordsize="56,39" path="m4517,4602l4526,4599,4533,4597,4538,4595,4543,4590,4545,4587,4545,4580,4545,4575,4543,4571,4538,4568,4533,4566,4526,4563,4517,4563,4509,4563,4502,4566,4497,4568,4493,4571,4490,4575,4490,4580,4490,4587,4493,4592,4500,4595,4505,4599,4509,4602,4517,4602e" filled="false" stroked="true" strokeweight=".24pt" strokecolor="#632523">
                <v:path arrowok="t"/>
              </v:shape>
            </v:group>
            <v:group style="position:absolute;left:4485;top:4616;width:63;height:46" coordorigin="4485,4616" coordsize="63,46">
              <v:shape style="position:absolute;left:4485;top:4616;width:63;height:46" coordorigin="4485,4616" coordsize="63,46" path="m4514,4616l4495,4621,4485,4631,4485,4643,4485,4647,4488,4652,4493,4657,4497,4659,4507,4662,4517,4662,4526,4662,4533,4659,4541,4657,4545,4652,4548,4647,4548,4643,4541,4628,4519,4618e" filled="false" stroked="true" strokeweight=".24pt" strokecolor="#632523">
                <v:path arrowok="t"/>
              </v:shape>
            </v:group>
            <v:group style="position:absolute;left:4358;top:4792;width:92;height:127" coordorigin="4358,4792" coordsize="92,127">
              <v:shape style="position:absolute;left:4358;top:4792;width:92;height:127" coordorigin="4358,4792" coordsize="92,127" path="m4373,4885l4358,4887,4361,4897,4368,4904,4375,4909,4382,4916,4394,4919,4418,4919,4430,4914,4437,4907,4441,4904,4387,4904,4377,4897,4373,4885xe" filled="true" fillcolor="#632523" stroked="false">
                <v:path arrowok="t"/>
                <v:fill type="solid"/>
              </v:shape>
              <v:shape style="position:absolute;left:4358;top:4792;width:92;height:127" coordorigin="4358,4792" coordsize="92,127" path="m4440,4803l4413,4803,4418,4806,4423,4811,4428,4813,4430,4818,4430,4830,4428,4835,4421,4842,4413,4844,4389,4844,4389,4859,4413,4859,4421,4861,4425,4863,4433,4868,4435,4873,4435,4887,4433,4892,4423,4902,4416,4904,4441,4904,4447,4899,4449,4892,4449,4873,4447,4866,4442,4859,4437,4854,4423,4849,4430,4849,4445,4835,4447,4830,4447,4813,4442,4806,4440,4803xe" filled="true" fillcolor="#632523" stroked="false">
                <v:path arrowok="t"/>
                <v:fill type="solid"/>
              </v:shape>
              <v:shape style="position:absolute;left:4358;top:4792;width:92;height:127" coordorigin="4358,4792" coordsize="92,127" path="m4394,4792l4375,4800,4363,4818,4377,4823,4382,4811,4392,4803,4440,4803,4434,4798,4420,4793,4394,4792xe" filled="true" fillcolor="#632523" stroked="false">
                <v:path arrowok="t"/>
                <v:fill type="solid"/>
              </v:shape>
            </v:group>
            <v:group style="position:absolute;left:4358;top:4792;width:92;height:127" coordorigin="4358,4792" coordsize="92,127">
              <v:shape style="position:absolute;left:4358;top:4792;width:92;height:127" coordorigin="4358,4792" coordsize="92,127" path="m4389,4859l4389,4844,4401,4844,4413,4844,4421,4842,4423,4839,4428,4835,4430,4830,4430,4825,4430,4818,4428,4813,4423,4811,4418,4806,4413,4803,4404,4803,4392,4803,4382,4811,4377,4823,4363,4818,4375,4800,4394,4792,4420,4793,4434,4798,4442,4806,4447,4813,4447,4823,4447,4830,4445,4835,4440,4839,4435,4844,4430,4849,4423,4849,4430,4851,4437,4854,4442,4859,4447,4866,4449,4873,4449,4880,4449,4892,4447,4899,4437,4907,4430,4914,4418,4919,4404,4919,4394,4919,4382,4916,4375,4909,4368,4904,4361,4897,4358,4887,4373,4885,4377,4897,4387,4904,4404,4904,4416,4904,4423,4902,4428,4897,4433,4892,4435,4887,4435,4880,4435,4873,4433,4868,4425,4863,4421,4861,4413,4859,4401,4859,4389,4859xe" filled="false" stroked="true" strokeweight=".24pt" strokecolor="#632523">
                <v:path arrowok="t"/>
              </v:shape>
            </v:group>
            <v:group style="position:absolute;left:4471;top:4792;width:91;height:127" coordorigin="4471,4792" coordsize="91,127">
              <v:shape style="position:absolute;left:4471;top:4792;width:91;height:127" coordorigin="4471,4792" coordsize="91,127" path="m4509,4792l4493,4799,4477,4819,4472,4838,4471,4862,4475,4883,4483,4899,4493,4911,4502,4919,4517,4919,4526,4917,4541,4908,4544,4904,4507,4904,4500,4899,4493,4890,4488,4880,4485,4868,4485,4839,4488,4827,4497,4808,4505,4803,4544,4803,4533,4795,4509,4792xe" filled="true" fillcolor="#632523" stroked="false">
                <v:path arrowok="t"/>
                <v:fill type="solid"/>
              </v:shape>
              <v:shape style="position:absolute;left:4471;top:4792;width:91;height:127" coordorigin="4471,4792" coordsize="91,127" path="m4544,4803l4526,4803,4533,4808,4538,4820,4543,4830,4548,4842,4548,4871,4533,4899,4526,4904,4544,4904,4556,4886,4560,4868,4562,4844,4557,4825,4547,4806,4544,4803xe" filled="true" fillcolor="#632523" stroked="false">
                <v:path arrowok="t"/>
                <v:fill type="solid"/>
              </v:shape>
            </v:group>
            <v:group style="position:absolute;left:4471;top:4792;width:91;height:127" coordorigin="4471,4792" coordsize="91,127">
              <v:shape style="position:absolute;left:4471;top:4792;width:91;height:127" coordorigin="4471,4792" coordsize="91,127" path="m4517,4919l4502,4919,4493,4911,4483,4899,4475,4883,4471,4862,4472,4838,4477,4819,4493,4799,4509,4792,4533,4795,4547,4806,4557,4825,4562,4844,4560,4868,4556,4886,4541,4908,4526,4917e" filled="false" stroked="true" strokeweight=".24pt" strokecolor="#632523">
                <v:path arrowok="t"/>
              </v:shape>
            </v:group>
            <v:group style="position:absolute;left:4485;top:4803;width:63;height:101" coordorigin="4485,4803" coordsize="63,101">
              <v:shape style="position:absolute;left:4485;top:4803;width:63;height:101" coordorigin="4485,4803" coordsize="63,101" path="m4517,4904l4526,4904,4533,4899,4538,4890,4543,4880,4548,4871,4548,4856,4548,4842,4543,4830,4538,4820,4533,4808,4526,4803,4517,4803,4505,4803,4497,4808,4493,4818,4488,4827,4485,4839,4485,4854,4485,4868,4488,4880,4493,4890,4500,4899,4507,4904,4517,4904e" filled="false" stroked="true" strokeweight=".24pt" strokecolor="#632523">
                <v:path arrowok="t"/>
              </v:shape>
            </v:group>
            <v:group style="position:absolute;left:17;top:5221;width:4594;height:245" coordorigin="17,5221" coordsize="4594,245">
              <v:shape style="position:absolute;left:17;top:5221;width:4594;height:245" coordorigin="17,5221" coordsize="4594,245" path="m17,5221l4610,5221,4610,5466,17,5466,17,5221xe" filled="true" fillcolor="#f2dcdb" stroked="false">
                <v:path arrowok="t"/>
                <v:fill type="solid"/>
              </v:shape>
            </v:group>
            <v:group style="position:absolute;left:4469;top:5031;width:94;height:128" coordorigin="4469,5031" coordsize="94,128">
              <v:shape style="position:absolute;left:4469;top:5031;width:94;height:128" coordorigin="4469,5031" coordsize="94,128" path="m4529,5031l4505,5031,4495,5034,4488,5041,4478,5046,4476,5053,4476,5077,4483,5087,4497,5091,4492,5094,4474,5108,4469,5125,4469,5135,4473,5142,4483,5149,4490,5156,4502,5159,4531,5159,4543,5156,4550,5149,4557,5144,4507,5144,4497,5142,4493,5139,4488,5135,4485,5130,4485,5113,4495,5103,4514,5099,4551,5099,4548,5096,4533,5089,4550,5084,4509,5084,4505,5082,4500,5077,4493,5075,4490,5070,4490,5058,4493,5053,4502,5048,4509,5046,4555,5046,4548,5041,4541,5034,4529,5031xe" filled="true" fillcolor="#632523" stroked="false">
                <v:path arrowok="t"/>
                <v:fill type="solid"/>
              </v:shape>
              <v:shape style="position:absolute;left:4469;top:5031;width:94;height:128" coordorigin="4469,5031" coordsize="94,128" path="m4551,5099l4514,5099,4519,5100,4541,5111,4548,5125,4548,5130,4545,5135,4541,5139,4533,5144,4557,5144,4560,5142,4562,5135,4562,5113,4557,5108,4555,5101,4551,5099xe" filled="true" fillcolor="#632523" stroked="false">
                <v:path arrowok="t"/>
                <v:fill type="solid"/>
              </v:shape>
              <v:shape style="position:absolute;left:4469;top:5031;width:94;height:128" coordorigin="4469,5031" coordsize="94,128" path="m4555,5046l4526,5046,4533,5048,4543,5053,4545,5058,4545,5070,4538,5077,4533,5079,4526,5082,4517,5084,4550,5084,4557,5075,4557,5053,4555,5046xe" filled="true" fillcolor="#632523" stroked="false">
                <v:path arrowok="t"/>
                <v:fill type="solid"/>
              </v:shape>
            </v:group>
            <v:group style="position:absolute;left:4469;top:5031;width:94;height:128" coordorigin="4469,5031" coordsize="94,128">
              <v:shape style="position:absolute;left:4469;top:5031;width:94;height:128" coordorigin="4469,5031" coordsize="94,128" path="m4497,5091l4483,5087,4476,5077,4476,5063,4476,5053,4478,5046,4488,5041,4495,5034,4505,5031,4517,5031,4529,5031,4541,5034,4548,5041,4555,5046,4557,5053,4557,5063,4557,5075,4550,5084,4533,5089,4548,5096,4555,5101,4557,5108,4562,5113,4562,5118,4562,5125,4562,5135,4560,5142,4550,5149,4543,5156,4531,5159,4517,5159,4502,5159,4490,5156,4483,5149,4473,5142,4469,5135,4469,5125,4474,5108,4492,5094e" filled="false" stroked="true" strokeweight=".24pt" strokecolor="#632523">
                <v:path arrowok="t"/>
              </v:shape>
            </v:group>
            <v:group style="position:absolute;left:4490;top:5046;width:56;height:39" coordorigin="4490,5046" coordsize="56,39">
              <v:shape style="position:absolute;left:4490;top:5046;width:56;height:39" coordorigin="4490,5046" coordsize="56,39" path="m4517,5084l4526,5082,4533,5079,4538,5077,4543,5072,4545,5070,4545,5063,4545,5058,4543,5053,4538,5051,4533,5048,4526,5046,4517,5046,4509,5046,4502,5048,4497,5051,4493,5053,4490,5058,4490,5063,4490,5070,4493,5075,4500,5077,4505,5082,4509,5084,4517,5084e" filled="false" stroked="true" strokeweight=".24pt" strokecolor="#632523">
                <v:path arrowok="t"/>
              </v:shape>
            </v:group>
            <v:group style="position:absolute;left:4485;top:5099;width:63;height:46" coordorigin="4485,5099" coordsize="63,46">
              <v:shape style="position:absolute;left:4485;top:5099;width:63;height:46" coordorigin="4485,5099" coordsize="63,46" path="m4514,5099l4495,5103,4485,5113,4485,5125,4485,5130,4488,5135,4493,5139,4497,5142,4507,5144,4517,5144,4526,5144,4533,5144,4541,5139,4545,5135,4548,5130,4548,5125,4541,5111,4519,5100e" filled="false" stroked="true" strokeweight=".24pt" strokecolor="#632523">
                <v:path arrowok="t"/>
              </v:shape>
            </v:group>
            <v:group style="position:absolute;left:4363;top:5275;width:89;height:127" coordorigin="4363,5275" coordsize="89,127">
              <v:shape style="position:absolute;left:4363;top:5275;width:89;height:127" coordorigin="4363,5275" coordsize="89,127" path="m4400,5275l4384,5283,4369,5304,4364,5323,4363,5347,4367,5367,4375,5384,4385,5394,4394,5401,4423,5401,4433,5396,4442,5387,4401,5387,4394,5384,4382,5372,4380,5367,4380,5353,4382,5346,4389,5341,4394,5334,4380,5334,4378,5332,4383,5307,4394,5291,4411,5286,4442,5286,4426,5277,4400,5275xe" filled="true" fillcolor="#632523" stroked="false">
                <v:path arrowok="t"/>
                <v:fill type="solid"/>
              </v:shape>
              <v:shape style="position:absolute;left:4363;top:5275;width:89;height:127" coordorigin="4363,5275" coordsize="89,127" path="m4444,5331l4418,5331,4425,5334,4430,5341,4435,5346,4437,5351,4437,5367,4435,5372,4430,5377,4425,5384,4418,5387,4442,5387,4449,5379,4452,5370,4452,5348,4449,5339,4444,5331xe" filled="true" fillcolor="#632523" stroked="false">
                <v:path arrowok="t"/>
                <v:fill type="solid"/>
              </v:shape>
              <v:shape style="position:absolute;left:4363;top:5275;width:89;height:127" coordorigin="4363,5275" coordsize="89,127" path="m4423,5317l4406,5317,4399,5319,4385,5329,4380,5334,4394,5334,4401,5331,4444,5331,4442,5329,4433,5322,4423,5317xe" filled="true" fillcolor="#632523" stroked="false">
                <v:path arrowok="t"/>
                <v:fill type="solid"/>
              </v:shape>
              <v:shape style="position:absolute;left:4363;top:5275;width:89;height:127" coordorigin="4363,5275" coordsize="89,127" path="m4442,5286l4423,5286,4433,5293,4437,5305,4449,5300,4443,5286,4442,5286xe" filled="true" fillcolor="#632523" stroked="false">
                <v:path arrowok="t"/>
                <v:fill type="solid"/>
              </v:shape>
            </v:group>
            <v:group style="position:absolute;left:4363;top:5275;width:89;height:127" coordorigin="4363,5275" coordsize="89,127">
              <v:shape style="position:absolute;left:4363;top:5275;width:89;height:127" coordorigin="4363,5275" coordsize="89,127" path="m4449,5300l4437,5305,4433,5293,4423,5286,4411,5286,4394,5291,4383,5307,4378,5332,4380,5334,4385,5329,4392,5324,4399,5319,4406,5317,4413,5317,4423,5317,4433,5322,4442,5329,4449,5339,4452,5348,4452,5358,4452,5370,4449,5379,4440,5389,4433,5396,4423,5401,4409,5401,4394,5401,4385,5394,4375,5384,4367,5367,4363,5347,4364,5323,4369,5304,4384,5283,4400,5275,4426,5277,4443,5286,4449,5300xe" filled="false" stroked="true" strokeweight=".24pt" strokecolor="#632523">
                <v:path arrowok="t"/>
              </v:shape>
            </v:group>
            <v:group style="position:absolute;left:4380;top:5331;width:58;height:56" coordorigin="4380,5331" coordsize="58,56">
              <v:shape style="position:absolute;left:4380;top:5331;width:58;height:56" coordorigin="4380,5331" coordsize="58,56" path="m4409,5387l4418,5387,4425,5384,4430,5377,4435,5372,4437,5367,4437,5358,4437,5351,4435,5346,4430,5341,4425,5334,4418,5331,4411,5331,4401,5331,4394,5334,4389,5341,4382,5346,4380,5353,4380,5360,4380,5367,4382,5372,4387,5377,4394,5384,4401,5387,4409,5387e" filled="false" stroked="true" strokeweight=".24pt" strokecolor="#632523">
                <v:path arrowok="t"/>
              </v:shape>
            </v:group>
            <v:group style="position:absolute;left:4476;top:5276;width:82;height:123" coordorigin="4476,5276" coordsize="82,123">
              <v:shape style="position:absolute;left:4476;top:5276;width:82;height:123" coordorigin="4476,5276" coordsize="82,123" path="m4557,5276l4478,5276,4476,5291,4530,5303,4520,5320,4511,5340,4503,5359,4499,5378,4497,5399,4514,5399,4514,5394,4515,5376,4534,5317,4557,5283,4557,5276xe" filled="true" fillcolor="#632523" stroked="false">
                <v:path arrowok="t"/>
                <v:fill type="solid"/>
              </v:shape>
            </v:group>
            <v:group style="position:absolute;left:4476;top:5276;width:82;height:123" coordorigin="4476,5276" coordsize="82,123">
              <v:shape style="position:absolute;left:4476;top:5276;width:82;height:123" coordorigin="4476,5276" coordsize="82,123" path="m4514,5399l4497,5399,4499,5378,4503,5359,4511,5340,4520,5320,4530,5303,4476,5291,4478,5276,4557,5276,4557,5283,4545,5301,4534,5317,4515,5376,4514,5394,4514,5396,4514,5399xe" filled="false" stroked="true" strokeweight=".24pt" strokecolor="#632523">
                <v:path arrowok="t"/>
              </v:shape>
            </v:group>
            <v:group style="position:absolute;left:17;top:5703;width:4594;height:245" coordorigin="17,5703" coordsize="4594,245">
              <v:shape style="position:absolute;left:17;top:5703;width:4594;height:245" coordorigin="17,5703" coordsize="4594,245" path="m17,5703l4610,5703,4610,5948,17,5948,17,5703xe" filled="true" fillcolor="#f2dcdb" stroked="false">
                <v:path arrowok="t"/>
                <v:fill type="solid"/>
              </v:shape>
            </v:group>
            <v:group style="position:absolute;left:4260;top:5514;width:84;height:125" coordorigin="4260,5514" coordsize="84,125">
              <v:shape style="position:absolute;left:4260;top:5514;width:84;height:125" coordorigin="4260,5514" coordsize="84,125" path="m4344,5624l4260,5624,4260,5639,4344,5639,4344,5624xe" filled="true" fillcolor="#632523" stroked="false">
                <v:path arrowok="t"/>
                <v:fill type="solid"/>
              </v:shape>
              <v:shape style="position:absolute;left:4260;top:5514;width:84;height:125" coordorigin="4260,5514" coordsize="84,125" path="m4310,5533l4296,5533,4296,5624,4310,5624,4310,5533xe" filled="true" fillcolor="#632523" stroked="false">
                <v:path arrowok="t"/>
                <v:fill type="solid"/>
              </v:shape>
              <v:shape style="position:absolute;left:4260;top:5514;width:84;height:125" coordorigin="4260,5514" coordsize="84,125" path="m4310,5514l4295,5521,4280,5534,4262,5545,4265,5558,4281,5548,4296,5533,4310,5533,4310,5514xe" filled="true" fillcolor="#632523" stroked="false">
                <v:path arrowok="t"/>
                <v:fill type="solid"/>
              </v:shape>
            </v:group>
            <v:group style="position:absolute;left:4260;top:5514;width:84;height:125" coordorigin="4260,5514" coordsize="84,125">
              <v:shape style="position:absolute;left:4260;top:5514;width:84;height:125" coordorigin="4260,5514" coordsize="84,125" path="m4344,5624l4344,5639,4260,5639,4260,5624,4296,5624,4296,5533,4281,5548,4264,5558,4262,5545,4280,5534,4295,5521,4310,5514,4310,5624,4344,5624xe" filled="false" stroked="true" strokeweight=".24pt" strokecolor="#632523">
                <v:path arrowok="t"/>
              </v:shape>
            </v:group>
            <v:group style="position:absolute;left:4361;top:5515;width:91;height:127" coordorigin="4361,5515" coordsize="91,127">
              <v:shape style="position:absolute;left:4361;top:5515;width:91;height:127" coordorigin="4361,5515" coordsize="91,127" path="m4399,5515l4383,5523,4367,5543,4362,5561,4361,5586,4365,5607,4373,5624,4382,5636,4392,5641,4406,5641,4415,5640,4431,5632,4435,5627,4397,5627,4389,5624,4385,5615,4377,5605,4375,5593,4389,5533,4397,5528,4436,5528,4422,5518,4399,5515xe" filled="true" fillcolor="#632523" stroked="false">
                <v:path arrowok="t"/>
                <v:fill type="solid"/>
              </v:shape>
              <v:shape style="position:absolute;left:4361;top:5515;width:91;height:127" coordorigin="4361,5515" coordsize="91,127" path="m4436,5528l4416,5528,4423,5533,4430,5543,4435,5552,4437,5564,4437,5593,4435,5605,4425,5624,4416,5627,4435,5627,4446,5610,4451,5592,4451,5567,4447,5548,4437,5529,4436,5528xe" filled="true" fillcolor="#632523" stroked="false">
                <v:path arrowok="t"/>
                <v:fill type="solid"/>
              </v:shape>
            </v:group>
            <v:group style="position:absolute;left:4361;top:5515;width:91;height:127" coordorigin="4361,5515" coordsize="91,127">
              <v:shape style="position:absolute;left:4361;top:5515;width:91;height:127" coordorigin="4361,5515" coordsize="91,127" path="m4406,5641l4392,5641,4382,5636,4373,5624,4365,5607,4361,5586,4362,5561,4367,5543,4383,5523,4399,5515,4422,5518,4437,5529,4447,5548,4451,5567,4451,5592,4446,5610,4431,5632,4415,5640e" filled="false" stroked="true" strokeweight=".24pt" strokecolor="#632523">
                <v:path arrowok="t"/>
              </v:shape>
            </v:group>
            <v:group style="position:absolute;left:4375;top:5528;width:63;height:99" coordorigin="4375,5528" coordsize="63,99">
              <v:shape style="position:absolute;left:4375;top:5528;width:63;height:99" coordorigin="4375,5528" coordsize="63,99" path="m4406,5627l4416,5627,4425,5624,4430,5615,4435,5605,4437,5593,4437,5581,4437,5564,4435,5552,4430,5543,4423,5533,4416,5528,4406,5528,4397,5528,4389,5533,4382,5543,4377,5550,4375,5562,4375,5576,4375,5593,4377,5605,4385,5615,4389,5624,4397,5627,4406,5627e" filled="false" stroked="true" strokeweight=".24pt" strokecolor="#632523">
                <v:path arrowok="t"/>
              </v:shape>
            </v:group>
            <v:group style="position:absolute;left:4469;top:5514;width:94;height:125" coordorigin="4469,5514" coordsize="94,125">
              <v:shape style="position:absolute;left:4469;top:5514;width:94;height:125" coordorigin="4469,5514" coordsize="94,125" path="m4543,5610l4529,5610,4529,5639,4543,5639,4543,5610xe" filled="true" fillcolor="#632523" stroked="false">
                <v:path arrowok="t"/>
                <v:fill type="solid"/>
              </v:shape>
              <v:shape style="position:absolute;left:4469;top:5514;width:94;height:125" coordorigin="4469,5514" coordsize="94,125" path="m4543,5514l4524,5514,4469,5600,4469,5610,4562,5610,4562,5595,4485,5595,4521,5538,4524,5535,4529,5526,4543,5526,4543,5514xe" filled="true" fillcolor="#632523" stroked="false">
                <v:path arrowok="t"/>
                <v:fill type="solid"/>
              </v:shape>
              <v:shape style="position:absolute;left:4469;top:5514;width:94;height:125" coordorigin="4469,5514" coordsize="94,125" path="m4543,5526l4529,5526,4529,5595,4543,5595,4543,5526xe" filled="true" fillcolor="#632523" stroked="false">
                <v:path arrowok="t"/>
                <v:fill type="solid"/>
              </v:shape>
            </v:group>
            <v:group style="position:absolute;left:4469;top:5514;width:94;height:125" coordorigin="4469,5514" coordsize="94,125">
              <v:shape style="position:absolute;left:4469;top:5514;width:94;height:125" coordorigin="4469,5514" coordsize="94,125" path="m4543,5639l4529,5639,4529,5610,4469,5610,4469,5600,4524,5514,4543,5514,4543,5595,4562,5595,4562,5610,4543,5610,4543,5639xe" filled="false" stroked="true" strokeweight=".24pt" strokecolor="#632523">
                <v:path arrowok="t"/>
              </v:shape>
            </v:group>
            <v:group style="position:absolute;left:4485;top:5526;width:44;height:70" coordorigin="4485,5526" coordsize="44,70">
              <v:shape style="position:absolute;left:4485;top:5526;width:44;height:70" coordorigin="4485,5526" coordsize="44,70" path="m4529,5595l4529,5540,4529,5535,4529,5531,4529,5526,4526,5531,4524,5535,4521,5538,4485,5595,4529,5595xe" filled="false" stroked="true" strokeweight=".24pt" strokecolor="#632523">
                <v:path arrowok="t"/>
              </v:shape>
            </v:group>
            <v:group style="position:absolute;left:4370;top:5756;width:84;height:125" coordorigin="4370,5756" coordsize="84,125">
              <v:shape style="position:absolute;left:4370;top:5756;width:84;height:125" coordorigin="4370,5756" coordsize="84,125" path="m4454,5867l4370,5867,4370,5881,4454,5881,4454,5867xe" filled="true" fillcolor="#632523" stroked="false">
                <v:path arrowok="t"/>
                <v:fill type="solid"/>
              </v:shape>
              <v:shape style="position:absolute;left:4370;top:5756;width:84;height:125" coordorigin="4370,5756" coordsize="84,125" path="m4421,5775l4406,5775,4406,5867,4421,5867,4421,5775xe" filled="true" fillcolor="#632523" stroked="false">
                <v:path arrowok="t"/>
                <v:fill type="solid"/>
              </v:shape>
              <v:shape style="position:absolute;left:4370;top:5756;width:84;height:125" coordorigin="4370,5756" coordsize="84,125" path="m4421,5756l4405,5763,4391,5776,4373,5787,4375,5800,4391,5789,4406,5775,4421,5775,4421,5756xe" filled="true" fillcolor="#632523" stroked="false">
                <v:path arrowok="t"/>
                <v:fill type="solid"/>
              </v:shape>
            </v:group>
            <v:group style="position:absolute;left:4370;top:5756;width:84;height:125" coordorigin="4370,5756" coordsize="84,125">
              <v:shape style="position:absolute;left:4370;top:5756;width:84;height:125" coordorigin="4370,5756" coordsize="84,125" path="m4454,5867l4454,5881,4370,5881,4370,5867,4406,5867,4406,5775,4391,5789,4375,5800,4373,5787,4391,5776,4405,5763,4421,5756,4421,5867,4454,5867xe" filled="false" stroked="true" strokeweight=".24pt" strokecolor="#632523">
                <v:path arrowok="t"/>
              </v:shape>
            </v:group>
            <v:group style="position:absolute;left:4471;top:5759;width:89;height:125" coordorigin="4471,5759" coordsize="89,125">
              <v:shape style="position:absolute;left:4471;top:5759;width:89;height:125" coordorigin="4471,5759" coordsize="89,125" path="m4483,5850l4471,5855,4473,5862,4478,5869,4485,5874,4495,5881,4505,5883,4526,5883,4538,5879,4545,5871,4549,5869,4500,5869,4490,5862,4483,5850xe" filled="true" fillcolor="#632523" stroked="false">
                <v:path arrowok="t"/>
                <v:fill type="solid"/>
              </v:shape>
              <v:shape style="position:absolute;left:4471;top:5759;width:89;height:125" coordorigin="4471,5759" coordsize="89,125" path="m4529,5797l4507,5797,4497,5802,4488,5811,4524,5811,4531,5814,4536,5819,4543,5823,4545,5831,4545,5847,4543,5855,4531,5867,4524,5869,4549,5869,4555,5864,4560,5852,4560,5828,4555,5819,4548,5809,4538,5802,4529,5797xe" filled="true" fillcolor="#632523" stroked="false">
                <v:path arrowok="t"/>
                <v:fill type="solid"/>
              </v:shape>
              <v:shape style="position:absolute;left:4471;top:5759;width:89;height:125" coordorigin="4471,5759" coordsize="89,125" path="m4553,5759l4481,5759,4476,5823,4488,5826,4495,5816,4505,5811,4488,5811,4490,5773,4550,5773,4553,5759xe" filled="true" fillcolor="#632523" stroked="false">
                <v:path arrowok="t"/>
                <v:fill type="solid"/>
              </v:shape>
            </v:group>
            <v:group style="position:absolute;left:4471;top:5759;width:89;height:125" coordorigin="4471,5759" coordsize="89,125">
              <v:shape style="position:absolute;left:4471;top:5759;width:89;height:125" coordorigin="4471,5759" coordsize="89,125" path="m4553,5759l4550,5773,4490,5773,4488,5811,4497,5802,4507,5797,4519,5797,4529,5797,4538,5802,4548,5809,4555,5819,4560,5828,4560,5840,4560,5852,4555,5864,4545,5871,4538,5879,4526,5883,4514,5883,4505,5883,4495,5881,4485,5874,4478,5869,4473,5862,4471,5855,4483,5850,4490,5862,4500,5869,4514,5869,4524,5869,4531,5867,4536,5862,4543,5855,4545,5847,4545,5840,4545,5831,4543,5823,4536,5819,4531,5814,4524,5811,4517,5811,4505,5811,4495,5816,4488,5826,4476,5823,4481,5759,4553,5759xe" filled="false" stroked="true" strokeweight=".24pt" strokecolor="#632523">
                <v:path arrowok="t"/>
              </v:shape>
            </v:group>
            <v:group style="position:absolute;left:17;top:6186;width:4594;height:245" coordorigin="17,6186" coordsize="4594,245">
              <v:shape style="position:absolute;left:17;top:6186;width:4594;height:245" coordorigin="17,6186" coordsize="4594,245" path="m17,6186l4610,6186,4610,6431,17,6431,17,6186xe" filled="true" fillcolor="#f2dcdb" stroked="false">
                <v:path arrowok="t"/>
                <v:fill type="solid"/>
              </v:shape>
            </v:group>
            <v:group style="position:absolute;left:4370;top:5996;width:84;height:125" coordorigin="4370,5996" coordsize="84,125">
              <v:shape style="position:absolute;left:4370;top:5996;width:84;height:125" coordorigin="4370,5996" coordsize="84,125" path="m4454,6107l4370,6107,4370,6121,4454,6121,4454,6107xe" filled="true" fillcolor="#632523" stroked="false">
                <v:path arrowok="t"/>
                <v:fill type="solid"/>
              </v:shape>
              <v:shape style="position:absolute;left:4370;top:5996;width:84;height:125" coordorigin="4370,5996" coordsize="84,125" path="m4421,6015l4406,6015,4406,6107,4421,6107,4421,6015xe" filled="true" fillcolor="#632523" stroked="false">
                <v:path arrowok="t"/>
                <v:fill type="solid"/>
              </v:shape>
              <v:shape style="position:absolute;left:4370;top:5996;width:84;height:125" coordorigin="4370,5996" coordsize="84,125" path="m4421,5996l4405,6003,4391,6017,4373,6027,4375,6041,4391,6030,4406,6015,4421,6015,4421,5996xe" filled="true" fillcolor="#632523" stroked="false">
                <v:path arrowok="t"/>
                <v:fill type="solid"/>
              </v:shape>
            </v:group>
            <v:group style="position:absolute;left:4370;top:5996;width:84;height:125" coordorigin="4370,5996" coordsize="84,125">
              <v:shape style="position:absolute;left:4370;top:5996;width:84;height:125" coordorigin="4370,5996" coordsize="84,125" path="m4454,6107l4454,6121,4370,6121,4370,6107,4406,6107,4406,6015,4391,6030,4375,6041,4373,6027,4391,6017,4405,6003,4421,5996,4421,6107,4454,6107xe" filled="false" stroked="true" strokeweight=".24pt" strokecolor="#632523">
                <v:path arrowok="t"/>
              </v:shape>
            </v:group>
            <v:group style="position:absolute;left:4471;top:5999;width:89;height:125" coordorigin="4471,5999" coordsize="89,125">
              <v:shape style="position:absolute;left:4471;top:5999;width:89;height:125" coordorigin="4471,5999" coordsize="89,125" path="m4483,6090l4471,6095,4473,6104,4478,6111,4485,6116,4495,6121,4505,6123,4526,6123,4538,6121,4545,6111,4549,6109,4500,6109,4490,6104,4483,6090xe" filled="true" fillcolor="#632523" stroked="false">
                <v:path arrowok="t"/>
                <v:fill type="solid"/>
              </v:shape>
              <v:shape style="position:absolute;left:4471;top:5999;width:89;height:125" coordorigin="4471,5999" coordsize="89,125" path="m4550,6054l4524,6054,4531,6056,4536,6061,4543,6066,4545,6073,4545,6090,4543,6097,4536,6102,4531,6107,4524,6109,4549,6109,4555,6104,4560,6095,4560,6068,4555,6059,4550,6054xe" filled="true" fillcolor="#632523" stroked="false">
                <v:path arrowok="t"/>
                <v:fill type="solid"/>
              </v:shape>
              <v:shape style="position:absolute;left:4471;top:5999;width:89;height:125" coordorigin="4471,5999" coordsize="89,125" path="m4553,5999l4481,5999,4476,6066,4488,6068,4495,6059,4505,6054,4550,6054,4548,6051,4488,6051,4490,6013,4550,6013,4553,5999xe" filled="true" fillcolor="#632523" stroked="false">
                <v:path arrowok="t"/>
                <v:fill type="solid"/>
              </v:shape>
              <v:shape style="position:absolute;left:4471;top:5999;width:89;height:125" coordorigin="4471,5999" coordsize="89,125" path="m4529,6039l4507,6039,4497,6044,4488,6051,4548,6051,4538,6044,4529,6039xe" filled="true" fillcolor="#632523" stroked="false">
                <v:path arrowok="t"/>
                <v:fill type="solid"/>
              </v:shape>
            </v:group>
            <v:group style="position:absolute;left:4471;top:5999;width:89;height:125" coordorigin="4471,5999" coordsize="89,125">
              <v:shape style="position:absolute;left:4471;top:5999;width:89;height:125" coordorigin="4471,5999" coordsize="89,125" path="m4553,5999l4550,6013,4490,6013,4488,6051,4497,6044,4507,6039,4519,6039,4529,6039,4538,6044,4548,6051,4555,6059,4560,6068,4560,6083,4560,6095,4555,6104,4545,6111,4538,6121,4526,6123,4514,6123,4505,6123,4471,6095,4483,6090,4490,6104,4500,6109,4514,6109,4524,6109,4531,6107,4536,6102,4543,6097,4545,6090,4545,6080,4545,6073,4543,6066,4536,6061,4531,6056,4524,6054,4517,6054,4505,6054,4495,6059,4488,6068,4476,6066,4481,5999,4553,5999xe" filled="false" stroked="true" strokeweight=".24pt" strokecolor="#632523">
                <v:path arrowok="t"/>
              </v:shape>
            </v:group>
            <v:group style="position:absolute;left:4370;top:6239;width:84;height:125" coordorigin="4370,6239" coordsize="84,125">
              <v:shape style="position:absolute;left:4370;top:6239;width:84;height:125" coordorigin="4370,6239" coordsize="84,125" path="m4454,6349l4370,6349,4370,6363,4454,6363,4454,6349xe" filled="true" fillcolor="#632523" stroked="false">
                <v:path arrowok="t"/>
                <v:fill type="solid"/>
              </v:shape>
              <v:shape style="position:absolute;left:4370;top:6239;width:84;height:125" coordorigin="4370,6239" coordsize="84,125" path="m4421,6258l4406,6258,4406,6349,4421,6349,4421,6258xe" filled="true" fillcolor="#632523" stroked="false">
                <v:path arrowok="t"/>
                <v:fill type="solid"/>
              </v:shape>
              <v:shape style="position:absolute;left:4370;top:6239;width:84;height:125" coordorigin="4370,6239" coordsize="84,125" path="m4421,6239l4405,6245,4391,6258,4373,6270,4375,6283,4391,6272,4406,6258,4421,6258,4421,6239xe" filled="true" fillcolor="#632523" stroked="false">
                <v:path arrowok="t"/>
                <v:fill type="solid"/>
              </v:shape>
            </v:group>
            <v:group style="position:absolute;left:4370;top:6239;width:84;height:125" coordorigin="4370,6239" coordsize="84,125">
              <v:shape style="position:absolute;left:4370;top:6239;width:84;height:125" coordorigin="4370,6239" coordsize="84,125" path="m4454,6349l4454,6363,4370,6363,4370,6349,4406,6349,4406,6258,4391,6272,4375,6283,4373,6270,4391,6258,4405,6245,4421,6239,4421,6349,4454,6349xe" filled="false" stroked="true" strokeweight=".24pt" strokecolor="#632523">
                <v:path arrowok="t"/>
              </v:shape>
            </v:group>
            <v:group style="position:absolute;left:4471;top:6239;width:89;height:126" coordorigin="4471,6239" coordsize="89,126">
              <v:shape style="position:absolute;left:4471;top:6239;width:89;height:126" coordorigin="4471,6239" coordsize="89,126" path="m4485,6335l4473,6339,4481,6352,4496,6362,4522,6364,4537,6355,4540,6351,4500,6351,4490,6347,4485,6335xe" filled="true" fillcolor="#632523" stroked="false">
                <v:path arrowok="t"/>
                <v:fill type="solid"/>
              </v:shape>
              <v:shape style="position:absolute;left:4471;top:6239;width:89;height:126" coordorigin="4471,6239" coordsize="89,126" path="m4559,6299l4545,6299,4545,6315,4543,6327,4538,6337,4531,6347,4521,6351,4540,6351,4554,6334,4558,6315,4558,6314,4559,6299xe" filled="true" fillcolor="#632523" stroked="false">
                <v:path arrowok="t"/>
                <v:fill type="solid"/>
              </v:shape>
              <v:shape style="position:absolute;left:4471;top:6239;width:89;height:126" coordorigin="4471,6239" coordsize="89,126" path="m4529,6239l4500,6239,4490,6241,4483,6251,4473,6258,4471,6267,4471,6291,4473,6301,4483,6308,4490,6315,4500,6320,4512,6320,4532,6314,4539,6306,4507,6306,4500,6303,4493,6299,4488,6294,4485,6287,4485,6272,4488,6265,4497,6255,4505,6253,4548,6253,4541,6243,4529,6239xe" filled="true" fillcolor="#632523" stroked="false">
                <v:path arrowok="t"/>
                <v:fill type="solid"/>
              </v:shape>
              <v:shape style="position:absolute;left:4471;top:6239;width:89;height:126" coordorigin="4471,6239" coordsize="89,126" path="m4548,6253l4524,6253,4529,6255,4536,6260,4541,6265,4543,6272,4543,6287,4541,6291,4536,6299,4529,6303,4521,6306,4539,6306,4545,6299,4559,6299,4560,6290,4556,6270,4548,6253xe" filled="true" fillcolor="#632523" stroked="false">
                <v:path arrowok="t"/>
                <v:fill type="solid"/>
              </v:shape>
            </v:group>
            <v:group style="position:absolute;left:4471;top:6239;width:89;height:126" coordorigin="4471,6239" coordsize="89,126">
              <v:shape style="position:absolute;left:4471;top:6239;width:89;height:126" coordorigin="4471,6239" coordsize="89,126" path="m4473,6339l4485,6335,4490,6347,4500,6351,4512,6351,4521,6351,4531,6347,4538,6337,4543,6327,4545,6315,4545,6299,4532,6314,4512,6320,4500,6320,4490,6315,4483,6308,4473,6301,4471,6291,4471,6279,4471,6267,4473,6258,4483,6251,4490,6241,4500,6239,4514,6239,4529,6239,4541,6243,4548,6253,4556,6270,4560,6290,4558,6315,4554,6334,4537,6355,4522,6364,4496,6362,4481,6352,4473,6339xe" filled="false" stroked="true" strokeweight=".24pt" strokecolor="#632523">
                <v:path arrowok="t"/>
              </v:shape>
            </v:group>
            <v:group style="position:absolute;left:4485;top:6253;width:58;height:53" coordorigin="4485,6253" coordsize="58,53">
              <v:shape style="position:absolute;left:4485;top:6253;width:58;height:53" coordorigin="4485,6253" coordsize="58,53" path="m4514,6306l4521,6306,4529,6303,4536,6299,4541,6291,4543,6287,4543,6279,4543,6272,4541,6265,4536,6260,4529,6255,4524,6253,4514,6253,4505,6253,4497,6255,4493,6260,4488,6265,4485,6272,4485,6279,4485,6287,4488,6294,4493,6299,4500,6303,4507,6306,4514,6306e" filled="false" stroked="true" strokeweight=".24pt" strokecolor="#632523">
                <v:path arrowok="t"/>
              </v:shape>
            </v:group>
            <v:group style="position:absolute;left:17;top:6668;width:4594;height:245" coordorigin="17,6668" coordsize="4594,245">
              <v:shape style="position:absolute;left:17;top:6668;width:4594;height:245" coordorigin="17,6668" coordsize="4594,245" path="m17,6668l4610,6668,4610,6913,17,6913,17,6668xe" filled="true" fillcolor="#f2dcdb" stroked="false">
                <v:path arrowok="t"/>
                <v:fill type="solid"/>
              </v:shape>
            </v:group>
            <v:group style="position:absolute;left:4370;top:6479;width:84;height:125" coordorigin="4370,6479" coordsize="84,125">
              <v:shape style="position:absolute;left:4370;top:6479;width:84;height:125" coordorigin="4370,6479" coordsize="84,125" path="m4454,6589l4370,6589,4370,6603,4454,6603,4454,6589xe" filled="true" fillcolor="#632523" stroked="false">
                <v:path arrowok="t"/>
                <v:fill type="solid"/>
              </v:shape>
              <v:shape style="position:absolute;left:4370;top:6479;width:84;height:125" coordorigin="4370,6479" coordsize="84,125" path="m4421,6498l4406,6498,4406,6589,4421,6589,4421,6498xe" filled="true" fillcolor="#632523" stroked="false">
                <v:path arrowok="t"/>
                <v:fill type="solid"/>
              </v:shape>
              <v:shape style="position:absolute;left:4370;top:6479;width:84;height:125" coordorigin="4370,6479" coordsize="84,125" path="m4421,6479l4405,6485,4391,6499,4373,6510,4375,6523,4391,6513,4406,6498,4421,6498,4421,6479xe" filled="true" fillcolor="#632523" stroked="false">
                <v:path arrowok="t"/>
                <v:fill type="solid"/>
              </v:shape>
            </v:group>
            <v:group style="position:absolute;left:4370;top:6479;width:84;height:125" coordorigin="4370,6479" coordsize="84,125">
              <v:shape style="position:absolute;left:4370;top:6479;width:84;height:125" coordorigin="4370,6479" coordsize="84,125" path="m4454,6589l4454,6603,4370,6603,4370,6589,4406,6589,4406,6498,4391,6513,4375,6523,4373,6510,4391,6499,4405,6485,4421,6479,4421,6589,4454,6589xe" filled="false" stroked="true" strokeweight=".24pt" strokecolor="#632523">
                <v:path arrowok="t"/>
              </v:shape>
            </v:group>
            <v:group style="position:absolute;left:4476;top:6481;width:82;height:123" coordorigin="4476,6481" coordsize="82,123">
              <v:shape style="position:absolute;left:4476;top:6481;width:82;height:123" coordorigin="4476,6481" coordsize="82,123" path="m4557,6481l4478,6481,4476,6495,4532,6506,4524,6520,4515,6539,4504,6565,4499,6584,4497,6603,4514,6603,4514,6601,4515,6583,4534,6524,4557,6491,4557,6481xe" filled="true" fillcolor="#632523" stroked="false">
                <v:path arrowok="t"/>
                <v:fill type="solid"/>
              </v:shape>
            </v:group>
            <v:group style="position:absolute;left:4476;top:6481;width:82;height:123" coordorigin="4476,6481" coordsize="82,123">
              <v:shape style="position:absolute;left:4476;top:6481;width:82;height:123" coordorigin="4476,6481" coordsize="82,123" path="m4514,6603l4497,6603,4499,6584,4504,6565,4515,6539,4524,6520,4532,6506,4476,6495,4478,6481,4557,6481,4557,6491,4545,6507,4534,6524,4525,6542,4518,6564,4515,6583,4514,6601,4514,6603xe" filled="false" stroked="true" strokeweight=".24pt" strokecolor="#632523">
                <v:path arrowok="t"/>
              </v:shape>
            </v:group>
            <v:group style="position:absolute;left:4358;top:6721;width:94;height:125" coordorigin="4358,6721" coordsize="94,125">
              <v:shape style="position:absolute;left:4358;top:6721;width:94;height:125" coordorigin="4358,6721" coordsize="94,125" path="m4433,6817l4418,6817,4418,6846,4433,6846,4433,6817xe" filled="true" fillcolor="#632523" stroked="false">
                <v:path arrowok="t"/>
                <v:fill type="solid"/>
              </v:shape>
              <v:shape style="position:absolute;left:4358;top:6721;width:94;height:125" coordorigin="4358,6721" coordsize="94,125" path="m4433,6721l4413,6721,4358,6807,4358,6817,4452,6817,4452,6803,4375,6803,4413,6743,4413,6740,4416,6738,4418,6733,4433,6733,4433,6721xe" filled="true" fillcolor="#632523" stroked="false">
                <v:path arrowok="t"/>
                <v:fill type="solid"/>
              </v:shape>
              <v:shape style="position:absolute;left:4358;top:6721;width:94;height:125" coordorigin="4358,6721" coordsize="94,125" path="m4433,6733l4418,6733,4418,6803,4433,6803,4433,6733xe" filled="true" fillcolor="#632523" stroked="false">
                <v:path arrowok="t"/>
                <v:fill type="solid"/>
              </v:shape>
            </v:group>
            <v:group style="position:absolute;left:4358;top:6721;width:94;height:125" coordorigin="4358,6721" coordsize="94,125">
              <v:shape style="position:absolute;left:4358;top:6721;width:94;height:125" coordorigin="4358,6721" coordsize="94,125" path="m4433,6846l4418,6846,4418,6817,4358,6817,4358,6807,4413,6721,4433,6721,4433,6803,4452,6803,4452,6817,4433,6817,4433,6846xe" filled="false" stroked="true" strokeweight=".24pt" strokecolor="#632523">
                <v:path arrowok="t"/>
              </v:shape>
            </v:group>
            <v:group style="position:absolute;left:4375;top:6733;width:44;height:70" coordorigin="4375,6733" coordsize="44,70">
              <v:shape style="position:absolute;left:4375;top:6733;width:44;height:70" coordorigin="4375,6733" coordsize="44,70" path="m4418,6803l4418,6745,4418,6743,4418,6738,4418,6733,4416,6738,4413,6740,4413,6743,4375,6803,4418,6803xe" filled="false" stroked="true" strokeweight=".24pt" strokecolor="#632523">
                <v:path arrowok="t"/>
              </v:shape>
            </v:group>
            <v:group style="position:absolute;left:4474;top:6722;width:89;height:127" coordorigin="4474,6722" coordsize="89,127">
              <v:shape style="position:absolute;left:4474;top:6722;width:89;height:127" coordorigin="4474,6722" coordsize="89,127" path="m4510,6722l4474,6788,4474,6795,4477,6816,4485,6831,4493,6843,4505,6848,4531,6848,4543,6843,4550,6836,4552,6834,4509,6834,4502,6831,4497,6827,4493,6819,4490,6815,4490,6800,4493,6793,4500,6788,4505,6783,4512,6781,4490,6781,4486,6781,4492,6755,4503,6740,4521,6735,4553,6735,4553,6735,4537,6725,4510,6722xe" filled="true" fillcolor="#632523" stroked="false">
                <v:path arrowok="t"/>
                <v:fill type="solid"/>
              </v:shape>
              <v:shape style="position:absolute;left:4474;top:6722;width:89;height:127" coordorigin="4474,6722" coordsize="89,127" path="m4533,6767l4509,6767,4495,6776,4490,6781,4529,6781,4536,6783,4545,6793,4548,6800,4548,6815,4545,6819,4541,6827,4533,6831,4529,6834,4552,6834,4557,6827,4562,6817,4562,6795,4557,6786,4550,6779,4543,6769,4533,6767xe" filled="true" fillcolor="#632523" stroked="false">
                <v:path arrowok="t"/>
                <v:fill type="solid"/>
              </v:shape>
              <v:shape style="position:absolute;left:4474;top:6722;width:89;height:127" coordorigin="4474,6722" coordsize="89,127" path="m4553,6735l4533,6735,4543,6740,4548,6752,4560,6747,4553,6735xe" filled="true" fillcolor="#632523" stroked="false">
                <v:path arrowok="t"/>
                <v:fill type="solid"/>
              </v:shape>
            </v:group>
            <v:group style="position:absolute;left:4474;top:6722;width:89;height:127" coordorigin="4474,6722" coordsize="89,127">
              <v:shape style="position:absolute;left:4474;top:6722;width:89;height:127" coordorigin="4474,6722" coordsize="89,127" path="m4560,6747l4548,6752,4543,6740,4533,6735,4521,6735,4503,6740,4492,6755,4486,6781,4490,6781,4495,6776,4502,6771,4509,6767,4514,6767,4524,6767,4533,6767,4543,6769,4550,6779,4557,6786,4562,6795,4562,6805,4562,6817,4557,6827,4550,6836,4543,6843,4531,6848,4519,6848,4505,6848,4493,6843,4485,6831,4477,6816,4474,6794,4475,6770,4479,6751,4494,6730,4510,6722,4537,6725,4553,6735,4560,6747xe" filled="false" stroked="true" strokeweight=".24pt" strokecolor="#632523">
                <v:path arrowok="t"/>
              </v:shape>
            </v:group>
            <v:group style="position:absolute;left:4490;top:6781;width:58;height:53" coordorigin="4490,6781" coordsize="58,53">
              <v:shape style="position:absolute;left:4490;top:6781;width:58;height:53" coordorigin="4490,6781" coordsize="58,53" path="m4519,6834l4529,6834,4533,6831,4541,6827,4545,6819,4548,6815,4548,6807,4548,6800,4545,6793,4541,6788,4536,6783,4529,6781,4521,6781,4512,6781,4505,6783,4500,6788,4493,6793,4490,6800,4490,6807,4490,6815,4493,6819,4497,6827,4502,6831,4509,6834,4519,6834e" filled="false" stroked="true" strokeweight=".24pt" strokecolor="#632523">
                <v:path arrowok="t"/>
              </v:shape>
            </v:group>
            <v:group style="position:absolute;left:17;top:7151;width:4594;height:245" coordorigin="17,7151" coordsize="4594,245">
              <v:shape style="position:absolute;left:17;top:7151;width:4594;height:245" coordorigin="17,7151" coordsize="4594,245" path="m17,7151l4610,7151,4610,7395,17,7395,17,7151xe" filled="true" fillcolor="#f2dcdb" stroked="false">
                <v:path arrowok="t"/>
                <v:fill type="solid"/>
              </v:shape>
            </v:group>
            <v:group style="position:absolute;left:4370;top:6961;width:84;height:125" coordorigin="4370,6961" coordsize="84,125">
              <v:shape style="position:absolute;left:4370;top:6961;width:84;height:125" coordorigin="4370,6961" coordsize="84,125" path="m4454,7071l4370,7071,4370,7086,4454,7086,4454,7071xe" filled="true" fillcolor="#632523" stroked="false">
                <v:path arrowok="t"/>
                <v:fill type="solid"/>
              </v:shape>
              <v:shape style="position:absolute;left:4370;top:6961;width:84;height:125" coordorigin="4370,6961" coordsize="84,125" path="m4421,6983l4406,6983,4406,7071,4421,7071,4421,6983xe" filled="true" fillcolor="#632523" stroked="false">
                <v:path arrowok="t"/>
                <v:fill type="solid"/>
              </v:shape>
              <v:shape style="position:absolute;left:4370;top:6961;width:84;height:125" coordorigin="4370,6961" coordsize="84,125" path="m4421,6961l4405,6968,4391,6981,4373,6992,4374,7006,4391,6996,4406,6983,4421,6983,4421,6961xe" filled="true" fillcolor="#632523" stroked="false">
                <v:path arrowok="t"/>
                <v:fill type="solid"/>
              </v:shape>
            </v:group>
            <v:group style="position:absolute;left:4370;top:6961;width:84;height:125" coordorigin="4370,6961" coordsize="84,125">
              <v:shape style="position:absolute;left:4370;top:6961;width:84;height:125" coordorigin="4370,6961" coordsize="84,125" path="m4454,7071l4454,7086,4370,7086,4370,7071,4406,7071,4406,6983,4391,6996,4374,7006,4373,6992,4391,6981,4405,6968,4421,6961,4421,7071,4454,7071xe" filled="false" stroked="true" strokeweight=".24pt" strokecolor="#632523">
                <v:path arrowok="t"/>
              </v:shape>
            </v:group>
            <v:group style="position:absolute;left:4473;top:6964;width:84;height:122" coordorigin="4473,6964" coordsize="84,122">
              <v:shape style="position:absolute;left:4473;top:6964;width:84;height:122" coordorigin="4473,6964" coordsize="84,122" path="m4549,6975l4524,6975,4529,6978,4536,6983,4541,6987,4543,6992,4543,7007,4497,7054,4473,7071,4473,7086,4557,7086,4557,7071,4500,7066,4517,7054,4531,7043,4543,7033,4557,7011,4557,6987,4555,6980,4549,6975xe" filled="true" fillcolor="#632523" stroked="false">
                <v:path arrowok="t"/>
                <v:fill type="solid"/>
              </v:shape>
              <v:shape style="position:absolute;left:4473;top:6964;width:84;height:122" coordorigin="4473,6964" coordsize="84,122" path="m4525,6964l4497,6965,4482,6978,4473,6999,4488,7004,4488,6995,4490,6987,4497,6983,4502,6978,4509,6975,4549,6975,4540,6969,4525,6964xe" filled="true" fillcolor="#632523" stroked="false">
                <v:path arrowok="t"/>
                <v:fill type="solid"/>
              </v:shape>
            </v:group>
            <v:group style="position:absolute;left:4473;top:6964;width:84;height:122" coordorigin="4473,6964" coordsize="84,122">
              <v:shape style="position:absolute;left:4473;top:6964;width:84;height:122" coordorigin="4473,6964" coordsize="84,122" path="m4557,7071l4557,7086,4473,7086,4473,7071,4497,7054,4515,7040,4527,7029,4541,7016,4543,7007,4543,6999,4543,6992,4541,6987,4536,6983,4529,6978,4524,6975,4517,6975,4509,6975,4502,6978,4497,6983,4490,6987,4488,6995,4488,7004,4473,6999,4482,6978,4497,6965,4525,6964,4540,6969,4555,6980,4557,6987,4557,6997,4557,7004,4557,7011,4553,7019,4548,7026,4543,7033,4531,7043,4517,7054,4500,7066,4557,7071xe" filled="false" stroked="true" strokeweight=".24pt" strokecolor="#632523">
                <v:path arrowok="t"/>
              </v:shape>
            </v:group>
            <v:group style="position:absolute;left:4370;top:7203;width:84;height:125" coordorigin="4370,7203" coordsize="84,125">
              <v:shape style="position:absolute;left:4370;top:7203;width:84;height:125" coordorigin="4370,7203" coordsize="84,125" path="m4454,7314l4370,7314,4370,7328,4454,7328,4454,7314xe" filled="true" fillcolor="#632523" stroked="false">
                <v:path arrowok="t"/>
                <v:fill type="solid"/>
              </v:shape>
              <v:shape style="position:absolute;left:4370;top:7203;width:84;height:125" coordorigin="4370,7203" coordsize="84,125" path="m4421,7223l4406,7223,4406,7314,4421,7314,4421,7223xe" filled="true" fillcolor="#632523" stroked="false">
                <v:path arrowok="t"/>
                <v:fill type="solid"/>
              </v:shape>
              <v:shape style="position:absolute;left:4370;top:7203;width:84;height:125" coordorigin="4370,7203" coordsize="84,125" path="m4421,7203l4405,7210,4391,7223,4373,7235,4375,7248,4391,7237,4406,7223,4421,7223,4421,7203xe" filled="true" fillcolor="#632523" stroked="false">
                <v:path arrowok="t"/>
                <v:fill type="solid"/>
              </v:shape>
            </v:group>
            <v:group style="position:absolute;left:4370;top:7203;width:84;height:125" coordorigin="4370,7203" coordsize="84,125">
              <v:shape style="position:absolute;left:4370;top:7203;width:84;height:125" coordorigin="4370,7203" coordsize="84,125" path="m4454,7314l4454,7328,4370,7328,4370,7314,4406,7314,4406,7223,4391,7237,4375,7248,4373,7235,4391,7223,4405,7210,4421,7203,4421,7314,4454,7314xe" filled="false" stroked="true" strokeweight=".24pt" strokecolor="#632523">
                <v:path arrowok="t"/>
              </v:shape>
            </v:group>
            <v:group style="position:absolute;left:4469;top:7203;width:94;height:128" coordorigin="4469,7203" coordsize="94,128">
              <v:shape style="position:absolute;left:4469;top:7203;width:94;height:128" coordorigin="4469,7203" coordsize="94,128" path="m4529,7203l4505,7203,4495,7206,4488,7211,4478,7218,4476,7225,4476,7247,4483,7256,4497,7263,4492,7266,4474,7279,4469,7297,4469,7304,4473,7314,4483,7321,4490,7326,4502,7331,4531,7331,4543,7326,4550,7321,4557,7316,4507,7316,4497,7314,4493,7311,4488,7307,4485,7302,4485,7283,4495,7275,4514,7271,4553,7271,4548,7266,4533,7261,4550,7256,4509,7256,4505,7254,4500,7249,4493,7244,4490,7239,4490,7230,4493,7225,4497,7223,4502,7218,4555,7218,4548,7211,4541,7206,4529,7203xe" filled="true" fillcolor="#632523" stroked="false">
                <v:path arrowok="t"/>
                <v:fill type="solid"/>
              </v:shape>
              <v:shape style="position:absolute;left:4469;top:7203;width:94;height:128" coordorigin="4469,7203" coordsize="94,128" path="m4553,7271l4514,7271,4519,7272,4541,7282,4548,7297,4548,7302,4545,7307,4541,7311,4526,7316,4557,7316,4560,7314,4562,7304,4562,7285,4557,7278,4555,7273,4553,7271xe" filled="true" fillcolor="#632523" stroked="false">
                <v:path arrowok="t"/>
                <v:fill type="solid"/>
              </v:shape>
              <v:shape style="position:absolute;left:4469;top:7203;width:94;height:128" coordorigin="4469,7203" coordsize="94,128" path="m4555,7218l4533,7218,4538,7223,4543,7225,4545,7230,4545,7239,4543,7244,4538,7247,4533,7251,4526,7254,4517,7256,4550,7256,4557,7247,4557,7225,4555,7218xe" filled="true" fillcolor="#632523" stroked="false">
                <v:path arrowok="t"/>
                <v:fill type="solid"/>
              </v:shape>
            </v:group>
            <v:group style="position:absolute;left:4469;top:7203;width:94;height:128" coordorigin="4469,7203" coordsize="94,128">
              <v:shape style="position:absolute;left:4469;top:7203;width:94;height:128" coordorigin="4469,7203" coordsize="94,128" path="m4497,7263l4483,7256,4476,7247,4476,7235,4476,7225,4478,7218,4488,7211,4495,7206,4505,7203,4517,7203,4529,7203,4541,7206,4548,7211,4555,7218,4557,7225,4557,7235,4557,7247,4550,7256,4533,7261,4548,7266,4555,7273,4557,7278,4562,7285,4562,7290,4562,7295,4562,7304,4560,7314,4550,7321,4543,7326,4531,7331,4517,7331,4502,7331,4490,7326,4483,7321,4473,7314,4469,7304,4469,7297,4474,7279,4492,7266e" filled="false" stroked="true" strokeweight=".24pt" strokecolor="#632523">
                <v:path arrowok="t"/>
              </v:shape>
            </v:group>
            <v:group style="position:absolute;left:4490;top:7218;width:56;height:39" coordorigin="4490,7218" coordsize="56,39">
              <v:shape style="position:absolute;left:4490;top:7218;width:56;height:39" coordorigin="4490,7218" coordsize="56,39" path="m4517,7256l4526,7254,4533,7251,4538,7247,4543,7244,4545,7239,4545,7235,4545,7230,4543,7225,4538,7223,4533,7218,4526,7218,4517,7218,4509,7218,4502,7218,4497,7223,4493,7225,4490,7230,4490,7235,4490,7239,4493,7244,4500,7249,4505,7254,4509,7256,4517,7256e" filled="false" stroked="true" strokeweight=".24pt" strokecolor="#632523">
                <v:path arrowok="t"/>
              </v:shape>
            </v:group>
            <v:group style="position:absolute;left:4485;top:7271;width:63;height:46" coordorigin="4485,7271" coordsize="63,46">
              <v:shape style="position:absolute;left:4485;top:7271;width:63;height:46" coordorigin="4485,7271" coordsize="63,46" path="m4514,7271l4495,7275,4485,7283,4485,7295,4485,7302,4488,7307,4493,7311,4497,7314,4507,7316,4517,7316,4526,7316,4533,7314,4541,7311,4545,7307,4548,7302,4548,7297,4541,7282,4519,7272e" filled="false" stroked="true" strokeweight=".24pt" strokecolor="#632523">
                <v:path arrowok="t"/>
              </v:shape>
            </v:group>
            <v:group style="position:absolute;left:17;top:7633;width:4594;height:245" coordorigin="17,7633" coordsize="4594,245">
              <v:shape style="position:absolute;left:17;top:7633;width:4594;height:245" coordorigin="17,7633" coordsize="4594,245" path="m17,7633l4610,7633,4610,7878,17,7878,17,7633xe" filled="true" fillcolor="#f2dcdb" stroked="false">
                <v:path arrowok="t"/>
                <v:fill type="solid"/>
              </v:shape>
            </v:group>
            <v:group style="position:absolute;left:4481;top:7443;width:84;height:125" coordorigin="4481,7443" coordsize="84,125">
              <v:shape style="position:absolute;left:4481;top:7443;width:84;height:125" coordorigin="4481,7443" coordsize="84,125" path="m4565,7554l4481,7554,4481,7568,4565,7568,4565,7554xe" filled="true" fillcolor="#632523" stroked="false">
                <v:path arrowok="t"/>
                <v:fill type="solid"/>
              </v:shape>
              <v:shape style="position:absolute;left:4481;top:7443;width:84;height:125" coordorigin="4481,7443" coordsize="84,125" path="m4531,7465l4517,7465,4517,7554,4531,7554,4531,7465xe" filled="true" fillcolor="#632523" stroked="false">
                <v:path arrowok="t"/>
                <v:fill type="solid"/>
              </v:shape>
              <v:shape style="position:absolute;left:4481;top:7443;width:84;height:125" coordorigin="4481,7443" coordsize="84,125" path="m4531,7443l4515,7449,4502,7463,4483,7475,4484,7489,4500,7478,4517,7465,4531,7465,4531,7443xe" filled="true" fillcolor="#632523" stroked="false">
                <v:path arrowok="t"/>
                <v:fill type="solid"/>
              </v:shape>
            </v:group>
            <v:group style="position:absolute;left:4481;top:7443;width:84;height:125" coordorigin="4481,7443" coordsize="84,125">
              <v:shape style="position:absolute;left:4481;top:7443;width:84;height:125" coordorigin="4481,7443" coordsize="84,125" path="m4565,7554l4565,7568,4481,7568,4481,7554,4517,7554,4517,7465,4500,7478,4484,7489,4483,7475,4502,7463,4515,7449,4531,7443,4531,7554,4565,7554xe" filled="false" stroked="true" strokeweight=".24pt" strokecolor="#632523">
                <v:path arrowok="t"/>
              </v:shape>
            </v:group>
            <v:group style="position:absolute;left:4363;top:7688;width:87;height:123" coordorigin="4363,7688" coordsize="87,123">
              <v:shape style="position:absolute;left:4363;top:7688;width:87;height:123" coordorigin="4363,7688" coordsize="87,123" path="m4442,7700l4413,7700,4418,7703,4425,7707,4430,7710,4433,7717,4433,7731,4386,7779,4363,7796,4363,7811,4449,7811,4449,7796,4391,7790,4408,7777,4421,7765,4433,7755,4440,7748,4442,7743,4447,7736,4447,7712,4445,7703,4442,7700xe" filled="true" fillcolor="#632523" stroked="false">
                <v:path arrowok="t"/>
                <v:fill type="solid"/>
              </v:shape>
              <v:shape style="position:absolute;left:4363;top:7688;width:87;height:123" coordorigin="4363,7688" coordsize="87,123" path="m4414,7688l4387,7689,4371,7702,4363,7724,4377,7729,4377,7719,4380,7712,4387,7707,4392,7703,4399,7700,4442,7700,4430,7691,4414,7688xe" filled="true" fillcolor="#632523" stroked="false">
                <v:path arrowok="t"/>
                <v:fill type="solid"/>
              </v:shape>
            </v:group>
            <v:group style="position:absolute;left:4363;top:7688;width:87;height:123" coordorigin="4363,7688" coordsize="87,123">
              <v:shape style="position:absolute;left:4363;top:7688;width:87;height:123" coordorigin="4363,7688" coordsize="87,123" path="m4449,7796l4449,7811,4363,7811,4363,7796,4386,7779,4404,7765,4417,7754,4430,7739,4433,7731,4433,7724,4433,7717,4430,7710,4425,7707,4418,7703,4413,7700,4406,7700,4399,7700,4392,7703,4387,7707,4380,7712,4377,7719,4377,7729,4363,7724,4371,7702,4387,7689,4414,7688,4430,7691,4445,7703,4447,7712,4447,7722,4447,7729,4447,7736,4442,7743,4440,7748,4433,7755,4421,7765,4408,7777,4391,7790,4449,7796xe" filled="false" stroked="true" strokeweight=".24pt" strokecolor="#632523">
                <v:path arrowok="t"/>
              </v:shape>
            </v:group>
            <v:group style="position:absolute;left:4481;top:7686;width:84;height:125" coordorigin="4481,7686" coordsize="84,125">
              <v:shape style="position:absolute;left:4481;top:7686;width:84;height:125" coordorigin="4481,7686" coordsize="84,125" path="m4565,7796l4481,7796,4481,7811,4565,7811,4565,7796xe" filled="true" fillcolor="#632523" stroked="false">
                <v:path arrowok="t"/>
                <v:fill type="solid"/>
              </v:shape>
              <v:shape style="position:absolute;left:4481;top:7686;width:84;height:125" coordorigin="4481,7686" coordsize="84,125" path="m4531,7705l4517,7705,4517,7796,4531,7796,4531,7705xe" filled="true" fillcolor="#632523" stroked="false">
                <v:path arrowok="t"/>
                <v:fill type="solid"/>
              </v:shape>
              <v:shape style="position:absolute;left:4481;top:7686;width:84;height:125" coordorigin="4481,7686" coordsize="84,125" path="m4531,7686l4515,7691,4502,7705,4483,7717,4485,7730,4501,7719,4517,7705,4531,7705,4531,7686xe" filled="true" fillcolor="#632523" stroked="false">
                <v:path arrowok="t"/>
                <v:fill type="solid"/>
              </v:shape>
            </v:group>
            <v:group style="position:absolute;left:4481;top:7686;width:84;height:125" coordorigin="4481,7686" coordsize="84,125">
              <v:shape style="position:absolute;left:4481;top:7686;width:84;height:125" coordorigin="4481,7686" coordsize="84,125" path="m4565,7796l4565,7811,4481,7811,4481,7796,4517,7796,4517,7705,4501,7719,4485,7730,4483,7717,4502,7705,4515,7691,4531,7686,4531,7796,4565,7796xe" filled="false" stroked="true" strokeweight=".24pt" strokecolor="#632523">
                <v:path arrowok="t"/>
              </v:shape>
            </v:group>
            <v:group style="position:absolute;left:17;top:8115;width:4594;height:245" coordorigin="17,8115" coordsize="4594,245">
              <v:shape style="position:absolute;left:17;top:8115;width:4594;height:245" coordorigin="17,8115" coordsize="4594,245" path="m17,8115l4610,8115,4610,8360,17,8360,17,8115xe" filled="true" fillcolor="#f2dcdb" stroked="false">
                <v:path arrowok="t"/>
                <v:fill type="solid"/>
              </v:shape>
            </v:group>
            <v:group style="position:absolute;left:4370;top:7926;width:84;height:125" coordorigin="4370,7926" coordsize="84,125">
              <v:shape style="position:absolute;left:4370;top:7926;width:84;height:125" coordorigin="4370,7926" coordsize="84,125" path="m4454,8036l4370,8036,4370,8051,4454,8051,4454,8036xe" filled="true" fillcolor="#632523" stroked="false">
                <v:path arrowok="t"/>
                <v:fill type="solid"/>
              </v:shape>
              <v:shape style="position:absolute;left:4370;top:7926;width:84;height:125" coordorigin="4370,7926" coordsize="84,125" path="m4421,7947l4406,7947,4406,8036,4421,8036,4421,7947xe" filled="true" fillcolor="#632523" stroked="false">
                <v:path arrowok="t"/>
                <v:fill type="solid"/>
              </v:shape>
              <v:shape style="position:absolute;left:4370;top:7926;width:84;height:125" coordorigin="4370,7926" coordsize="84,125" path="m4421,7926l4405,7933,4391,7946,4373,7957,4374,7971,4391,7961,4406,7947,4421,7947,4421,7926xe" filled="true" fillcolor="#632523" stroked="false">
                <v:path arrowok="t"/>
                <v:fill type="solid"/>
              </v:shape>
            </v:group>
            <v:group style="position:absolute;left:4370;top:7926;width:84;height:125" coordorigin="4370,7926" coordsize="84,125">
              <v:shape style="position:absolute;left:4370;top:7926;width:84;height:125" coordorigin="4370,7926" coordsize="84,125" path="m4454,8036l4454,8051,4370,8051,4370,8036,4406,8036,4406,7947,4391,7961,4374,7971,4373,7957,4391,7946,4405,7933,4421,7926,4421,8036,4454,8036xe" filled="false" stroked="true" strokeweight=".24pt" strokecolor="#632523">
                <v:path arrowok="t"/>
              </v:shape>
            </v:group>
            <v:group style="position:absolute;left:4473;top:7929;width:84;height:122" coordorigin="4473,7929" coordsize="84,122">
              <v:shape style="position:absolute;left:4473;top:7929;width:84;height:122" coordorigin="4473,7929" coordsize="84,122" path="m4549,7940l4524,7940,4529,7943,4536,7947,4541,7952,4543,7957,4543,7974,4497,8019,4473,8036,4473,8051,4557,8051,4557,8036,4500,8031,4517,8019,4531,8007,4543,7998,4557,7976,4557,7952,4555,7945,4549,7940xe" filled="true" fillcolor="#632523" stroked="false">
                <v:path arrowok="t"/>
                <v:fill type="solid"/>
              </v:shape>
              <v:shape style="position:absolute;left:4473;top:7929;width:84;height:122" coordorigin="4473,7929" coordsize="84,122" path="m4525,7929l4497,7930,4482,7943,4473,7964,4488,7969,4488,7959,4490,7955,4502,7943,4509,7940,4549,7940,4540,7934,4525,7929xe" filled="true" fillcolor="#632523" stroked="false">
                <v:path arrowok="t"/>
                <v:fill type="solid"/>
              </v:shape>
            </v:group>
            <v:group style="position:absolute;left:4473;top:7929;width:84;height:122" coordorigin="4473,7929" coordsize="84,122">
              <v:shape style="position:absolute;left:4473;top:7929;width:84;height:122" coordorigin="4473,7929" coordsize="84,122" path="m4557,8036l4557,8051,4473,8051,4473,8036,4497,8019,4515,8005,4527,7994,4541,7981,4543,7974,4543,7964,4543,7957,4541,7952,4536,7947,4529,7943,4524,7940,4517,7940,4509,7940,4502,7943,4497,7947,4490,7955,4488,7959,4488,7969,4473,7964,4482,7943,4497,7930,4525,7929,4540,7934,4555,7945,4557,7952,4557,7964,4557,7971,4557,7976,4553,7983,4548,7991,4543,7998,4531,8007,4517,8019,4500,8031,4557,8036xe" filled="false" stroked="true" strokeweight=".24pt" strokecolor="#632523">
                <v:path arrowok="t"/>
              </v:shape>
            </v:group>
            <v:group style="position:absolute;left:4370;top:8168;width:84;height:125" coordorigin="4370,8168" coordsize="84,125">
              <v:shape style="position:absolute;left:4370;top:8168;width:84;height:125" coordorigin="4370,8168" coordsize="84,125" path="m4454,8279l4370,8279,4370,8293,4454,8293,4454,8279xe" filled="true" fillcolor="#632523" stroked="false">
                <v:path arrowok="t"/>
                <v:fill type="solid"/>
              </v:shape>
              <v:shape style="position:absolute;left:4370;top:8168;width:84;height:125" coordorigin="4370,8168" coordsize="84,125" path="m4421,8187l4406,8187,4406,8279,4421,8279,4421,8187xe" filled="true" fillcolor="#632523" stroked="false">
                <v:path arrowok="t"/>
                <v:fill type="solid"/>
              </v:shape>
              <v:shape style="position:absolute;left:4370;top:8168;width:84;height:125" coordorigin="4370,8168" coordsize="84,125" path="m4421,8168l4405,8175,4391,8188,4373,8199,4375,8212,4391,8202,4406,8187,4421,8187,4421,8168xe" filled="true" fillcolor="#632523" stroked="false">
                <v:path arrowok="t"/>
                <v:fill type="solid"/>
              </v:shape>
            </v:group>
            <v:group style="position:absolute;left:4370;top:8168;width:84;height:125" coordorigin="4370,8168" coordsize="84,125">
              <v:shape style="position:absolute;left:4370;top:8168;width:84;height:125" coordorigin="4370,8168" coordsize="84,125" path="m4454,8279l4454,8293,4370,8293,4370,8279,4406,8279,4406,8187,4391,8202,4375,8212,4373,8199,4391,8188,4405,8175,4421,8168,4421,8279,4454,8279xe" filled="false" stroked="true" strokeweight=".24pt" strokecolor="#632523">
                <v:path arrowok="t"/>
              </v:shape>
            </v:group>
            <v:group style="position:absolute;left:4473;top:8170;width:84;height:123" coordorigin="4473,8170" coordsize="84,123">
              <v:shape style="position:absolute;left:4473;top:8170;width:84;height:123" coordorigin="4473,8170" coordsize="84,123" path="m4552,8183l4524,8183,4529,8185,4536,8190,4541,8192,4543,8199,4543,8214,4497,8261,4473,8279,4473,8293,4557,8293,4557,8279,4501,8272,4517,8259,4531,8247,4543,8238,4548,8231,4553,8226,4557,8219,4557,8195,4555,8185,4552,8183xe" filled="true" fillcolor="#632523" stroked="false">
                <v:path arrowok="t"/>
                <v:fill type="solid"/>
              </v:shape>
              <v:shape style="position:absolute;left:4473;top:8170;width:84;height:123" coordorigin="4473,8170" coordsize="84,123" path="m4526,8170l4497,8172,4482,8184,4473,8207,4488,8211,4488,8202,4490,8195,4497,8190,4502,8185,4509,8183,4552,8183,4541,8174,4526,8170xe" filled="true" fillcolor="#632523" stroked="false">
                <v:path arrowok="t"/>
                <v:fill type="solid"/>
              </v:shape>
            </v:group>
            <v:group style="position:absolute;left:4473;top:8170;width:84;height:123" coordorigin="4473,8170" coordsize="84,123">
              <v:shape style="position:absolute;left:4473;top:8170;width:84;height:123" coordorigin="4473,8170" coordsize="84,123" path="m4557,8279l4557,8293,4473,8293,4473,8279,4497,8261,4515,8247,4527,8237,4541,8221,4543,8214,4543,8207,4543,8199,4541,8192,4536,8190,4529,8185,4524,8183,4517,8183,4509,8183,4502,8185,4497,8190,4490,8195,4488,8202,4488,8211,4473,8207,4482,8184,4497,8172,4526,8170,4541,8174,4555,8185,4557,8195,4557,8204,4557,8211,4557,8219,4553,8226,4548,8231,4543,8238,4531,8247,4517,8259,4501,8272,4557,8279xe" filled="false" stroked="true" strokeweight=".24pt" strokecolor="#632523">
                <v:path arrowok="t"/>
              </v:shape>
            </v:group>
            <v:group style="position:absolute;left:17;top:8598;width:4594;height:245" coordorigin="17,8598" coordsize="4594,245">
              <v:shape style="position:absolute;left:17;top:8598;width:4594;height:245" coordorigin="17,8598" coordsize="4594,245" path="m17,8598l4610,8598,4610,8843,17,8843,17,8598xe" filled="true" fillcolor="#f2dcdb" stroked="false">
                <v:path arrowok="t"/>
                <v:fill type="solid"/>
              </v:shape>
            </v:group>
            <v:group style="position:absolute;left:4370;top:8408;width:84;height:125" coordorigin="4370,8408" coordsize="84,125">
              <v:shape style="position:absolute;left:4370;top:8408;width:84;height:125" coordorigin="4370,8408" coordsize="84,125" path="m4454,8521l4370,8521,4370,8533,4454,8533,4454,8521xe" filled="true" fillcolor="#632523" stroked="false">
                <v:path arrowok="t"/>
                <v:fill type="solid"/>
              </v:shape>
              <v:shape style="position:absolute;left:4370;top:8408;width:84;height:125" coordorigin="4370,8408" coordsize="84,125" path="m4421,8430l4406,8430,4406,8521,4421,8521,4421,8430xe" filled="true" fillcolor="#632523" stroked="false">
                <v:path arrowok="t"/>
                <v:fill type="solid"/>
              </v:shape>
              <v:shape style="position:absolute;left:4370;top:8408;width:84;height:125" coordorigin="4370,8408" coordsize="84,125" path="m4421,8408l4405,8415,4391,8429,4373,8439,4374,8453,4391,8443,4406,8430,4421,8430,4421,8408xe" filled="true" fillcolor="#632523" stroked="false">
                <v:path arrowok="t"/>
                <v:fill type="solid"/>
              </v:shape>
            </v:group>
            <v:group style="position:absolute;left:4370;top:8408;width:84;height:125" coordorigin="4370,8408" coordsize="84,125">
              <v:shape style="position:absolute;left:4370;top:8408;width:84;height:125" coordorigin="4370,8408" coordsize="84,125" path="m4454,8521l4454,8533,4370,8533,4370,8521,4406,8521,4406,8430,4391,8443,4374,8453,4373,8439,4391,8429,4405,8415,4421,8408,4421,8521,4454,8521xe" filled="false" stroked="true" strokeweight=".24pt" strokecolor="#632523">
                <v:path arrowok="t"/>
              </v:shape>
            </v:group>
            <v:group style="position:absolute;left:4471;top:8409;width:90;height:129" coordorigin="4471,8409" coordsize="90,129">
              <v:shape style="position:absolute;left:4471;top:8409;width:90;height:129" coordorigin="4471,8409" coordsize="90,129" path="m4508,8409l4492,8418,4477,8439,4472,8457,4471,8481,4475,8502,4483,8519,4493,8531,4502,8538,4517,8538,4526,8537,4541,8527,4544,8523,4507,8523,4500,8519,4493,8509,4488,8499,4485,8487,4485,8459,4488,8447,4497,8427,4505,8423,4547,8423,4532,8412,4508,8409xe" filled="true" fillcolor="#632523" stroked="false">
                <v:path arrowok="t"/>
                <v:fill type="solid"/>
              </v:shape>
              <v:shape style="position:absolute;left:4471;top:8409;width:90;height:129" coordorigin="4471,8409" coordsize="90,129" path="m4547,8423l4526,8423,4533,8427,4538,8437,4548,8461,4548,8490,4533,8519,4526,8523,4544,8523,4556,8504,4560,8486,4561,8461,4556,8443,4547,8423xe" filled="true" fillcolor="#632523" stroked="false">
                <v:path arrowok="t"/>
                <v:fill type="solid"/>
              </v:shape>
            </v:group>
            <v:group style="position:absolute;left:4471;top:8409;width:90;height:129" coordorigin="4471,8409" coordsize="90,129">
              <v:shape style="position:absolute;left:4471;top:8409;width:90;height:129" coordorigin="4471,8409" coordsize="90,129" path="m4517,8538l4502,8538,4493,8531,4483,8519,4475,8502,4471,8481,4472,8457,4477,8439,4492,8418,4508,8409,4532,8412,4547,8423,4556,8443,4561,8461,4560,8486,4556,8504,4541,8527,4526,8537e" filled="false" stroked="true" strokeweight=".24pt" strokecolor="#632523">
                <v:path arrowok="t"/>
              </v:shape>
            </v:group>
            <v:group style="position:absolute;left:4485;top:8423;width:63;height:101" coordorigin="4485,8423" coordsize="63,101">
              <v:shape style="position:absolute;left:4485;top:8423;width:63;height:101" coordorigin="4485,8423" coordsize="63,101" path="m4517,8523l4526,8523,4533,8519,4538,8509,4543,8499,4548,8490,4548,8475,4548,8461,4543,8449,4538,8437,4533,8427,4526,8423,4517,8423,4505,8423,4497,8427,4493,8437,4488,8447,4485,8459,4485,8473,4485,8487,4488,8499,4493,8509,4500,8519,4507,8523,4517,8523e" filled="false" stroked="true" strokeweight=".24pt" strokecolor="#632523">
                <v:path arrowok="t"/>
              </v:shape>
            </v:group>
            <v:group style="position:absolute;left:4363;top:8653;width:87;height:123" coordorigin="4363,8653" coordsize="87,123">
              <v:shape style="position:absolute;left:4363;top:8653;width:87;height:123" coordorigin="4363,8653" coordsize="87,123" path="m4442,8665l4413,8665,4418,8667,4425,8672,4430,8675,4433,8682,4433,8696,4386,8744,4363,8761,4363,8775,4449,8775,4449,8761,4391,8754,4408,8742,4421,8730,4433,8720,4440,8713,4442,8708,4447,8701,4447,8677,4445,8667,4442,8665xe" filled="true" fillcolor="#632523" stroked="false">
                <v:path arrowok="t"/>
                <v:fill type="solid"/>
              </v:shape>
              <v:shape style="position:absolute;left:4363;top:8653;width:87;height:123" coordorigin="4363,8653" coordsize="87,123" path="m4414,8653l4387,8654,4371,8667,4363,8689,4377,8694,4377,8684,4380,8677,4387,8672,4392,8667,4399,8665,4442,8665,4430,8656,4414,8653xe" filled="true" fillcolor="#632523" stroked="false">
                <v:path arrowok="t"/>
                <v:fill type="solid"/>
              </v:shape>
            </v:group>
            <v:group style="position:absolute;left:4363;top:8653;width:87;height:123" coordorigin="4363,8653" coordsize="87,123">
              <v:shape style="position:absolute;left:4363;top:8653;width:87;height:123" coordorigin="4363,8653" coordsize="87,123" path="m4449,8761l4449,8775,4363,8775,4363,8761,4386,8744,4404,8730,4417,8719,4430,8703,4433,8696,4433,8689,4433,8682,4430,8675,4425,8672,4418,8667,4413,8665,4406,8665,4399,8665,4392,8667,4387,8672,4380,8677,4377,8684,4377,8694,4363,8689,4371,8667,4387,8654,4414,8653,4430,8656,4445,8667,4447,8677,4447,8687,4447,8694,4447,8701,4442,8708,4440,8713,4433,8720,4421,8730,4408,8742,4391,8754,4449,8761xe" filled="false" stroked="true" strokeweight=".24pt" strokecolor="#632523">
                <v:path arrowok="t"/>
              </v:shape>
            </v:group>
            <v:group style="position:absolute;left:4469;top:8652;width:92;height:126" coordorigin="4469,8652" coordsize="92,126">
              <v:shape style="position:absolute;left:4469;top:8652;width:92;height:126" coordorigin="4469,8652" coordsize="92,126" path="m4483,8744l4469,8749,4471,8759,4478,8766,4493,8775,4502,8778,4529,8778,4541,8775,4548,8768,4554,8763,4497,8763,4488,8756,4483,8744xe" filled="true" fillcolor="#632523" stroked="false">
                <v:path arrowok="t"/>
                <v:fill type="solid"/>
              </v:shape>
              <v:shape style="position:absolute;left:4469;top:8652;width:92;height:126" coordorigin="4469,8652" coordsize="92,126" path="m4553,8665l4521,8665,4529,8667,4533,8670,4538,8675,4541,8679,4541,8689,4538,8694,4529,8703,4497,8703,4497,8718,4521,8718,4531,8720,4545,8735,4545,8747,4543,8754,4538,8756,4533,8761,4524,8763,4554,8763,4557,8761,4560,8751,4560,8732,4557,8725,4553,8720,4545,8715,4541,8711,4533,8711,4538,8708,4545,8706,4550,8701,4553,8696,4555,8689,4555,8675,4553,8665xe" filled="true" fillcolor="#632523" stroked="false">
                <v:path arrowok="t"/>
                <v:fill type="solid"/>
              </v:shape>
              <v:shape style="position:absolute;left:4469;top:8652;width:92;height:126" coordorigin="4469,8652" coordsize="92,126" path="m4504,8652l4485,8661,4473,8677,4485,8682,4493,8670,4502,8665,4553,8665,4544,8659,4530,8653,4504,8652xe" filled="true" fillcolor="#632523" stroked="false">
                <v:path arrowok="t"/>
                <v:fill type="solid"/>
              </v:shape>
            </v:group>
            <v:group style="position:absolute;left:4469;top:8652;width:92;height:126" coordorigin="4469,8652" coordsize="92,126">
              <v:shape style="position:absolute;left:4469;top:8652;width:92;height:126" coordorigin="4469,8652" coordsize="92,126" path="m4497,8718l4497,8703,4512,8703,4521,8703,4529,8703,4533,8699,4538,8694,4541,8689,4541,8684,4541,8679,4538,8675,4533,8670,4529,8667,4521,8665,4514,8665,4502,8665,4493,8670,4485,8682,4473,8677,4485,8661,4504,8652,4530,8653,4544,8659,4553,8665,4555,8675,4555,8682,4555,8689,4553,8696,4550,8701,4545,8706,4538,8708,4533,8711,4541,8711,4545,8715,4553,8720,4557,8725,4560,8732,4560,8742,4560,8751,4557,8761,4548,8768,4541,8775,4529,8778,4514,8778,4502,8778,4493,8775,4485,8771,4478,8766,4471,8759,4469,8749,4483,8744,4488,8756,4497,8763,4514,8763,4524,8763,4533,8761,4538,8756,4543,8754,4545,8747,4545,8742,4545,8735,4541,8730,4536,8725,4531,8720,4521,8718,4512,8718,4497,8718xe" filled="false" stroked="true" strokeweight=".24pt" strokecolor="#632523">
                <v:path arrowok="t"/>
              </v:shape>
            </v:group>
            <v:group style="position:absolute;left:17;top:9080;width:4594;height:245" coordorigin="17,9080" coordsize="4594,245">
              <v:shape style="position:absolute;left:17;top:9080;width:4594;height:245" coordorigin="17,9080" coordsize="4594,245" path="m17,9080l4610,9080,4610,9325,17,9325,17,9080xe" filled="true" fillcolor="#f2dcdb" stroked="false">
                <v:path arrowok="t"/>
                <v:fill type="solid"/>
              </v:shape>
            </v:group>
            <v:group style="position:absolute;left:4476;top:8895;width:82;height:120" coordorigin="4476,8895" coordsize="82,120">
              <v:shape style="position:absolute;left:4476;top:8895;width:82;height:120" coordorigin="4476,8895" coordsize="82,120" path="m4557,8895l4478,8895,4476,8910,4533,8918,4524,8932,4515,8951,4504,8977,4499,8996,4497,9015,4514,9015,4514,9013,4515,8995,4534,8936,4557,8903,4557,8895xe" filled="true" fillcolor="#632523" stroked="false">
                <v:path arrowok="t"/>
                <v:fill type="solid"/>
              </v:shape>
            </v:group>
            <v:group style="position:absolute;left:4476;top:8895;width:82;height:120" coordorigin="4476,8895" coordsize="82,120">
              <v:shape style="position:absolute;left:4476;top:8895;width:82;height:120" coordorigin="4476,8895" coordsize="82,120" path="m4514,9015l4497,9015,4499,8996,4504,8977,4515,8951,4524,8932,4533,8918,4476,8910,4478,8895,4557,8895,4557,8903,4545,8919,4534,8936,4515,8995,4514,9013,4514,9015xe" filled="false" stroked="true" strokeweight=".24pt" strokecolor="#632523">
                <v:path arrowok="t"/>
              </v:shape>
            </v:group>
            <v:group style="position:absolute;left:4476;top:9135;width:82;height:123" coordorigin="4476,9135" coordsize="82,123">
              <v:shape style="position:absolute;left:4476;top:9135;width:82;height:123" coordorigin="4476,9135" coordsize="82,123" path="m4557,9135l4478,9135,4476,9150,4530,9163,4520,9180,4511,9199,4503,9218,4499,9237,4497,9258,4514,9258,4514,9255,4515,9237,4534,9178,4557,9145,4557,9135xe" filled="true" fillcolor="#632523" stroked="false">
                <v:path arrowok="t"/>
                <v:fill type="solid"/>
              </v:shape>
            </v:group>
            <v:group style="position:absolute;left:4476;top:9135;width:82;height:123" coordorigin="4476,9135" coordsize="82,123">
              <v:shape style="position:absolute;left:4476;top:9135;width:82;height:123" coordorigin="4476,9135" coordsize="82,123" path="m4514,9258l4497,9258,4499,9237,4503,9218,4511,9199,4520,9180,4530,9163,4476,9150,4478,9135,4557,9135,4557,9145,4545,9161,4534,9178,4525,9196,4518,9218,4515,9237,4514,9255,4514,9258xe" filled="false" stroked="true" strokeweight=".24pt" strokecolor="#632523">
                <v:path arrowok="t"/>
              </v:shape>
            </v:group>
            <v:group style="position:absolute;left:17;top:9563;width:4594;height:245" coordorigin="17,9563" coordsize="4594,245">
              <v:shape style="position:absolute;left:17;top:9563;width:4594;height:245" coordorigin="17,9563" coordsize="4594,245" path="m17,9563l4610,9563,4610,9807,17,9807,17,9563xe" filled="true" fillcolor="#f2dcdb" stroked="false">
                <v:path arrowok="t"/>
                <v:fill type="solid"/>
              </v:shape>
            </v:group>
            <v:group style="position:absolute;left:4469;top:9373;width:94;height:125" coordorigin="4469,9373" coordsize="94,125">
              <v:shape style="position:absolute;left:4469;top:9373;width:94;height:125" coordorigin="4469,9373" coordsize="94,125" path="m4543,9471l4529,9471,4529,9498,4543,9498,4543,9471xe" filled="true" fillcolor="#632523" stroked="false">
                <v:path arrowok="t"/>
                <v:fill type="solid"/>
              </v:shape>
              <v:shape style="position:absolute;left:4469;top:9373;width:94;height:125" coordorigin="4469,9373" coordsize="94,125" path="m4543,9373l4524,9373,4469,9462,4469,9471,4562,9471,4562,9457,4485,9457,4521,9397,4524,9395,4529,9385,4543,9385,4543,9373xe" filled="true" fillcolor="#632523" stroked="false">
                <v:path arrowok="t"/>
                <v:fill type="solid"/>
              </v:shape>
              <v:shape style="position:absolute;left:4469;top:9373;width:94;height:125" coordorigin="4469,9373" coordsize="94,125" path="m4543,9385l4529,9385,4529,9457,4543,9457,4543,9385xe" filled="true" fillcolor="#632523" stroked="false">
                <v:path arrowok="t"/>
                <v:fill type="solid"/>
              </v:shape>
            </v:group>
            <v:group style="position:absolute;left:4469;top:9373;width:94;height:125" coordorigin="4469,9373" coordsize="94,125">
              <v:shape style="position:absolute;left:4469;top:9373;width:94;height:125" coordorigin="4469,9373" coordsize="94,125" path="m4543,9498l4529,9498,4529,9471,4469,9471,4469,9462,4524,9373,4543,9373,4543,9457,4562,9457,4562,9471,4543,9471,4543,9498xe" filled="false" stroked="true" strokeweight=".24pt" strokecolor="#632523">
                <v:path arrowok="t"/>
              </v:shape>
            </v:group>
            <v:group style="position:absolute;left:4485;top:9385;width:44;height:72" coordorigin="4485,9385" coordsize="44,72">
              <v:shape style="position:absolute;left:4485;top:9385;width:44;height:72" coordorigin="4485,9385" coordsize="44,72" path="m4529,9457l4529,9399,4529,9395,4529,9390,4529,9385,4526,9390,4524,9395,4521,9397,4485,9457,4529,9457xe" filled="false" stroked="true" strokeweight=".24pt" strokecolor="#632523">
                <v:path arrowok="t"/>
              </v:shape>
            </v:group>
            <v:group style="position:absolute;left:4471;top:9615;width:89;height:127" coordorigin="4471,9615" coordsize="89,127">
              <v:shape style="position:absolute;left:4471;top:9615;width:89;height:127" coordorigin="4471,9615" coordsize="89,127" path="m4485,9711l4473,9716,4480,9728,4496,9739,4521,9742,4537,9734,4541,9728,4500,9728,4490,9723,4485,9711xe" filled="true" fillcolor="#632523" stroked="false">
                <v:path arrowok="t"/>
                <v:fill type="solid"/>
              </v:shape>
              <v:shape style="position:absolute;left:4471;top:9615;width:89;height:127" coordorigin="4471,9615" coordsize="89,127" path="m4559,9675l4545,9675,4545,9692,4543,9704,4536,9714,4531,9723,4521,9728,4541,9728,4553,9713,4558,9695,4559,9675xe" filled="true" fillcolor="#632523" stroked="false">
                <v:path arrowok="t"/>
                <v:fill type="solid"/>
              </v:shape>
              <v:shape style="position:absolute;left:4471;top:9615;width:89;height:127" coordorigin="4471,9615" coordsize="89,127" path="m4529,9615l4500,9615,4490,9620,4473,9637,4471,9647,4471,9668,4473,9678,4483,9685,4490,9695,4500,9697,4512,9697,4532,9691,4539,9683,4507,9683,4500,9680,4493,9675,4488,9671,4485,9666,4485,9649,4488,9642,4497,9632,4505,9630,4546,9630,4541,9620,4529,9615xe" filled="true" fillcolor="#632523" stroked="false">
                <v:path arrowok="t"/>
                <v:fill type="solid"/>
              </v:shape>
              <v:shape style="position:absolute;left:4471;top:9615;width:89;height:127" coordorigin="4471,9615" coordsize="89,127" path="m4546,9630l4524,9630,4529,9632,4536,9637,4541,9642,4543,9649,4543,9663,4541,9671,4536,9675,4529,9680,4521,9683,4539,9683,4545,9675,4559,9675,4560,9669,4556,9648,4548,9632,4546,9630xe" filled="true" fillcolor="#632523" stroked="false">
                <v:path arrowok="t"/>
                <v:fill type="solid"/>
              </v:shape>
            </v:group>
            <v:group style="position:absolute;left:4471;top:9615;width:89;height:127" coordorigin="4471,9615" coordsize="89,127">
              <v:shape style="position:absolute;left:4471;top:9615;width:89;height:127" coordorigin="4471,9615" coordsize="89,127" path="m4473,9716l4485,9711,4490,9723,4500,9728,4512,9728,4521,9728,4531,9723,4536,9714,4543,9704,4545,9692,4545,9675,4532,9691,4512,9697,4500,9697,4490,9695,4483,9685,4473,9678,4471,9668,4471,9656,4471,9647,4473,9637,4483,9627,4490,9620,4500,9615,4514,9615,4529,9615,4541,9620,4548,9632,4556,9648,4560,9669,4558,9695,4553,9713,4537,9734,4521,9742,4496,9739,4480,9728,4473,9716xe" filled="false" stroked="true" strokeweight=".24pt" strokecolor="#632523">
                <v:path arrowok="t"/>
              </v:shape>
            </v:group>
            <v:group style="position:absolute;left:4485;top:9630;width:58;height:53" coordorigin="4485,9630" coordsize="58,53">
              <v:shape style="position:absolute;left:4485;top:9630;width:58;height:53" coordorigin="4485,9630" coordsize="58,53" path="m4514,9683l4521,9683,4529,9680,4536,9675,4541,9671,4543,9663,4543,9656,4543,9649,4541,9642,4536,9637,4529,9632,4524,9630,4514,9630,4505,9630,4497,9632,4493,9637,4488,9642,4485,9649,4485,9656,4485,9666,4488,9671,4493,9675,4500,9680,4507,9683,4514,9683e" filled="false" stroked="true" strokeweight=".24pt" strokecolor="#632523">
                <v:path arrowok="t"/>
              </v:shape>
            </v:group>
            <v:group style="position:absolute;left:17;top:10045;width:4594;height:245" coordorigin="17,10045" coordsize="4594,245">
              <v:shape style="position:absolute;left:17;top:10045;width:4594;height:245" coordorigin="17,10045" coordsize="4594,245" path="m17,10045l4610,10045,4610,10290,17,10290,17,10045xe" filled="true" fillcolor="#f2dcdb" stroked="false">
                <v:path arrowok="t"/>
                <v:fill type="solid"/>
              </v:shape>
            </v:group>
            <v:group style="position:absolute;left:4471;top:9860;width:89;height:125" coordorigin="4471,9860" coordsize="89,125">
              <v:shape style="position:absolute;left:4471;top:9860;width:89;height:125" coordorigin="4471,9860" coordsize="89,125" path="m4483,9951l4471,9954,4473,9963,4478,9971,4485,9975,4495,9983,4505,9985,4526,9985,4538,9980,4548,9971,4500,9971,4490,9963,4483,9951xe" filled="true" fillcolor="#632523" stroked="false">
                <v:path arrowok="t"/>
                <v:fill type="solid"/>
              </v:shape>
              <v:shape style="position:absolute;left:4471;top:9860;width:89;height:125" coordorigin="4471,9860" coordsize="89,125" path="m4529,9899l4507,9899,4497,9903,4488,9913,4524,9913,4531,9915,4536,9920,4543,9925,4545,9932,4545,9949,4543,9956,4531,9968,4524,9971,4548,9971,4555,9963,4560,9954,4560,9930,4555,9920,4548,9911,4538,9903,4529,9899xe" filled="true" fillcolor="#632523" stroked="false">
                <v:path arrowok="t"/>
                <v:fill type="solid"/>
              </v:shape>
              <v:shape style="position:absolute;left:4471;top:9860;width:89;height:125" coordorigin="4471,9860" coordsize="89,125" path="m4553,9860l4481,9860,4476,9925,4488,9927,4495,9918,4505,9913,4488,9913,4490,9875,4550,9875,4553,9860xe" filled="true" fillcolor="#632523" stroked="false">
                <v:path arrowok="t"/>
                <v:fill type="solid"/>
              </v:shape>
            </v:group>
            <v:group style="position:absolute;left:4471;top:9860;width:89;height:125" coordorigin="4471,9860" coordsize="89,125">
              <v:shape style="position:absolute;left:4471;top:9860;width:89;height:125" coordorigin="4471,9860" coordsize="89,125" path="m4553,9860l4550,9875,4490,9875,4488,9913,4497,9903,4507,9899,4519,9899,4529,9899,4538,9903,4548,9911,4555,9920,4560,9930,4560,9942,4560,9954,4555,9963,4545,9973,4538,9980,4526,9985,4514,9985,4505,9985,4495,9983,4485,9975,4478,9971,4473,9963,4471,9954,4483,9951,4490,9963,4500,9971,4514,9971,4524,9971,4531,9968,4536,9963,4543,9956,4545,9949,4545,9942,4545,9932,4543,9925,4536,9920,4531,9915,4524,9913,4517,9913,4505,9913,4495,9918,4488,9927,4476,9925,4481,9860,4553,9860xe" filled="false" stroked="true" strokeweight=".24pt" strokecolor="#632523">
                <v:path arrowok="t"/>
              </v:shape>
            </v:group>
            <v:group style="position:absolute;left:4473;top:10101;width:84;height:122" coordorigin="4473,10101" coordsize="84,122">
              <v:shape style="position:absolute;left:4473;top:10101;width:84;height:122" coordorigin="4473,10101" coordsize="84,122" path="m4551,10112l4524,10112,4529,10115,4536,10119,4541,10124,4543,10129,4543,10143,4497,10191,4473,10208,4473,10223,4557,10223,4557,10208,4501,10202,4517,10189,4531,10177,4543,10170,4548,10160,4553,10155,4557,10148,4557,10124,4555,10115,4551,10112xe" filled="true" fillcolor="#632523" stroked="false">
                <v:path arrowok="t"/>
                <v:fill type="solid"/>
              </v:shape>
              <v:shape style="position:absolute;left:4473;top:10101;width:84;height:122" coordorigin="4473,10101" coordsize="84,122" path="m4525,10101l4497,10101,4482,10114,4473,10136,4488,10141,4488,10131,4490,10124,4495,10119,4502,10115,4509,10112,4551,10112,4540,10106,4525,10101xe" filled="true" fillcolor="#632523" stroked="false">
                <v:path arrowok="t"/>
                <v:fill type="solid"/>
              </v:shape>
            </v:group>
            <v:group style="position:absolute;left:4473;top:10101;width:84;height:122" coordorigin="4473,10101" coordsize="84,122">
              <v:shape style="position:absolute;left:4473;top:10101;width:84;height:122" coordorigin="4473,10101" coordsize="84,122" path="m4557,10208l4557,10223,4473,10223,4473,10208,4497,10191,4515,10177,4527,10166,4541,10151,4543,10143,4543,10136,4543,10129,4541,10124,4536,10119,4529,10115,4524,10112,4517,10112,4509,10112,4502,10115,4495,10119,4490,10124,4488,10131,4488,10141,4473,10136,4482,10114,4497,10101,4525,10101,4540,10106,4555,10115,4557,10124,4557,10134,4557,10141,4557,10148,4553,10155,4548,10160,4543,10170,4531,10177,4517,10189,4501,10202,4557,10208xe" filled="false" stroked="true" strokeweight=".24pt" strokecolor="#632523">
                <v:path arrowok="t"/>
              </v:shape>
            </v:group>
            <v:group style="position:absolute;left:17;top:10527;width:4594;height:245" coordorigin="17,10527" coordsize="4594,245">
              <v:shape style="position:absolute;left:17;top:10527;width:4594;height:245" coordorigin="17,10527" coordsize="4594,245" path="m17,10527l4610,10527,4610,10772,17,10772,17,10527xe" filled="true" fillcolor="#f2dcdb" stroked="false">
                <v:path arrowok="t"/>
                <v:fill type="solid"/>
              </v:shape>
            </v:group>
            <v:group style="position:absolute;left:4370;top:10340;width:84;height:125" coordorigin="4370,10340" coordsize="84,125">
              <v:shape style="position:absolute;left:4370;top:10340;width:84;height:125" coordorigin="4370,10340" coordsize="84,125" path="m4454,10451l4370,10451,4370,10465,4454,10465,4454,10451xe" filled="true" fillcolor="#632523" stroked="false">
                <v:path arrowok="t"/>
                <v:fill type="solid"/>
              </v:shape>
              <v:shape style="position:absolute;left:4370;top:10340;width:84;height:125" coordorigin="4370,10340" coordsize="84,125" path="m4421,10359l4406,10359,4406,10451,4421,10451,4421,10359xe" filled="true" fillcolor="#632523" stroked="false">
                <v:path arrowok="t"/>
                <v:fill type="solid"/>
              </v:shape>
              <v:shape style="position:absolute;left:4370;top:10340;width:84;height:125" coordorigin="4370,10340" coordsize="84,125" path="m4421,10340l4405,10347,4391,10360,4373,10371,4375,10384,4391,10373,4406,10359,4421,10359,4421,10340xe" filled="true" fillcolor="#632523" stroked="false">
                <v:path arrowok="t"/>
                <v:fill type="solid"/>
              </v:shape>
            </v:group>
            <v:group style="position:absolute;left:4370;top:10340;width:84;height:125" coordorigin="4370,10340" coordsize="84,125">
              <v:shape style="position:absolute;left:4370;top:10340;width:84;height:125" coordorigin="4370,10340" coordsize="84,125" path="m4454,10451l4454,10465,4370,10465,4370,10451,4406,10451,4406,10359,4391,10373,4375,10384,4373,10371,4391,10360,4405,10347,4421,10340,4421,10451,4454,10451xe" filled="false" stroked="true" strokeweight=".24pt" strokecolor="#632523">
                <v:path arrowok="t"/>
              </v:shape>
            </v:group>
            <v:group style="position:absolute;left:4471;top:10343;width:89;height:125" coordorigin="4471,10343" coordsize="89,125">
              <v:shape style="position:absolute;left:4471;top:10343;width:89;height:125" coordorigin="4471,10343" coordsize="89,125" path="m4483,10434l4471,10436,4473,10446,4478,10453,4485,10458,4495,10465,4505,10467,4526,10467,4538,10463,4548,10453,4500,10453,4490,10446,4483,10434xe" filled="true" fillcolor="#632523" stroked="false">
                <v:path arrowok="t"/>
                <v:fill type="solid"/>
              </v:shape>
              <v:shape style="position:absolute;left:4471;top:10343;width:89;height:125" coordorigin="4471,10343" coordsize="89,125" path="m4529,10381l4507,10381,4497,10386,4488,10395,4524,10395,4531,10398,4536,10403,4543,10407,4545,10415,4545,10431,4543,10439,4531,10451,4524,10453,4548,10453,4555,10446,4560,10436,4560,10412,4555,10403,4548,10393,4538,10386,4529,10381xe" filled="true" fillcolor="#632523" stroked="false">
                <v:path arrowok="t"/>
                <v:fill type="solid"/>
              </v:shape>
              <v:shape style="position:absolute;left:4471;top:10343;width:89;height:125" coordorigin="4471,10343" coordsize="89,125" path="m4553,10343l4481,10343,4476,10407,4488,10410,4495,10400,4505,10395,4488,10395,4490,10357,4550,10357,4553,10343xe" filled="true" fillcolor="#632523" stroked="false">
                <v:path arrowok="t"/>
                <v:fill type="solid"/>
              </v:shape>
            </v:group>
            <v:group style="position:absolute;left:4471;top:10343;width:89;height:125" coordorigin="4471,10343" coordsize="89,125">
              <v:shape style="position:absolute;left:4471;top:10343;width:89;height:125" coordorigin="4471,10343" coordsize="89,125" path="m4553,10343l4550,10357,4490,10357,4488,10395,4497,10386,4507,10381,4519,10381,4529,10381,4538,10386,4548,10393,4555,10403,4560,10412,4560,10424,4560,10436,4555,10446,4545,10455,4538,10463,4526,10467,4514,10467,4505,10467,4495,10465,4485,10458,4478,10453,4473,10446,4471,10436,4483,10434,4490,10446,4500,10453,4514,10453,4524,10453,4531,10451,4536,10446,4543,10439,4545,10431,4545,10424,4545,10415,4543,10407,4536,10403,4531,10398,4524,10395,4517,10395,4505,10395,4495,10400,4488,10410,4476,10407,4481,10343,4553,10343xe" filled="false" stroked="true" strokeweight=".24pt" strokecolor="#632523">
                <v:path arrowok="t"/>
              </v:shape>
            </v:group>
            <v:group style="position:absolute;left:4469;top:10582;width:92;height:126" coordorigin="4469,10582" coordsize="92,126">
              <v:shape style="position:absolute;left:4469;top:10582;width:92;height:126" coordorigin="4469,10582" coordsize="92,126" path="m4483,10674l4469,10679,4471,10688,4478,10695,4493,10705,4502,10707,4529,10707,4541,10705,4548,10698,4554,10693,4497,10693,4488,10688,4483,10674xe" filled="true" fillcolor="#632523" stroked="false">
                <v:path arrowok="t"/>
                <v:fill type="solid"/>
              </v:shape>
              <v:shape style="position:absolute;left:4469;top:10582;width:92;height:126" coordorigin="4469,10582" coordsize="92,126" path="m4550,10595l4521,10595,4529,10597,4533,10599,4538,10604,4541,10609,4541,10621,4538,10626,4533,10628,4529,10633,4521,10635,4497,10635,4497,10650,4531,10650,4545,10664,4545,10679,4543,10683,4538,10688,4533,10691,4524,10693,4554,10693,4557,10691,4560,10681,4560,10662,4557,10655,4553,10650,4545,10645,4541,10640,4533,10640,4538,10638,4545,10635,4550,10631,4553,10626,4555,10619,4555,10604,4553,10597,4550,10595xe" filled="true" fillcolor="#632523" stroked="false">
                <v:path arrowok="t"/>
                <v:fill type="solid"/>
              </v:shape>
              <v:shape style="position:absolute;left:4469;top:10582;width:92;height:126" coordorigin="4469,10582" coordsize="92,126" path="m4503,10582l4485,10591,4473,10609,4485,10611,4493,10599,4502,10595,4550,10595,4543,10588,4529,10582,4503,10582xe" filled="true" fillcolor="#632523" stroked="false">
                <v:path arrowok="t"/>
                <v:fill type="solid"/>
              </v:shape>
            </v:group>
            <v:group style="position:absolute;left:4469;top:10582;width:92;height:126" coordorigin="4469,10582" coordsize="92,126">
              <v:shape style="position:absolute;left:4469;top:10582;width:92;height:126" coordorigin="4469,10582" coordsize="92,126" path="m4497,10650l4497,10635,4512,10635,4521,10635,4529,10633,4533,10628,4538,10626,4541,10621,4541,10614,4541,10609,4538,10604,4533,10599,4529,10597,4521,10595,4514,10595,4502,10595,4493,10599,4485,10611,4473,10609,4485,10591,4503,10582,4529,10582,4543,10588,4553,10597,4555,10604,4555,10614,4555,10619,4553,10626,4550,10631,4545,10635,4538,10638,4533,10640,4541,10640,4545,10645,4553,10650,4557,10655,4560,10662,4560,10671,4560,10681,4557,10691,4548,10698,4541,10705,4529,10707,4514,10707,4502,10707,4493,10705,4485,10700,4478,10695,4471,10688,4469,10679,4483,10674,4488,10688,4497,10693,4514,10693,4524,10693,4533,10691,4538,10688,4543,10683,4545,10679,4545,10671,4545,10664,4541,10659,4536,10655,4531,10650,4521,10650,4512,10650,4497,10650xe" filled="false" stroked="true" strokeweight=".24pt" strokecolor="#632523">
                <v:path arrowok="t"/>
              </v:shape>
            </v:group>
            <v:group style="position:absolute;left:17;top:11010;width:4594;height:245" coordorigin="17,11010" coordsize="4594,245">
              <v:shape style="position:absolute;left:17;top:11010;width:4594;height:245" coordorigin="17,11010" coordsize="4594,245" path="m17,11010l4610,11010,4610,11255,17,11255,17,11010xe" filled="true" fillcolor="#f2dcdb" stroked="false">
                <v:path arrowok="t"/>
                <v:fill type="solid"/>
              </v:shape>
            </v:group>
            <v:group style="position:absolute;left:4481;top:10823;width:84;height:125" coordorigin="4481,10823" coordsize="84,125">
              <v:shape style="position:absolute;left:4481;top:10823;width:84;height:125" coordorigin="4481,10823" coordsize="84,125" path="m4565,10933l4481,10933,4481,10947,4565,10947,4565,10933xe" filled="true" fillcolor="#632523" stroked="false">
                <v:path arrowok="t"/>
                <v:fill type="solid"/>
              </v:shape>
              <v:shape style="position:absolute;left:4481;top:10823;width:84;height:125" coordorigin="4481,10823" coordsize="84,125" path="m4531,10842l4517,10842,4517,10933,4531,10933,4531,10842xe" filled="true" fillcolor="#632523" stroked="false">
                <v:path arrowok="t"/>
                <v:fill type="solid"/>
              </v:shape>
              <v:shape style="position:absolute;left:4481;top:10823;width:84;height:125" coordorigin="4481,10823" coordsize="84,125" path="m4531,10823l4515,10828,4502,10842,4483,10854,4485,10867,4501,10855,4517,10842,4531,10842,4531,10823xe" filled="true" fillcolor="#632523" stroked="false">
                <v:path arrowok="t"/>
                <v:fill type="solid"/>
              </v:shape>
            </v:group>
            <v:group style="position:absolute;left:4481;top:10823;width:84;height:125" coordorigin="4481,10823" coordsize="84,125">
              <v:shape style="position:absolute;left:4481;top:10823;width:84;height:125" coordorigin="4481,10823" coordsize="84,125" path="m4565,10933l4565,10947,4481,10947,4481,10933,4517,10933,4517,10842,4501,10855,4485,10867,4483,10854,4502,10842,4515,10828,4531,10823,4531,10933,4565,10933xe" filled="false" stroked="true" strokeweight=".24pt" strokecolor="#632523">
                <v:path arrowok="t"/>
              </v:shape>
            </v:group>
            <v:group style="position:absolute;left:4469;top:11064;width:92;height:126" coordorigin="4469,11064" coordsize="92,126">
              <v:shape style="position:absolute;left:4469;top:11064;width:92;height:126" coordorigin="4469,11064" coordsize="92,126" path="m4483,11156l4469,11161,4471,11171,4478,11178,4493,11187,4502,11190,4529,11190,4541,11187,4548,11180,4554,11175,4497,11175,4488,11171,4483,11156xe" filled="true" fillcolor="#632523" stroked="false">
                <v:path arrowok="t"/>
                <v:fill type="solid"/>
              </v:shape>
              <v:shape style="position:absolute;left:4469;top:11064;width:92;height:126" coordorigin="4469,11064" coordsize="92,126" path="m4550,11077l4521,11077,4529,11079,4533,11082,4538,11087,4541,11091,4541,11103,4538,11108,4533,11111,4529,11115,4521,11118,4497,11118,4497,11132,4531,11132,4545,11147,4545,11161,4543,11166,4538,11171,4533,11173,4524,11175,4554,11175,4557,11173,4560,11163,4560,11144,4557,11137,4553,11132,4545,11127,4541,11123,4533,11123,4538,11120,4545,11118,4550,11113,4553,11108,4555,11101,4555,11087,4553,11079,4550,11077xe" filled="true" fillcolor="#632523" stroked="false">
                <v:path arrowok="t"/>
                <v:fill type="solid"/>
              </v:shape>
              <v:shape style="position:absolute;left:4469;top:11064;width:92;height:126" coordorigin="4469,11064" coordsize="92,126" path="m4503,11064l4485,11073,4473,11091,4485,11094,4493,11082,4502,11077,4550,11077,4543,11070,4529,11065,4503,11064xe" filled="true" fillcolor="#632523" stroked="false">
                <v:path arrowok="t"/>
                <v:fill type="solid"/>
              </v:shape>
            </v:group>
            <v:group style="position:absolute;left:4469;top:11064;width:92;height:126" coordorigin="4469,11064" coordsize="92,126">
              <v:shape style="position:absolute;left:4469;top:11064;width:92;height:126" coordorigin="4469,11064" coordsize="92,126" path="m4497,11132l4497,11118,4512,11118,4521,11118,4529,11115,4533,11111,4538,11108,4541,11103,4541,11096,4541,11091,4538,11087,4533,11082,4529,11079,4521,11077,4514,11077,4502,11077,4493,11082,4485,11094,4473,11091,4485,11073,4503,11064,4529,11065,4543,11070,4553,11079,4555,11087,4555,11096,4555,11101,4553,11108,4550,11113,4545,11118,4538,11120,4533,11123,4541,11123,4545,11127,4553,11132,4557,11137,4560,11144,4560,11154,4560,11163,4557,11173,4548,11180,4541,11187,4529,11190,4514,11190,4502,11190,4493,11187,4485,11183,4478,11178,4471,11171,4469,11161,4483,11156,4488,11171,4497,11175,4514,11175,4524,11175,4533,11173,4538,11171,4543,11166,4545,11161,4545,11154,4545,11147,4541,11142,4536,11137,4531,11132,4521,11132,4512,11132,4497,11132xe" filled="false" stroked="true" strokeweight=".24pt" strokecolor="#632523">
                <v:path arrowok="t"/>
              </v:shape>
            </v:group>
            <v:group style="position:absolute;left:17;top:11492;width:4594;height:245" coordorigin="17,11492" coordsize="4594,245">
              <v:shape style="position:absolute;left:17;top:11492;width:4594;height:245" coordorigin="17,11492" coordsize="4594,245" path="m17,11492l4610,11492,4610,11737,17,11737,17,11492xe" filled="true" fillcolor="#f2dcdb" stroked="false">
                <v:path arrowok="t"/>
                <v:fill type="solid"/>
              </v:shape>
            </v:group>
            <v:group style="position:absolute;left:4473;top:11307;width:84;height:123" coordorigin="4473,11307" coordsize="84,123">
              <v:shape style="position:absolute;left:4473;top:11307;width:84;height:123" coordorigin="4473,11307" coordsize="84,123" path="m4552,11319l4524,11319,4529,11322,4536,11324,4541,11329,4543,11336,4543,11351,4496,11397,4473,11415,4473,11430,4557,11430,4557,11415,4501,11409,4517,11396,4531,11384,4543,11375,4553,11360,4557,11355,4557,11331,4555,11322,4552,11319xe" filled="true" fillcolor="#632523" stroked="false">
                <v:path arrowok="t"/>
                <v:fill type="solid"/>
              </v:shape>
              <v:shape style="position:absolute;left:4473;top:11307;width:84;height:123" coordorigin="4473,11307" coordsize="84,123" path="m4526,11307l4497,11308,4482,11321,4473,11343,4488,11346,4488,11339,4490,11331,4495,11327,4502,11322,4509,11319,4552,11319,4541,11311,4526,11307xe" filled="true" fillcolor="#632523" stroked="false">
                <v:path arrowok="t"/>
                <v:fill type="solid"/>
              </v:shape>
            </v:group>
            <v:group style="position:absolute;left:4473;top:11307;width:84;height:123" coordorigin="4473,11307" coordsize="84,123">
              <v:shape style="position:absolute;left:4473;top:11307;width:84;height:123" coordorigin="4473,11307" coordsize="84,123" path="m4557,11415l4557,11430,4473,11430,4473,11415,4496,11397,4514,11383,4526,11373,4541,11358,4543,11351,4543,11343,4543,11336,4541,11329,4536,11324,4529,11322,4524,11319,4517,11319,4509,11319,4502,11322,4495,11327,4490,11331,4488,11339,4488,11346,4473,11343,4482,11321,4497,11308,4526,11307,4541,11311,4555,11322,4557,11331,4557,11341,4557,11348,4557,11355,4553,11360,4548,11367,4543,11375,4531,11384,4517,11396,4501,11409,4557,11415xe" filled="false" stroked="true" strokeweight=".24pt" strokecolor="#632523">
                <v:path arrowok="t"/>
              </v:shape>
            </v:group>
            <v:group style="position:absolute;left:4473;top:11548;width:84;height:122" coordorigin="4473,11548" coordsize="84,122">
              <v:shape style="position:absolute;left:4473;top:11548;width:84;height:122" coordorigin="4473,11548" coordsize="84,122" path="m4549,11559l4524,11559,4529,11562,4536,11567,4541,11571,4543,11576,4543,11591,4497,11638,4473,11655,4473,11670,4557,11670,4557,11655,4500,11650,4517,11638,4531,11627,4543,11617,4557,11595,4557,11571,4555,11564,4549,11559xe" filled="true" fillcolor="#632523" stroked="false">
                <v:path arrowok="t"/>
                <v:fill type="solid"/>
              </v:shape>
              <v:shape style="position:absolute;left:4473;top:11548;width:84;height:122" coordorigin="4473,11548" coordsize="84,122" path="m4525,11548l4497,11548,4482,11561,4473,11583,4488,11588,4488,11579,4490,11571,4495,11567,4502,11562,4509,11559,4549,11559,4540,11553,4525,11548xe" filled="true" fillcolor="#632523" stroked="false">
                <v:path arrowok="t"/>
                <v:fill type="solid"/>
              </v:shape>
            </v:group>
            <v:group style="position:absolute;left:4473;top:11548;width:84;height:122" coordorigin="4473,11548" coordsize="84,122">
              <v:shape style="position:absolute;left:4473;top:11548;width:84;height:122" coordorigin="4473,11548" coordsize="84,122" path="m4557,11655l4557,11670,4473,11670,4473,11655,4497,11638,4515,11624,4527,11613,4541,11600,4543,11591,4543,11583,4543,11576,4541,11571,4536,11567,4529,11562,4524,11559,4517,11559,4509,11559,4502,11562,4495,11567,4490,11571,4488,11579,4488,11588,4473,11583,4482,11561,4497,11548,4525,11548,4540,11553,4555,11564,4557,11571,4557,11581,4557,11588,4557,11595,4553,11603,4548,11610,4543,11617,4531,11627,4517,11638,4500,11650,4557,11655xe" filled="false" stroked="true" strokeweight=".24pt" strokecolor="#632523">
                <v:path arrowok="t"/>
              </v:shape>
            </v:group>
            <v:group style="position:absolute;left:17;top:11975;width:4594;height:245" coordorigin="17,11975" coordsize="4594,245">
              <v:shape style="position:absolute;left:17;top:11975;width:4594;height:245" coordorigin="17,11975" coordsize="4594,245" path="m17,11975l4610,11975,4610,12219,17,12219,17,11975xe" filled="true" fillcolor="#f2dcdb" stroked="false">
                <v:path arrowok="t"/>
                <v:fill type="solid"/>
              </v:shape>
            </v:group>
            <v:group style="position:absolute;left:4473;top:11789;width:84;height:123" coordorigin="4473,11789" coordsize="84,123">
              <v:shape style="position:absolute;left:4473;top:11789;width:84;height:123" coordorigin="4473,11789" coordsize="84,123" path="m4552,11802l4524,11802,4529,11804,4536,11807,4541,11811,4543,11819,4543,11833,4497,11881,4473,11898,4473,11912,4557,11912,4557,11898,4501,11891,4517,11878,4531,11867,4543,11857,4553,11843,4557,11838,4557,11814,4555,11804,4552,11802xe" filled="true" fillcolor="#632523" stroked="false">
                <v:path arrowok="t"/>
                <v:fill type="solid"/>
              </v:shape>
              <v:shape style="position:absolute;left:4473;top:11789;width:84;height:123" coordorigin="4473,11789" coordsize="84,123" path="m4526,11789l4497,11791,4482,11803,4473,11826,4488,11831,4488,11821,4490,11814,4495,11809,4502,11804,4509,11802,4552,11802,4541,11793,4526,11789xe" filled="true" fillcolor="#632523" stroked="false">
                <v:path arrowok="t"/>
                <v:fill type="solid"/>
              </v:shape>
            </v:group>
            <v:group style="position:absolute;left:4473;top:11789;width:84;height:123" coordorigin="4473,11789" coordsize="84,123">
              <v:shape style="position:absolute;left:4473;top:11789;width:84;height:123" coordorigin="4473,11789" coordsize="84,123" path="m4557,11898l4557,11912,4473,11912,4473,11898,4497,11881,4515,11867,4527,11856,4541,11840,4543,11833,4543,11826,4543,11819,4541,11811,4536,11807,4529,11804,4524,11802,4517,11802,4509,11802,4502,11804,4495,11809,4490,11814,4488,11821,4488,11831,4473,11826,4482,11803,4497,11791,4526,11789,4541,11793,4555,11804,4557,11814,4557,11823,4557,11831,4557,11838,4553,11843,4548,11850,4543,11857,4531,11867,4517,11878,4501,11891,4557,11898xe" filled="false" stroked="true" strokeweight=".24pt" strokecolor="#632523">
                <v:path arrowok="t"/>
              </v:shape>
            </v:group>
            <v:group style="position:absolute;left:4481;top:12027;width:84;height:125" coordorigin="4481,12027" coordsize="84,125">
              <v:shape style="position:absolute;left:4481;top:12027;width:84;height:125" coordorigin="4481,12027" coordsize="84,125" path="m4565,12138l4481,12138,4481,12152,4565,12152,4565,12138xe" filled="true" fillcolor="#632523" stroked="false">
                <v:path arrowok="t"/>
                <v:fill type="solid"/>
              </v:shape>
              <v:shape style="position:absolute;left:4481;top:12027;width:84;height:125" coordorigin="4481,12027" coordsize="84,125" path="m4531,12049l4517,12049,4517,12138,4531,12138,4531,12049xe" filled="true" fillcolor="#632523" stroked="false">
                <v:path arrowok="t"/>
                <v:fill type="solid"/>
              </v:shape>
              <v:shape style="position:absolute;left:4481;top:12027;width:84;height:125" coordorigin="4481,12027" coordsize="84,125" path="m4531,12027l4515,12033,4502,12047,4483,12059,4484,12073,4500,12062,4517,12049,4531,12049,4531,12027xe" filled="true" fillcolor="#632523" stroked="false">
                <v:path arrowok="t"/>
                <v:fill type="solid"/>
              </v:shape>
            </v:group>
            <v:group style="position:absolute;left:4481;top:12027;width:84;height:125" coordorigin="4481,12027" coordsize="84,125">
              <v:shape style="position:absolute;left:4481;top:12027;width:84;height:125" coordorigin="4481,12027" coordsize="84,125" path="m4565,12138l4565,12152,4481,12152,4481,12138,4517,12138,4517,12049,4500,12062,4484,12073,4483,12059,4502,12047,4515,12033,4531,12027,4531,12138,4565,12138xe" filled="false" stroked="true" strokeweight=".24pt" strokecolor="#632523">
                <v:path arrowok="t"/>
              </v:shape>
            </v:group>
            <v:group style="position:absolute;left:17;top:12457;width:4594;height:245" coordorigin="17,12457" coordsize="4594,245">
              <v:shape style="position:absolute;left:17;top:12457;width:4594;height:245" coordorigin="17,12457" coordsize="4594,245" path="m17,12457l4610,12457,4610,12702,17,12702,17,12457xe" filled="true" fillcolor="#f2dcdb" stroked="false">
                <v:path arrowok="t"/>
                <v:fill type="solid"/>
              </v:shape>
            </v:group>
            <v:group style="position:absolute;left:4473;top:12272;width:84;height:123" coordorigin="4473,12272" coordsize="84,123">
              <v:shape style="position:absolute;left:4473;top:12272;width:84;height:123" coordorigin="4473,12272" coordsize="84,123" path="m4552,12284l4524,12284,4529,12287,4536,12289,4541,12294,4543,12301,4543,12315,4497,12363,4473,12380,4473,12395,4557,12395,4557,12380,4501,12374,4517,12361,4531,12349,4543,12339,4553,12325,4557,12320,4557,12296,4555,12287,4552,12284xe" filled="true" fillcolor="#632523" stroked="false">
                <v:path arrowok="t"/>
                <v:fill type="solid"/>
              </v:shape>
              <v:shape style="position:absolute;left:4473;top:12272;width:84;height:123" coordorigin="4473,12272" coordsize="84,123" path="m4526,12272l4497,12273,4482,12286,4473,12308,4488,12313,4488,12303,4490,12296,4495,12291,4502,12287,4509,12284,4552,12284,4541,12276,4526,12272xe" filled="true" fillcolor="#632523" stroked="false">
                <v:path arrowok="t"/>
                <v:fill type="solid"/>
              </v:shape>
            </v:group>
            <v:group style="position:absolute;left:4473;top:12272;width:84;height:123" coordorigin="4473,12272" coordsize="84,123">
              <v:shape style="position:absolute;left:4473;top:12272;width:84;height:123" coordorigin="4473,12272" coordsize="84,123" path="m4557,12380l4557,12395,4473,12395,4473,12380,4497,12363,4515,12349,4527,12338,4541,12323,4543,12315,4543,12308,4543,12301,4541,12294,4536,12289,4529,12287,4524,12284,4517,12284,4509,12284,4502,12287,4495,12291,4490,12296,4488,12303,4488,12313,4473,12308,4482,12286,4497,12273,4526,12272,4541,12276,4555,12287,4557,12296,4557,12306,4557,12313,4557,12320,4553,12325,4548,12332,4543,12339,4531,12349,4517,12361,4501,12374,4557,12380xe" filled="false" stroked="true" strokeweight=".24pt" strokecolor="#632523">
                <v:path arrowok="t"/>
              </v:shape>
            </v:group>
            <v:group style="position:absolute;left:4358;top:12511;width:92;height:129" coordorigin="4358,12511" coordsize="92,129">
              <v:shape style="position:absolute;left:4358;top:12511;width:92;height:129" coordorigin="4358,12511" coordsize="92,129" path="m4373,12603l4358,12608,4361,12618,4368,12625,4382,12635,4394,12639,4418,12639,4430,12635,4437,12627,4441,12625,4387,12625,4377,12618,4373,12603xe" filled="true" fillcolor="#632523" stroked="false">
                <v:path arrowok="t"/>
                <v:fill type="solid"/>
              </v:shape>
              <v:shape style="position:absolute;left:4358;top:12511;width:92;height:129" coordorigin="4358,12511" coordsize="92,129" path="m4440,12524l4413,12524,4423,12529,4428,12534,4430,12539,4430,12551,4428,12555,4423,12558,4421,12563,4413,12565,4389,12565,4389,12579,4413,12579,4421,12582,4425,12584,4433,12589,4435,12594,4435,12608,4433,12613,4423,12623,4416,12625,4441,12625,4447,12620,4449,12611,4449,12594,4447,12587,4442,12579,4437,12575,4423,12570,4430,12570,4445,12555,4447,12551,4447,12534,4442,12527,4440,12524xe" filled="true" fillcolor="#632523" stroked="false">
                <v:path arrowok="t"/>
                <v:fill type="solid"/>
              </v:shape>
              <v:shape style="position:absolute;left:4358;top:12511;width:92;height:129" coordorigin="4358,12511" coordsize="92,129" path="m4392,12511l4375,12521,4363,12539,4377,12541,4382,12531,4392,12524,4440,12524,4433,12518,4419,12513,4392,12511xe" filled="true" fillcolor="#632523" stroked="false">
                <v:path arrowok="t"/>
                <v:fill type="solid"/>
              </v:shape>
            </v:group>
            <v:group style="position:absolute;left:4358;top:12511;width:92;height:129" coordorigin="4358,12511" coordsize="92,129">
              <v:shape style="position:absolute;left:4358;top:12511;width:92;height:129" coordorigin="4358,12511" coordsize="92,129" path="m4389,12579l4389,12565,4401,12565,4413,12565,4421,12563,4423,12558,4428,12555,4430,12551,4430,12543,4430,12539,4428,12534,4423,12529,4418,12527,4413,12524,4404,12524,4392,12524,4382,12531,4377,12541,4363,12539,4375,12521,4392,12511,4419,12513,4433,12518,4442,12527,4447,12534,4447,12543,4447,12551,4445,12555,4440,12560,4435,12565,4430,12570,4423,12570,4430,12572,4437,12575,4442,12579,4447,12587,4449,12594,4449,12601,4449,12611,4447,12620,4437,12627,4430,12635,4418,12639,4404,12639,4394,12639,4382,12635,4375,12630,4368,12625,4361,12618,4358,12608,4373,12603,4377,12618,4387,12625,4404,12625,4416,12625,4423,12623,4428,12618,4433,12613,4435,12608,4435,12601,4435,12594,4433,12589,4425,12584,4421,12582,4413,12579,4401,12579,4389,12579xe" filled="false" stroked="true" strokeweight=".24pt" strokecolor="#632523">
                <v:path arrowok="t"/>
              </v:shape>
            </v:group>
            <v:group style="position:absolute;left:4476;top:12515;width:82;height:120" coordorigin="4476,12515" coordsize="82,120">
              <v:shape style="position:absolute;left:4476;top:12515;width:82;height:120" coordorigin="4476,12515" coordsize="82,120" path="m4557,12515l4478,12515,4476,12527,4532,12537,4524,12552,4515,12571,4504,12596,4499,12615,4497,12635,4514,12635,4514,12632,4515,12613,4534,12555,4557,12522,4557,12515xe" filled="true" fillcolor="#632523" stroked="false">
                <v:path arrowok="t"/>
                <v:fill type="solid"/>
              </v:shape>
            </v:group>
            <v:group style="position:absolute;left:4476;top:12515;width:82;height:120" coordorigin="4476,12515" coordsize="82,120">
              <v:shape style="position:absolute;left:4476;top:12515;width:82;height:120" coordorigin="4476,12515" coordsize="82,120" path="m4514,12635l4497,12635,4499,12615,4504,12596,4515,12571,4524,12552,4532,12537,4476,12527,4478,12515,4557,12515,4557,12522,4545,12538,4534,12555,4515,12613,4514,12632,4514,12635xe" filled="false" stroked="true" strokeweight=".24pt" strokecolor="#632523">
                <v:path arrowok="t"/>
              </v:shape>
            </v:group>
            <v:group style="position:absolute;left:9;top:3;width:4599;height:2" coordorigin="9,3" coordsize="4599,2">
              <v:shape style="position:absolute;left:9;top:3;width:4599;height:2" coordorigin="9,3" coordsize="4599,0" path="m9,3l4608,3e" filled="false" stroked="true" strokeweight=".12pt" strokecolor="#c0504d">
                <v:path arrowok="t"/>
              </v:shape>
            </v:group>
            <v:group style="position:absolute;left:7;top:7;width:4604;height:2" coordorigin="7,7" coordsize="4604,2">
              <v:shape style="position:absolute;left:7;top:7;width:4604;height:2" coordorigin="7,7" coordsize="4604,0" path="m7,7l4610,7e" filled="false" stroked="true" strokeweight=".7pt" strokecolor="#c0504d">
                <v:path arrowok="t"/>
              </v:shape>
            </v:group>
            <v:group style="position:absolute;left:9;top:392;width:4599;height:2" coordorigin="9,392" coordsize="4599,2">
              <v:shape style="position:absolute;left:9;top:392;width:4599;height:2" coordorigin="9,392" coordsize="4599,0" path="m9,392l4608,392e" filled="false" stroked="true" strokeweight=".12pt" strokecolor="#c0504d">
                <v:path arrowok="t"/>
              </v:shape>
            </v:group>
            <v:group style="position:absolute;left:7;top:396;width:4604;height:2" coordorigin="7,396" coordsize="4604,2">
              <v:shape style="position:absolute;left:7;top:396;width:4604;height:2" coordorigin="7,396" coordsize="4604,0" path="m7,396l4610,396e" filled="false" stroked="true" strokeweight=".7pt" strokecolor="#c0504d">
                <v:path arrowok="t"/>
              </v:shape>
              <v:shape style="position:absolute;left:36;top:457;width:755;height:12206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Dade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4" w:lineRule="auto"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Broward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Palm</w:t>
                      </w:r>
                      <w:r>
                        <w:rPr>
                          <w:rFonts w:ascii="Franklin Gothic Book"/>
                          <w:spacing w:val="17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Beach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Hillsborough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Orange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Collier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Pinellas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Duval</w:t>
                      </w:r>
                      <w:r>
                        <w:rPr>
                          <w:rFonts w:ascii="Franklin Gothic Book"/>
                          <w:spacing w:val="20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Osceola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Alachua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4" w:lineRule="auto" w:before="0"/>
                        <w:ind w:left="0" w:right="156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Lee</w:t>
                      </w:r>
                      <w:r>
                        <w:rPr>
                          <w:rFonts w:ascii="Franklin Gothic Book"/>
                          <w:spacing w:val="21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Manatee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Volusia</w:t>
                      </w:r>
                      <w:r>
                        <w:rPr>
                          <w:rFonts w:ascii="Franklin Gothic Book"/>
                          <w:spacing w:val="22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Seminole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Sarasota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Okaloosa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z w:val="14"/>
                        </w:rPr>
                        <w:t>Pasco</w:t>
                      </w:r>
                      <w:r>
                        <w:rPr>
                          <w:rFonts w:ascii="Franklin Gothic Book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Clay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Hernando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Leon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Polk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5" w:lineRule="auto" w:before="81"/>
                        <w:ind w:left="0" w:right="212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St.</w:t>
                      </w:r>
                      <w:r>
                        <w:rPr>
                          <w:rFonts w:ascii="Franklin Gothic Book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Johns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Brevard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Citrus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Lake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4" w:lineRule="auto" w:before="0"/>
                        <w:ind w:left="0" w:right="32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Santa</w:t>
                      </w:r>
                      <w:r>
                        <w:rPr>
                          <w:rFonts w:ascii="Franklin Gothic Book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Rosa</w:t>
                      </w:r>
                      <w:r>
                        <w:rPr>
                          <w:rFonts w:ascii="Franklin Gothic Book"/>
                          <w:spacing w:val="27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Sumter</w:t>
                      </w:r>
                      <w:r>
                        <w:rPr>
                          <w:rFonts w:ascii="Franklin Gothic Book"/>
                          <w:spacing w:val="21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Charlotte</w:t>
                      </w:r>
                      <w:r>
                        <w:rPr>
                          <w:rFonts w:ascii="Franklin Gothic Book"/>
                          <w:spacing w:val="20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Escambia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Gadsden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Indian</w:t>
                      </w:r>
                      <w:r>
                        <w:rPr>
                          <w:rFonts w:ascii="Franklin Gothic Book"/>
                          <w:spacing w:val="16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River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Jackson</w:t>
                      </w:r>
                      <w:r>
                        <w:rPr>
                          <w:rFonts w:ascii="Franklin Gothic Book"/>
                          <w:spacing w:val="22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Martin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Nassau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Walton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Baker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4" w:lineRule="auto" w:before="1"/>
                        <w:ind w:left="0" w:right="152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Bay</w:t>
                      </w:r>
                      <w:r>
                        <w:rPr>
                          <w:rFonts w:ascii="Franklin Gothic Book"/>
                          <w:spacing w:val="21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Bradford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Columbia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Desoto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Dixie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Flagler</w:t>
                      </w:r>
                      <w:r>
                        <w:rPr>
                          <w:rFonts w:ascii="Franklin Gothic Book"/>
                          <w:spacing w:val="22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Franklin</w:t>
                      </w:r>
                      <w:r>
                        <w:rPr>
                          <w:rFonts w:ascii="Franklin Gothic Book"/>
                          <w:spacing w:val="26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z w:val="14"/>
                        </w:rPr>
                        <w:t>Gilchrist</w:t>
                      </w:r>
                      <w:r>
                        <w:rPr>
                          <w:rFonts w:ascii="Franklin Gothic Book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Gulf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Hardee</w:t>
                      </w:r>
                      <w:r>
                        <w:rPr>
                          <w:rFonts w:ascii="Franklin Gothic Book"/>
                          <w:spacing w:val="25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Hendry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Highlands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Lafayette</w:t>
                      </w:r>
                      <w:r>
                        <w:rPr>
                          <w:rFonts w:ascii="Franklin Gothic Book"/>
                          <w:spacing w:val="24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Levy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Marion</w:t>
                      </w:r>
                    </w:p>
                  </w:txbxContent>
                </v:textbox>
                <w10:wrap type="none"/>
              </v:shape>
              <v:shape style="position:absolute;left:1421;top:457;width:250;height:12206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116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286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12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14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49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50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18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93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43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37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15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11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22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67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8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22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8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16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32</w:t>
                      </w:r>
                    </w:p>
                    <w:p>
                      <w:pPr>
                        <w:spacing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27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8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18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7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19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1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165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line="156" w:lineRule="exact" w:before="81"/>
                        <w:ind w:left="81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</w:t>
                      </w:r>
                    </w:p>
                  </w:txbxContent>
                </v:textbox>
                <w10:wrap type="none"/>
              </v:shape>
              <v:shape style="position:absolute;left:2167;top:457;width:252;height:12206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221</w:t>
                      </w:r>
                    </w:p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300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35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49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24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57</w:t>
                      </w:r>
                    </w:p>
                    <w:p>
                      <w:pPr>
                        <w:spacing w:before="81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105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67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36</w:t>
                      </w:r>
                    </w:p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109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35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33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25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21</w:t>
                      </w:r>
                    </w:p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158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26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30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16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31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73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7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7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11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26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13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11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8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12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  <w:p>
                      <w:pPr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line="156" w:lineRule="exact"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27</w:t>
                      </w:r>
                    </w:p>
                  </w:txbxContent>
                </v:textbox>
                <w10:wrap type="none"/>
              </v:shape>
              <v:shape style="position:absolute;left:2844;top:457;width:999;height:12206" type="#_x0000_t202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146" w:lineRule="exact" w:before="0"/>
                        <w:ind w:left="0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101</w:t>
                        <w:tab/>
                        <w:t>23%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96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14%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29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39%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20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25%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19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33%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18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15%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16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9%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15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15%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13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9%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11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7%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2"/>
                          <w:sz w:val="14"/>
                        </w:rPr>
                        <w:t>11</w:t>
                        <w:tab/>
                      </w:r>
                      <w:r>
                        <w:rPr>
                          <w:rFonts w:ascii="Franklin Gothic Book"/>
                          <w:sz w:val="14"/>
                        </w:rPr>
                        <w:t>13%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  <w:tab/>
                        <w:t>16%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  <w:tab/>
                        <w:t>20%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8</w:t>
                        <w:tab/>
                        <w:t>16%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6</w:t>
                        <w:tab/>
                        <w:t>3%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  <w:tab/>
                        <w:t>13%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  <w:tab/>
                        <w:t>9%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  <w:tab/>
                        <w:t>14%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  <w:tab/>
                        <w:t>13%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  <w:tab/>
                        <w:t>50%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  <w:tab/>
                        <w:t>6%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  <w:tab/>
                        <w:t>4%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  <w:tab/>
                        <w:t>20%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  <w:tab/>
                        <w:t>20%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  <w:tab/>
                        <w:t>16%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  <w:tab/>
                        <w:t>12%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  <w:tab/>
                        <w:t>4%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8%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6%</w:t>
                      </w:r>
                    </w:p>
                    <w:p>
                      <w:pPr>
                        <w:tabs>
                          <w:tab w:pos="645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100%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5%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8%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8%</w:t>
                      </w:r>
                    </w:p>
                    <w:p>
                      <w:pPr>
                        <w:tabs>
                          <w:tab w:pos="727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10%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  <w:tab/>
                        <w:t>4%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before="83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  <w:p>
                      <w:pPr>
                        <w:tabs>
                          <w:tab w:pos="811" w:val="left" w:leader="none"/>
                        </w:tabs>
                        <w:spacing w:line="156" w:lineRule="exact" w:before="81"/>
                        <w:ind w:left="167" w:right="0" w:firstLine="0"/>
                        <w:jc w:val="center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  <w:tab/>
                        <w:t>0%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type w:val="continuous"/>
          <w:pgSz w:w="12240" w:h="15840"/>
          <w:pgMar w:header="1123" w:top="1900" w:bottom="280" w:left="92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30.9pt;height:130.7pt;mso-position-horizontal-relative:char;mso-position-vertical-relative:line" coordorigin="0,0" coordsize="4618,2614">
            <v:group style="position:absolute;left:17;top:6;width:4594;height:394" coordorigin="17,6" coordsize="4594,394">
              <v:shape style="position:absolute;left:17;top:6;width:4594;height:394" coordorigin="17,6" coordsize="4594,394" path="m17,6l4610,6,4610,399,17,399,17,6xe" filled="true" fillcolor="#963634" stroked="false">
                <v:path arrowok="t"/>
                <v:fill type="solid"/>
              </v:shape>
              <v:shape style="position:absolute;left:41;top:241;width:425;height:130" type="#_x0000_t75" stroked="false">
                <v:imagedata r:id="rId6" o:title=""/>
              </v:shape>
              <v:shape style="position:absolute;left:1113;top:232;width:554;height:122" type="#_x0000_t75" stroked="false">
                <v:imagedata r:id="rId7" o:title=""/>
              </v:shape>
              <v:shape style="position:absolute;left:1881;top:230;width:530;height:151" type="#_x0000_t75" stroked="false">
                <v:imagedata r:id="rId8" o:title=""/>
              </v:shape>
              <v:shape style="position:absolute;left:2613;top:230;width:475;height:151" type="#_x0000_t75" stroked="false">
                <v:imagedata r:id="rId9" o:title=""/>
              </v:shape>
              <v:shape style="position:absolute;left:3367;top:44;width:475;height:330" type="#_x0000_t75" stroked="false">
                <v:imagedata r:id="rId10" o:title=""/>
              </v:shape>
            </v:group>
            <v:group style="position:absolute;left:4274;top:243;width:65;height:99" coordorigin="4274,243" coordsize="65,99">
              <v:shape style="position:absolute;left:4274;top:243;width:65;height:99" coordorigin="4274,243" coordsize="65,99" path="m4313,255l4301,255,4301,342,4313,342,4313,255xe" filled="true" fillcolor="#ffffff" stroked="false">
                <v:path arrowok="t"/>
                <v:fill type="solid"/>
              </v:shape>
              <v:shape style="position:absolute;left:4274;top:243;width:65;height:99" coordorigin="4274,243" coordsize="65,99" path="m4339,243l4274,243,4274,255,4339,255,4339,243xe" filled="true" fillcolor="#ffffff" stroked="false">
                <v:path arrowok="t"/>
                <v:fill type="solid"/>
              </v:shape>
            </v:group>
            <v:group style="position:absolute;left:4274;top:243;width:65;height:99" coordorigin="4274,243" coordsize="65,99">
              <v:shape style="position:absolute;left:4274;top:243;width:65;height:99" coordorigin="4274,243" coordsize="65,99" path="m4313,342l4301,342,4301,255,4274,255,4274,243,4339,243,4339,255,4313,255,4313,342xe" filled="false" stroked="true" strokeweight=".24pt" strokecolor="#ffffff">
                <v:path arrowok="t"/>
              </v:shape>
            </v:group>
            <v:group style="position:absolute;left:4349;top:267;width:65;height:75" coordorigin="4349,267" coordsize="65,75">
              <v:shape style="position:absolute;left:4349;top:267;width:65;height:75" coordorigin="4349,267" coordsize="65,75" path="m4392,267l4373,267,4365,270,4351,284,4349,294,4349,315,4351,325,4358,332,4363,339,4370,342,4389,342,4397,339,4401,335,4375,335,4370,332,4368,327,4363,323,4361,315,4361,294,4363,287,4368,282,4370,277,4404,277,4399,270,4392,267xe" filled="true" fillcolor="#ffffff" stroked="false">
                <v:path arrowok="t"/>
                <v:fill type="solid"/>
              </v:shape>
              <v:shape style="position:absolute;left:4349;top:267;width:65;height:75" coordorigin="4349,267" coordsize="65,75" path="m4404,277l4389,277,4399,287,4401,294,4401,315,4399,323,4394,327,4392,332,4387,335,4401,335,4404,332,4409,325,4413,315,4413,294,4409,284,4404,277xe" filled="true" fillcolor="#ffffff" stroked="false">
                <v:path arrowok="t"/>
                <v:fill type="solid"/>
              </v:shape>
            </v:group>
            <v:group style="position:absolute;left:4349;top:267;width:65;height:75" coordorigin="4349,267" coordsize="65,75">
              <v:shape style="position:absolute;left:4349;top:267;width:65;height:75" coordorigin="4349,267" coordsize="65,75" path="m4380,342l4370,342,4363,339,4358,332,4351,325,4349,315,4349,306,4349,294,4351,284,4358,277,4365,270,4373,267,4380,267,4392,267,4399,270,4404,277,4409,284,4413,294,4413,306,4413,315,4409,325,4404,332,4397,339,4389,342,4380,342e" filled="false" stroked="true" strokeweight=".24pt" strokecolor="#ffffff">
                <v:path arrowok="t"/>
              </v:shape>
            </v:group>
            <v:group style="position:absolute;left:4361;top:277;width:41;height:58" coordorigin="4361,277" coordsize="41,58">
              <v:shape style="position:absolute;left:4361;top:277;width:41;height:58" coordorigin="4361,277" coordsize="41,58" path="m4380,335l4387,335,4392,332,4394,327,4399,323,4401,315,4401,306,4401,294,4399,287,4394,282,4389,277,4387,277,4380,277,4375,277,4370,277,4368,282,4363,287,4361,294,4361,303,4361,315,4363,323,4368,327,4370,332,4375,335,4380,335e" filled="false" stroked="true" strokeweight=".24pt" strokecolor="#ffffff">
                <v:path arrowok="t"/>
              </v:shape>
            </v:group>
            <v:group style="position:absolute;left:4421;top:251;width:44;height:92" coordorigin="4421,251" coordsize="44,92">
              <v:shape style="position:absolute;left:4421;top:251;width:44;height:92" coordorigin="4421,251" coordsize="44,92" path="m4442,277l4433,277,4433,335,4440,342,4464,342,4464,335,4447,335,4442,330,4442,277xe" filled="true" fillcolor="#ffffff" stroked="false">
                <v:path arrowok="t"/>
                <v:fill type="solid"/>
              </v:shape>
              <v:shape style="position:absolute;left:4421;top:251;width:44;height:92" coordorigin="4421,251" coordsize="44,92" path="m4459,270l4421,270,4421,277,4459,277,4459,270xe" filled="true" fillcolor="#ffffff" stroked="false">
                <v:path arrowok="t"/>
                <v:fill type="solid"/>
              </v:shape>
              <v:shape style="position:absolute;left:4421;top:251;width:44;height:92" coordorigin="4421,251" coordsize="44,92" path="m4442,251l4433,253,4433,270,4442,270,4442,251xe" filled="true" fillcolor="#ffffff" stroked="false">
                <v:path arrowok="t"/>
                <v:fill type="solid"/>
              </v:shape>
            </v:group>
            <v:group style="position:absolute;left:4421;top:251;width:44;height:92" coordorigin="4421,251" coordsize="44,92">
              <v:shape style="position:absolute;left:4421;top:251;width:44;height:92" coordorigin="4421,251" coordsize="44,92" path="m4464,335l4464,342,4459,342,4457,342,4452,342,4440,342,4433,335,4433,320,4433,277,4421,277,4421,270,4433,270,4433,253,4442,251,4442,270,4459,270,4459,277,4442,277,4442,323,4442,330,4447,335,4454,335,4457,335,4459,335,4464,335xe" filled="false" stroked="true" strokeweight=".24pt" strokecolor="#ffffff">
                <v:path arrowok="t"/>
              </v:shape>
            </v:group>
            <v:group style="position:absolute;left:4471;top:267;width:60;height:75" coordorigin="4471,267" coordsize="60,75">
              <v:shape style="position:absolute;left:4471;top:267;width:60;height:75" coordorigin="4471,267" coordsize="60,75" path="m4529,277l4512,277,4519,284,4519,296,4495,296,4485,299,4478,303,4473,308,4471,313,4471,332,4481,342,4507,342,4514,337,4515,335,4493,335,4488,332,4481,325,4481,315,4483,311,4493,306,4500,303,4531,303,4531,284,4529,277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31,327l4519,327,4519,339,4521,342,4531,342,4531,327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31,303l4512,303,4514,306,4519,306,4519,315,4517,323,4514,327,4509,332,4502,335,4515,335,4519,327,4531,327,4531,303xe" filled="true" fillcolor="#ffffff" stroked="false">
                <v:path arrowok="t"/>
                <v:fill type="solid"/>
              </v:shape>
              <v:shape style="position:absolute;left:4471;top:267;width:60;height:75" coordorigin="4471,267" coordsize="60,75" path="m4512,267l4485,267,4473,275,4471,287,4483,289,4483,279,4490,277,4529,277,4524,275,4519,270,4512,267xe" filled="true" fillcolor="#ffffff" stroked="false">
                <v:path arrowok="t"/>
                <v:fill type="solid"/>
              </v:shape>
            </v:group>
            <v:group style="position:absolute;left:4471;top:267;width:60;height:75" coordorigin="4471,267" coordsize="60,75">
              <v:shape style="position:absolute;left:4471;top:267;width:60;height:75" coordorigin="4471,267" coordsize="60,75" path="m4531,342l4521,342,4519,339,4519,335,4519,327,4514,337,4507,342,4495,342,4485,342,4481,342,4476,337,4471,332,4471,327,4471,320,4471,313,4473,308,4478,303,4485,299,4495,296,4509,296,4512,296,4514,296,4519,296,4519,291,4519,287,4519,284,4517,282,4514,279,4512,277,4509,277,4507,277,4502,277,4490,277,4483,279,4483,289,4471,287,4473,275,4485,267,4502,267,4512,267,4519,270,4524,275,4529,277,4531,284,4531,296,4531,327,4531,332,4531,337,4531,342xe" filled="false" stroked="true" strokeweight=".24pt" strokecolor="#ffffff">
                <v:path arrowok="t"/>
              </v:shape>
            </v:group>
            <v:group style="position:absolute;left:4481;top:303;width:39;height:32" coordorigin="4481,303" coordsize="39,32">
              <v:shape style="position:absolute;left:4481;top:303;width:39;height:32" coordorigin="4481,303" coordsize="39,32" path="m4519,306l4514,306,4512,303,4509,303,4500,303,4493,306,4488,308,4483,311,4481,315,4481,323,4481,325,4483,327,4485,330,4488,332,4493,335,4497,335,4502,335,4509,332,4514,327,4517,323,4519,315,4519,311,4519,308,4519,306e" filled="false" stroked="true" strokeweight=".24pt" strokecolor="#ffffff">
                <v:path arrowok="t"/>
              </v:shape>
            </v:group>
            <v:group style="position:absolute;left:4560;top:241;width:2;height:104" coordorigin="4560,241" coordsize="2,104">
              <v:shape style="position:absolute;left:4560;top:241;width:2;height:104" coordorigin="4560,241" coordsize="0,104" path="m4560,241l4560,344e" filled="false" stroked="true" strokeweight=".580pt" strokecolor="#ffffff">
                <v:path arrowok="t"/>
              </v:shape>
            </v:group>
            <v:group style="position:absolute;left:9;top:3;width:4599;height:2" coordorigin="9,3" coordsize="4599,2">
              <v:shape style="position:absolute;left:9;top:3;width:4599;height:2" coordorigin="9,3" coordsize="4599,0" path="m9,3l4608,3e" filled="false" stroked="true" strokeweight=".12pt" strokecolor="#c0504d">
                <v:path arrowok="t"/>
              </v:shape>
            </v:group>
            <v:group style="position:absolute;left:7;top:7;width:4604;height:2" coordorigin="7,7" coordsize="4604,2">
              <v:shape style="position:absolute;left:7;top:7;width:4604;height:2" coordorigin="7,7" coordsize="4604,0" path="m7,7l4610,7e" filled="false" stroked="true" strokeweight=".7pt" strokecolor="#c0504d">
                <v:path arrowok="t"/>
              </v:shape>
            </v:group>
            <v:group style="position:absolute;left:9;top:392;width:4599;height:2" coordorigin="9,392" coordsize="4599,2">
              <v:shape style="position:absolute;left:9;top:392;width:4599;height:2" coordorigin="9,392" coordsize="4599,0" path="m9,392l4608,392e" filled="false" stroked="true" strokeweight=".12pt" strokecolor="#c0504d">
                <v:path arrowok="t"/>
              </v:shape>
            </v:group>
            <v:group style="position:absolute;left:7;top:396;width:4604;height:2" coordorigin="7,396" coordsize="4604,2">
              <v:shape style="position:absolute;left:7;top:396;width:4604;height:2" coordorigin="7,396" coordsize="4604,0" path="m7,396l4610,396e" filled="false" stroked="true" strokeweight=".7pt" strokecolor="#c0504d">
                <v:path arrowok="t"/>
              </v:shape>
            </v:group>
            <v:group style="position:absolute;left:17;top:637;width:4594;height:245" coordorigin="17,637" coordsize="4594,245">
              <v:shape style="position:absolute;left:17;top:637;width:4594;height:245" coordorigin="17,637" coordsize="4594,245" path="m17,637l4610,637,4610,882,17,882,17,637xe" filled="true" fillcolor="#f2dcdb" stroked="false">
                <v:path arrowok="t"/>
                <v:fill type="solid"/>
              </v:shape>
            </v:group>
            <v:group style="position:absolute;left:4358;top:449;width:92;height:126" coordorigin="4358,449" coordsize="92,126">
              <v:shape style="position:absolute;left:4358;top:449;width:92;height:126" coordorigin="4358,449" coordsize="92,126" path="m4373,541l4358,546,4361,555,4368,563,4382,572,4394,575,4418,575,4430,572,4437,565,4444,560,4387,560,4377,555,4373,541xe" filled="true" fillcolor="#632523" stroked="false">
                <v:path arrowok="t"/>
                <v:fill type="solid"/>
              </v:shape>
              <v:shape style="position:absolute;left:4358;top:449;width:92;height:126" coordorigin="4358,449" coordsize="92,126" path="m4440,462l4413,462,4423,467,4428,471,4430,476,4430,488,4423,495,4421,500,4413,503,4389,503,4389,515,4413,515,4421,517,4425,522,4433,527,4435,531,4435,543,4433,551,4428,555,4423,558,4416,560,4444,560,4447,558,4449,548,4449,529,4447,522,4437,512,4430,507,4423,507,4430,505,4435,503,4445,493,4447,486,4447,471,4442,464,4440,462xe" filled="true" fillcolor="#632523" stroked="false">
                <v:path arrowok="t"/>
                <v:fill type="solid"/>
              </v:shape>
              <v:shape style="position:absolute;left:4358;top:449;width:92;height:126" coordorigin="4358,449" coordsize="92,126" path="m4394,449l4375,457,4363,474,4377,479,4382,467,4392,462,4440,462,4434,456,4420,449,4394,449xe" filled="true" fillcolor="#632523" stroked="false">
                <v:path arrowok="t"/>
                <v:fill type="solid"/>
              </v:shape>
            </v:group>
            <v:group style="position:absolute;left:4358;top:449;width:92;height:126" coordorigin="4358,449" coordsize="92,126">
              <v:shape style="position:absolute;left:4358;top:449;width:92;height:126" coordorigin="4358,449" coordsize="92,126" path="m4389,515l4389,503,4401,503,4413,503,4421,500,4423,495,4428,491,4430,488,4430,481,4430,476,4428,471,4423,467,4418,464,4413,462,4404,462,4392,462,4382,467,4377,479,4363,474,4375,457,4394,449,4420,449,4434,456,4442,464,4447,471,4447,479,4447,486,4445,493,4440,498,4435,503,4430,505,4423,507,4430,507,4437,512,4442,517,4447,522,4449,529,4449,539,4449,548,4447,558,4437,565,4430,572,4418,575,4404,575,4394,575,4382,572,4375,567,4368,563,4361,555,4358,546,4373,541,4377,555,4387,560,4404,560,4416,560,4423,558,4428,555,4433,551,4435,543,4435,539,4435,531,4433,527,4425,522,4421,517,4413,515,4401,515,4389,515xe" filled="false" stroked="true" strokeweight=".24pt" strokecolor="#632523">
                <v:path arrowok="t"/>
              </v:shape>
            </v:group>
            <v:group style="position:absolute;left:4469;top:447;width:94;height:125" coordorigin="4469,447" coordsize="94,125">
              <v:shape style="position:absolute;left:4469;top:447;width:94;height:125" coordorigin="4469,447" coordsize="94,125" path="m4543,543l4529,543,4529,572,4543,572,4543,543xe" filled="true" fillcolor="#632523" stroked="false">
                <v:path arrowok="t"/>
                <v:fill type="solid"/>
              </v:shape>
              <v:shape style="position:absolute;left:4469;top:447;width:94;height:125" coordorigin="4469,447" coordsize="94,125" path="m4543,447l4524,447,4469,534,4469,543,4562,543,4562,529,4485,529,4521,471,4524,469,4529,459,4543,459,4543,447xe" filled="true" fillcolor="#632523" stroked="false">
                <v:path arrowok="t"/>
                <v:fill type="solid"/>
              </v:shape>
              <v:shape style="position:absolute;left:4469;top:447;width:94;height:125" coordorigin="4469,447" coordsize="94,125" path="m4543,459l4529,459,4529,529,4543,529,4543,459xe" filled="true" fillcolor="#632523" stroked="false">
                <v:path arrowok="t"/>
                <v:fill type="solid"/>
              </v:shape>
            </v:group>
            <v:group style="position:absolute;left:4469;top:447;width:94;height:125" coordorigin="4469,447" coordsize="94,125">
              <v:shape style="position:absolute;left:4469;top:447;width:94;height:125" coordorigin="4469,447" coordsize="94,125" path="m4543,572l4529,572,4529,543,4469,543,4469,534,4524,447,4543,447,4543,529,4562,529,4562,543,4543,543,4543,572xe" filled="false" stroked="true" strokeweight=".24pt" strokecolor="#632523">
                <v:path arrowok="t"/>
              </v:shape>
            </v:group>
            <v:group style="position:absolute;left:4485;top:459;width:44;height:70" coordorigin="4485,459" coordsize="44,70">
              <v:shape style="position:absolute;left:4485;top:459;width:44;height:70" coordorigin="4485,459" coordsize="44,70" path="m4529,529l4529,474,4529,469,4529,464,4529,459,4526,464,4524,469,4521,471,4485,529,4529,529xe" filled="false" stroked="true" strokeweight=".24pt" strokecolor="#632523">
                <v:path arrowok="t"/>
              </v:shape>
            </v:group>
            <v:group style="position:absolute;left:4370;top:690;width:84;height:125" coordorigin="4370,690" coordsize="84,125">
              <v:shape style="position:absolute;left:4370;top:690;width:84;height:125" coordorigin="4370,690" coordsize="84,125" path="m4454,800l4370,800,4370,815,4454,815,4454,800xe" filled="true" fillcolor="#632523" stroked="false">
                <v:path arrowok="t"/>
                <v:fill type="solid"/>
              </v:shape>
              <v:shape style="position:absolute;left:4370;top:690;width:84;height:125" coordorigin="4370,690" coordsize="84,125" path="m4421,709l4406,709,4406,800,4421,800,4421,709xe" filled="true" fillcolor="#632523" stroked="false">
                <v:path arrowok="t"/>
                <v:fill type="solid"/>
              </v:shape>
              <v:shape style="position:absolute;left:4370;top:690;width:84;height:125" coordorigin="4370,690" coordsize="84,125" path="m4421,690l4405,696,4391,709,4373,721,4374,733,4391,722,4406,709,4421,709,4421,690xe" filled="true" fillcolor="#632523" stroked="false">
                <v:path arrowok="t"/>
                <v:fill type="solid"/>
              </v:shape>
            </v:group>
            <v:group style="position:absolute;left:4370;top:690;width:84;height:125" coordorigin="4370,690" coordsize="84,125">
              <v:shape style="position:absolute;left:4370;top:690;width:84;height:125" coordorigin="4370,690" coordsize="84,125" path="m4454,800l4454,815,4370,815,4370,800,4406,800,4406,709,4391,722,4374,733,4373,721,4391,709,4405,696,4421,690,4421,800,4454,800xe" filled="false" stroked="true" strokeweight=".24pt" strokecolor="#632523">
                <v:path arrowok="t"/>
              </v:shape>
            </v:group>
            <v:group style="position:absolute;left:4473;top:692;width:84;height:123" coordorigin="4473,692" coordsize="84,123">
              <v:shape style="position:absolute;left:4473;top:692;width:84;height:123" coordorigin="4473,692" coordsize="84,123" path="m4549,702l4524,702,4529,704,4536,709,4541,714,4543,721,4543,735,4496,782,4473,800,4473,815,4557,815,4557,800,4501,794,4517,781,4531,769,4543,759,4553,745,4557,740,4557,716,4555,707,4549,702xe" filled="true" fillcolor="#632523" stroked="false">
                <v:path arrowok="t"/>
                <v:fill type="solid"/>
              </v:shape>
              <v:shape style="position:absolute;left:4473;top:692;width:84;height:123" coordorigin="4473,692" coordsize="84,123" path="m4526,692l4497,693,4482,706,4473,728,4488,731,4488,723,4490,716,4497,711,4502,707,4509,702,4549,702,4541,696,4526,692xe" filled="true" fillcolor="#632523" stroked="false">
                <v:path arrowok="t"/>
                <v:fill type="solid"/>
              </v:shape>
            </v:group>
            <v:group style="position:absolute;left:4473;top:692;width:84;height:123" coordorigin="4473,692" coordsize="84,123">
              <v:shape style="position:absolute;left:4473;top:692;width:84;height:123" coordorigin="4473,692" coordsize="84,123" path="m4557,800l4557,815,4473,815,4473,800,4496,782,4514,768,4526,757,4541,743,4543,735,4543,728,4543,721,4541,714,4536,709,4529,704,4524,702,4517,702,4509,702,4502,707,4497,711,4490,716,4488,723,4488,731,4473,728,4482,706,4497,693,4526,692,4541,696,4555,707,4557,716,4557,726,4557,733,4557,740,4553,745,4548,752,4543,759,4531,769,4517,781,4501,794,4557,800xe" filled="false" stroked="true" strokeweight=".24pt" strokecolor="#632523">
                <v:path arrowok="t"/>
              </v:shape>
            </v:group>
            <v:group style="position:absolute;left:17;top:1119;width:4594;height:245" coordorigin="17,1119" coordsize="4594,245">
              <v:shape style="position:absolute;left:17;top:1119;width:4594;height:245" coordorigin="17,1119" coordsize="4594,245" path="m17,1119l4610,1119,4610,1364,17,1364,17,1119xe" filled="true" fillcolor="#f2dcdb" stroked="false">
                <v:path arrowok="t"/>
                <v:fill type="solid"/>
              </v:shape>
            </v:group>
            <v:group style="position:absolute;left:4358;top:931;width:92;height:126" coordorigin="4358,931" coordsize="92,126">
              <v:shape style="position:absolute;left:4358;top:931;width:92;height:126" coordorigin="4358,931" coordsize="92,126" path="m4373,1023l4358,1028,4361,1038,4368,1045,4382,1055,4394,1057,4418,1057,4430,1055,4437,1047,4444,1043,4387,1043,4377,1038,4373,1023xe" filled="true" fillcolor="#632523" stroked="false">
                <v:path arrowok="t"/>
                <v:fill type="solid"/>
              </v:shape>
              <v:shape style="position:absolute;left:4358;top:931;width:92;height:126" coordorigin="4358,931" coordsize="92,126" path="m4440,944l4413,944,4423,949,4428,954,4430,959,4430,971,4428,975,4423,978,4421,983,4413,985,4389,985,4389,997,4413,997,4421,999,4425,1004,4433,1009,4435,1014,4435,1026,4433,1033,4428,1038,4423,1040,4416,1043,4444,1043,4447,1040,4449,1031,4449,1011,4447,1004,4437,995,4430,990,4423,990,4430,987,4435,985,4445,975,4447,968,4447,954,4442,947,4440,944xe" filled="true" fillcolor="#632523" stroked="false">
                <v:path arrowok="t"/>
                <v:fill type="solid"/>
              </v:shape>
              <v:shape style="position:absolute;left:4358;top:931;width:92;height:126" coordorigin="4358,931" coordsize="92,126" path="m4394,931l4375,940,4363,956,4377,961,4382,949,4392,944,4440,944,4434,938,4420,932,4394,931xe" filled="true" fillcolor="#632523" stroked="false">
                <v:path arrowok="t"/>
                <v:fill type="solid"/>
              </v:shape>
            </v:group>
            <v:group style="position:absolute;left:4358;top:931;width:92;height:126" coordorigin="4358,931" coordsize="92,126">
              <v:shape style="position:absolute;left:4358;top:931;width:92;height:126" coordorigin="4358,931" coordsize="92,126" path="m4389,997l4389,985,4401,985,4413,985,4421,983,4423,978,4428,975,4430,971,4430,963,4430,959,4428,954,4423,949,4418,947,4413,944,4404,944,4392,944,4382,949,4377,961,4363,956,4375,940,4394,931,4420,932,4434,938,4442,947,4447,954,4447,961,4447,968,4445,975,4440,980,4435,985,4430,987,4423,990,4430,990,4437,995,4442,999,4447,1004,4449,1011,4449,1021,4449,1031,4447,1040,4437,1047,4430,1055,4418,1057,4404,1057,4394,1057,4382,1055,4375,1050,4368,1045,4361,1038,4358,1028,4373,1023,4377,1038,4387,1043,4404,1043,4416,1043,4423,1040,4428,1038,4433,1033,4435,1026,4435,1021,4435,1014,4433,1009,4425,1004,4421,999,4413,997,4401,997,4389,997xe" filled="false" stroked="true" strokeweight=".24pt" strokecolor="#632523">
                <v:path arrowok="t"/>
              </v:shape>
            </v:group>
            <v:group style="position:absolute;left:4481;top:930;width:84;height:125" coordorigin="4481,930" coordsize="84,125">
              <v:shape style="position:absolute;left:4481;top:930;width:84;height:125" coordorigin="4481,930" coordsize="84,125" path="m4565,1040l4481,1040,4481,1055,4565,1055,4565,1040xe" filled="true" fillcolor="#632523" stroked="false">
                <v:path arrowok="t"/>
                <v:fill type="solid"/>
              </v:shape>
              <v:shape style="position:absolute;left:4481;top:930;width:84;height:125" coordorigin="4481,930" coordsize="84,125" path="m4531,949l4517,949,4517,1040,4531,1040,4531,949xe" filled="true" fillcolor="#632523" stroked="false">
                <v:path arrowok="t"/>
                <v:fill type="solid"/>
              </v:shape>
              <v:shape style="position:absolute;left:4481;top:930;width:84;height:125" coordorigin="4481,930" coordsize="84,125" path="m4531,930l4515,935,4502,949,4483,961,4485,974,4501,963,4517,949,4531,949,4531,930xe" filled="true" fillcolor="#632523" stroked="false">
                <v:path arrowok="t"/>
                <v:fill type="solid"/>
              </v:shape>
            </v:group>
            <v:group style="position:absolute;left:4481;top:930;width:84;height:125" coordorigin="4481,930" coordsize="84,125">
              <v:shape style="position:absolute;left:4481;top:930;width:84;height:125" coordorigin="4481,930" coordsize="84,125" path="m4565,1040l4565,1055,4481,1055,4481,1040,4517,1040,4517,949,4501,963,4485,974,4483,961,4502,949,4515,935,4531,930,4531,1040,4565,1040xe" filled="false" stroked="true" strokeweight=".24pt" strokecolor="#632523">
                <v:path arrowok="t"/>
              </v:shape>
            </v:group>
            <v:group style="position:absolute;left:4471;top:1172;width:89;height:126" coordorigin="4471,1172" coordsize="89,126">
              <v:shape style="position:absolute;left:4471;top:1172;width:89;height:126" coordorigin="4471,1172" coordsize="89,126" path="m4485,1268l4473,1273,4481,1285,4496,1295,4522,1298,4537,1289,4540,1285,4500,1285,4490,1280,4485,1268xe" filled="true" fillcolor="#632523" stroked="false">
                <v:path arrowok="t"/>
                <v:fill type="solid"/>
              </v:shape>
              <v:shape style="position:absolute;left:4471;top:1172;width:89;height:126" coordorigin="4471,1172" coordsize="89,126" path="m4559,1232l4545,1232,4545,1249,4543,1261,4536,1271,4531,1280,4521,1285,4540,1285,4554,1268,4558,1249,4558,1248,4559,1232xe" filled="true" fillcolor="#632523" stroked="false">
                <v:path arrowok="t"/>
                <v:fill type="solid"/>
              </v:shape>
              <v:shape style="position:absolute;left:4471;top:1172;width:89;height:126" coordorigin="4471,1172" coordsize="89,126" path="m4529,1172l4500,1172,4490,1175,4483,1184,4473,1191,4471,1201,4471,1225,4473,1235,4483,1242,4490,1249,4500,1254,4512,1254,4532,1248,4539,1239,4507,1239,4500,1237,4493,1232,4488,1227,4485,1220,4485,1206,4488,1199,4497,1189,4505,1187,4548,1187,4541,1177,4529,1172xe" filled="true" fillcolor="#632523" stroked="false">
                <v:path arrowok="t"/>
                <v:fill type="solid"/>
              </v:shape>
              <v:shape style="position:absolute;left:4471;top:1172;width:89;height:126" coordorigin="4471,1172" coordsize="89,126" path="m4548,1187l4524,1187,4529,1189,4536,1194,4541,1199,4543,1206,4543,1220,4541,1225,4536,1232,4529,1237,4521,1239,4539,1239,4545,1232,4559,1232,4559,1224,4555,1203,4548,1187xe" filled="true" fillcolor="#632523" stroked="false">
                <v:path arrowok="t"/>
                <v:fill type="solid"/>
              </v:shape>
            </v:group>
            <v:group style="position:absolute;left:4471;top:1172;width:89;height:126" coordorigin="4471,1172" coordsize="89,126">
              <v:shape style="position:absolute;left:4471;top:1172;width:89;height:126" coordorigin="4471,1172" coordsize="89,126" path="m4473,1273l4485,1268,4490,1280,4500,1285,4512,1285,4521,1285,4531,1280,4536,1271,4543,1261,4545,1249,4545,1232,4532,1248,4512,1254,4500,1254,4490,1249,4483,1242,4473,1235,4471,1225,4471,1213,4471,1201,4473,1191,4483,1184,4490,1175,4500,1172,4514,1172,4529,1172,4541,1177,4548,1187,4555,1203,4559,1224,4558,1249,4554,1268,4537,1289,4522,1298,4496,1295,4481,1285,4473,1273xe" filled="false" stroked="true" strokeweight=".24pt" strokecolor="#632523">
                <v:path arrowok="t"/>
              </v:shape>
            </v:group>
            <v:group style="position:absolute;left:4485;top:1187;width:58;height:53" coordorigin="4485,1187" coordsize="58,53">
              <v:shape style="position:absolute;left:4485;top:1187;width:58;height:53" coordorigin="4485,1187" coordsize="58,53" path="m4514,1239l4521,1239,4529,1237,4536,1232,4541,1225,4543,1220,4543,1213,4543,1206,4541,1199,4536,1194,4529,1189,4524,1187,4514,1187,4505,1187,4497,1189,4493,1194,4488,1199,4485,1206,4485,1213,4485,1220,4488,1227,4493,1232,4500,1237,4507,1239,4514,1239e" filled="false" stroked="true" strokeweight=".24pt" strokecolor="#632523">
                <v:path arrowok="t"/>
              </v:shape>
            </v:group>
            <v:group style="position:absolute;left:17;top:1602;width:4594;height:245" coordorigin="17,1602" coordsize="4594,245">
              <v:shape style="position:absolute;left:17;top:1602;width:4594;height:245" coordorigin="17,1602" coordsize="4594,245" path="m17,1602l4610,1602,4610,1847,17,1847,17,1602xe" filled="true" fillcolor="#f2dcdb" stroked="false">
                <v:path arrowok="t"/>
                <v:fill type="solid"/>
              </v:shape>
            </v:group>
            <v:group style="position:absolute;left:4469;top:1412;width:94;height:125" coordorigin="4469,1412" coordsize="94,125">
              <v:shape style="position:absolute;left:4469;top:1412;width:94;height:125" coordorigin="4469,1412" coordsize="94,125" path="m4543,1508l4529,1508,4529,1537,4543,1537,4543,1508xe" filled="true" fillcolor="#632523" stroked="false">
                <v:path arrowok="t"/>
                <v:fill type="solid"/>
              </v:shape>
              <v:shape style="position:absolute;left:4469;top:1412;width:94;height:125" coordorigin="4469,1412" coordsize="94,125" path="m4543,1412l4524,1412,4469,1499,4469,1508,4562,1508,4562,1494,4485,1494,4521,1436,4524,1434,4529,1424,4543,1424,4543,1412xe" filled="true" fillcolor="#632523" stroked="false">
                <v:path arrowok="t"/>
                <v:fill type="solid"/>
              </v:shape>
              <v:shape style="position:absolute;left:4469;top:1412;width:94;height:125" coordorigin="4469,1412" coordsize="94,125" path="m4543,1424l4529,1424,4529,1494,4543,1494,4543,1424xe" filled="true" fillcolor="#632523" stroked="false">
                <v:path arrowok="t"/>
                <v:fill type="solid"/>
              </v:shape>
            </v:group>
            <v:group style="position:absolute;left:4469;top:1412;width:94;height:125" coordorigin="4469,1412" coordsize="94,125">
              <v:shape style="position:absolute;left:4469;top:1412;width:94;height:125" coordorigin="4469,1412" coordsize="94,125" path="m4543,1537l4529,1537,4529,1508,4469,1508,4469,1499,4524,1412,4543,1412,4543,1494,4562,1494,4562,1508,4543,1508,4543,1537xe" filled="false" stroked="true" strokeweight=".24pt" strokecolor="#632523">
                <v:path arrowok="t"/>
              </v:shape>
            </v:group>
            <v:group style="position:absolute;left:4485;top:1424;width:44;height:70" coordorigin="4485,1424" coordsize="44,70">
              <v:shape style="position:absolute;left:4485;top:1424;width:44;height:70" coordorigin="4485,1424" coordsize="44,70" path="m4529,1494l4529,1439,4529,1434,4529,1429,4529,1424,4526,1429,4524,1434,4521,1436,4485,1494,4529,1494xe" filled="false" stroked="true" strokeweight=".24pt" strokecolor="#632523">
                <v:path arrowok="t"/>
              </v:shape>
            </v:group>
            <v:group style="position:absolute;left:4469;top:1655;width:94;height:128" coordorigin="4469,1655" coordsize="94,128">
              <v:shape style="position:absolute;left:4469;top:1655;width:94;height:128" coordorigin="4469,1655" coordsize="94,128" path="m4529,1655l4505,1655,4495,1657,4488,1662,4478,1669,4476,1676,4476,1698,4483,1707,4497,1715,4492,1717,4474,1730,4469,1748,4469,1755,4473,1765,4483,1772,4490,1779,4502,1782,4531,1782,4543,1779,4550,1772,4557,1767,4507,1767,4497,1765,4493,1763,4488,1758,4485,1753,4485,1734,4495,1727,4514,1722,4553,1722,4548,1717,4533,1712,4550,1707,4509,1707,4505,1705,4500,1700,4493,1695,4490,1691,4490,1681,4493,1676,4497,1674,4502,1669,4555,1669,4548,1662,4541,1657,4529,1655xe" filled="true" fillcolor="#632523" stroked="false">
                <v:path arrowok="t"/>
                <v:fill type="solid"/>
              </v:shape>
              <v:shape style="position:absolute;left:4469;top:1655;width:94;height:128" coordorigin="4469,1655" coordsize="94,128" path="m4553,1722l4514,1722,4519,1723,4541,1733,4548,1748,4548,1753,4545,1758,4541,1763,4526,1767,4557,1767,4560,1765,4562,1755,4562,1736,4557,1729,4555,1724,4553,1722xe" filled="true" fillcolor="#632523" stroked="false">
                <v:path arrowok="t"/>
                <v:fill type="solid"/>
              </v:shape>
              <v:shape style="position:absolute;left:4469;top:1655;width:94;height:128" coordorigin="4469,1655" coordsize="94,128" path="m4555,1669l4533,1669,4538,1674,4543,1676,4545,1681,4545,1691,4543,1695,4538,1698,4533,1703,4526,1705,4517,1707,4550,1707,4557,1698,4557,1676,4555,1669xe" filled="true" fillcolor="#632523" stroked="false">
                <v:path arrowok="t"/>
                <v:fill type="solid"/>
              </v:shape>
            </v:group>
            <v:group style="position:absolute;left:4469;top:1655;width:94;height:128" coordorigin="4469,1655" coordsize="94,128">
              <v:shape style="position:absolute;left:4469;top:1655;width:94;height:128" coordorigin="4469,1655" coordsize="94,128" path="m4497,1715l4483,1707,4476,1698,4476,1686,4476,1676,4478,1669,4488,1662,4495,1657,4505,1655,4517,1655,4529,1655,4541,1657,4548,1662,4555,1669,4557,1676,4557,1686,4557,1698,4550,1707,4533,1712,4548,1717,4555,1724,4557,1729,4562,1736,4562,1741,4562,1746,4562,1755,4560,1765,4550,1772,4543,1779,4531,1782,4517,1782,4502,1782,4490,1779,4483,1772,4473,1765,4469,1755,4469,1748,4474,1730,4492,1717e" filled="false" stroked="true" strokeweight=".24pt" strokecolor="#632523">
                <v:path arrowok="t"/>
              </v:shape>
            </v:group>
            <v:group style="position:absolute;left:4490;top:1669;width:56;height:39" coordorigin="4490,1669" coordsize="56,39">
              <v:shape style="position:absolute;left:4490;top:1669;width:56;height:39" coordorigin="4490,1669" coordsize="56,39" path="m4517,1707l4526,1705,4533,1703,4538,1698,4543,1695,4545,1691,4545,1686,4545,1681,4543,1676,4538,1674,4533,1669,4526,1669,4517,1669,4509,1669,4502,1669,4497,1674,4493,1676,4490,1681,4490,1686,4490,1691,4493,1695,4500,1700,4505,1705,4509,1707,4517,1707e" filled="false" stroked="true" strokeweight=".24pt" strokecolor="#632523">
                <v:path arrowok="t"/>
              </v:shape>
            </v:group>
            <v:group style="position:absolute;left:4485;top:1722;width:63;height:46" coordorigin="4485,1722" coordsize="63,46">
              <v:shape style="position:absolute;left:4485;top:1722;width:63;height:46" coordorigin="4485,1722" coordsize="63,46" path="m4514,1722l4495,1727,4485,1734,4485,1746,4485,1753,4488,1758,4493,1763,4497,1765,4507,1767,4517,1767,4526,1767,4533,1765,4541,1763,4545,1758,4548,1753,4548,1748,4541,1733,4519,1723e" filled="false" stroked="true" strokeweight=".24pt" strokecolor="#632523">
                <v:path arrowok="t"/>
              </v:shape>
            </v:group>
            <v:group style="position:absolute;left:17;top:2084;width:4594;height:264" coordorigin="17,2084" coordsize="4594,264">
              <v:shape style="position:absolute;left:17;top:2084;width:4594;height:264" coordorigin="17,2084" coordsize="4594,264" path="m17,2084l4610,2084,4610,2348,17,2348,17,2084xe" filled="true" fillcolor="#f2dcdb" stroked="false">
                <v:path arrowok="t"/>
                <v:fill type="solid"/>
              </v:shape>
            </v:group>
            <v:group style="position:absolute;left:3657;top:1921;width:72;height:101" coordorigin="3657,1921" coordsize="72,101">
              <v:shape style="position:absolute;left:3657;top:1921;width:72;height:101" coordorigin="3657,1921" coordsize="72,101" path="m3705,1921l3681,1921,3672,1926,3667,1935,3660,1945,3657,1957,3657,1986,3660,1998,3674,2017,3681,2022,3705,2022,3713,2017,3716,2012,3684,2012,3679,2007,3674,2000,3672,1993,3669,1983,3669,1959,3672,1950,3674,1943,3679,1935,3684,1933,3717,1933,3713,1926,3705,1921xe" filled="true" fillcolor="#000000" stroked="false">
                <v:path arrowok="t"/>
                <v:fill type="solid"/>
              </v:shape>
              <v:shape style="position:absolute;left:3657;top:1921;width:72;height:101" coordorigin="3657,1921" coordsize="72,101" path="m3717,1933l3701,1933,3708,1935,3710,1945,3715,1952,3717,1962,3717,1983,3715,1993,3710,2000,3708,2007,3701,2012,3716,2012,3720,2007,3725,1998,3729,1986,3729,1959,3727,1947,3720,1938,3717,1933xe" filled="true" fillcolor="#000000" stroked="false">
                <v:path arrowok="t"/>
                <v:fill type="solid"/>
              </v:shape>
            </v:group>
            <v:group style="position:absolute;left:3657;top:1921;width:72;height:101" coordorigin="3657,1921" coordsize="72,101">
              <v:shape style="position:absolute;left:3657;top:1921;width:72;height:101" coordorigin="3657,1921" coordsize="72,101" path="m3693,2022l3681,2022,3674,2017,3667,2007,3660,1998,3657,1986,3657,1971,3657,1957,3660,1945,3667,1935,3672,1926,3681,1921,3693,1921,3705,1921,3713,1926,3720,1938,3727,1947,3729,1959,3729,1971,3729,1986,3725,1998,3720,2007,3713,2017,3705,2022,3693,2022e" filled="false" stroked="true" strokeweight=".24pt" strokecolor="#000000">
                <v:path arrowok="t"/>
              </v:shape>
            </v:group>
            <v:group style="position:absolute;left:3669;top:1933;width:48;height:80" coordorigin="3669,1933" coordsize="48,80">
              <v:shape style="position:absolute;left:3669;top:1933;width:48;height:80" coordorigin="3669,1933" coordsize="48,80" path="m3693,2012l3701,2012,3708,2007,3710,2000,3715,1993,3717,1983,3717,1974,3717,1962,3715,1952,3710,1945,3708,1935,3701,1933,3693,1933,3684,1933,3679,1935,3674,1943,3672,1950,3669,1959,3669,1971,3669,1983,3672,1993,3674,2000,3679,2007,3684,2012,3693,2012e" filled="false" stroked="true" strokeweight=".24pt" strokecolor="#000000">
                <v:path arrowok="t"/>
              </v:shape>
            </v:group>
            <v:group style="position:absolute;left:3741;top:1923;width:94;height:96" coordorigin="3741,1923" coordsize="94,96">
              <v:shape style="position:absolute;left:3741;top:1923;width:94;height:96" coordorigin="3741,1923" coordsize="94,96" path="m3821,1923l3813,1923,3756,2019,3763,2019,3821,1923xe" filled="true" fillcolor="#000000" stroked="false">
                <v:path arrowok="t"/>
                <v:fill type="solid"/>
              </v:shape>
              <v:shape style="position:absolute;left:3741;top:1923;width:94;height:96" coordorigin="3741,1923" coordsize="94,96" path="m3821,1971l3809,1971,3804,1974,3801,1979,3797,1983,3794,1988,3794,2003,3797,2007,3801,2012,3804,2017,3809,2019,3821,2019,3825,2017,3830,2012,3806,2012,3804,2007,3804,1983,3806,1979,3830,1979,3825,1974,3821,1971xe" filled="true" fillcolor="#000000" stroked="false">
                <v:path arrowok="t"/>
                <v:fill type="solid"/>
              </v:shape>
              <v:shape style="position:absolute;left:3741;top:1923;width:94;height:96" coordorigin="3741,1923" coordsize="94,96" path="m3830,1979l3823,1979,3823,1983,3825,1986,3828,1991,3828,2000,3825,2005,3823,2007,3823,2012,3830,2012,3835,2003,3835,1988,3830,1979xe" filled="true" fillcolor="#000000" stroked="false">
                <v:path arrowok="t"/>
                <v:fill type="solid"/>
              </v:shape>
              <v:shape style="position:absolute;left:3741;top:1923;width:94;height:96" coordorigin="3741,1923" coordsize="94,96" path="m3768,1923l3756,1923,3751,1926,3746,1931,3741,1940,3741,1955,3744,1962,3746,1967,3751,1971,3756,1974,3768,1974,3773,1971,3775,1967,3753,1967,3749,1959,3749,1935,3753,1931,3777,1931,3773,1926,3768,1923xe" filled="true" fillcolor="#000000" stroked="false">
                <v:path arrowok="t"/>
                <v:fill type="solid"/>
              </v:shape>
              <v:shape style="position:absolute;left:3741;top:1923;width:94;height:96" coordorigin="3741,1923" coordsize="94,96" path="m3777,1931l3765,1931,3770,1935,3773,1940,3773,1957,3770,1962,3765,1967,3775,1967,3780,1962,3782,1955,3782,1943,3780,1935,3777,1931xe" filled="true" fillcolor="#000000" stroked="false">
                <v:path arrowok="t"/>
                <v:fill type="solid"/>
              </v:shape>
            </v:group>
            <v:group style="position:absolute;left:3741;top:1923;width:41;height:51" coordorigin="3741,1923" coordsize="41,51">
              <v:shape style="position:absolute;left:3741;top:1923;width:41;height:51" coordorigin="3741,1923" coordsize="41,51" path="m3761,1974l3756,1974,3751,1971,3746,1967,3744,1962,3741,1955,3741,1947,3741,1940,3744,1935,3746,1931,3751,1926,3756,1923,3761,1923,3768,1923,3773,1926,3777,1931,3780,1935,3782,1943,3782,1947,3782,1955,3780,1962,3775,1967,3773,1971,3768,1974,3761,1974e" filled="false" stroked="true" strokeweight=".24pt" strokecolor="#000000">
                <v:path arrowok="t"/>
              </v:shape>
            </v:group>
            <v:group style="position:absolute;left:3749;top:1931;width:24;height:36" coordorigin="3749,1931" coordsize="24,36">
              <v:shape style="position:absolute;left:3749;top:1931;width:24;height:36" coordorigin="3749,1931" coordsize="24,36" path="m3761,1967l3765,1967,3768,1964,3770,1962,3773,1957,3773,1955,3773,1950,3773,1943,3773,1940,3770,1935,3768,1933,3765,1931,3761,1931,3753,1931,3749,1935,3749,1947,3749,1959,3753,1967,3761,1967e" filled="false" stroked="true" strokeweight=".24pt" strokecolor="#000000">
                <v:path arrowok="t"/>
              </v:shape>
            </v:group>
            <v:group style="position:absolute;left:3756;top:1923;width:65;height:96" coordorigin="3756,1923" coordsize="65,96">
              <v:shape style="position:absolute;left:3756;top:1923;width:65;height:96" coordorigin="3756,1923" coordsize="65,96" path="m3763,2019l3756,2019,3813,1923,3821,1923,3763,2019xe" filled="false" stroked="true" strokeweight=".24pt" strokecolor="#000000">
                <v:path arrowok="t"/>
              </v:shape>
            </v:group>
            <v:group style="position:absolute;left:3794;top:1971;width:41;height:48" coordorigin="3794,1971" coordsize="41,48">
              <v:shape style="position:absolute;left:3794;top:1971;width:41;height:48" coordorigin="3794,1971" coordsize="41,48" path="m3816,2019l3809,2019,3804,2017,3801,2012,3797,2007,3794,2003,3794,1995,3794,1988,3797,1983,3801,1979,3804,1974,3809,1971,3816,1971,3821,1971,3825,1974,3830,1979,3833,1983,3835,1988,3835,1995,3835,2003,3833,2007,3830,2012,3825,2017,3821,2019,3816,2019e" filled="false" stroked="true" strokeweight=".24pt" strokecolor="#000000">
                <v:path arrowok="t"/>
              </v:shape>
            </v:group>
            <v:group style="position:absolute;left:3804;top:1979;width:24;height:34" coordorigin="3804,1979" coordsize="24,34">
              <v:shape style="position:absolute;left:3804;top:1979;width:24;height:34" coordorigin="3804,1979" coordsize="24,34" path="m3816,2012l3818,2012,3823,2012,3823,2007,3825,2005,3828,2000,3828,1995,3828,1991,3825,1986,3823,1983,3823,1979,3818,1979,3816,1979,3806,1979,3804,1983,3804,1995,3804,2007,3806,2012,3816,2012e" filled="false" stroked="true" strokeweight=".24pt" strokecolor="#000000">
                <v:path arrowok="t"/>
              </v:shape>
            </v:group>
            <v:group style="position:absolute;left:4473;top:1898;width:84;height:122" coordorigin="4473,1898" coordsize="84,122">
              <v:shape style="position:absolute;left:4473;top:1898;width:84;height:122" coordorigin="4473,1898" coordsize="84,122" path="m4549,1909l4524,1909,4529,1911,4536,1916,4541,1921,4543,1926,4543,1940,4497,1988,4473,2005,4473,2019,4557,2019,4557,2005,4500,2000,4517,1987,4531,1976,4543,1967,4557,1945,4557,1921,4555,1914,4549,1909xe" filled="true" fillcolor="#632523" stroked="false">
                <v:path arrowok="t"/>
                <v:fill type="solid"/>
              </v:shape>
              <v:shape style="position:absolute;left:4473;top:1898;width:84;height:122" coordorigin="4473,1898" coordsize="84,122" path="m4525,1898l4497,1899,4482,1912,4473,1933,4488,1938,4488,1928,4490,1921,4495,1916,4502,1911,4509,1909,4549,1909,4540,1902,4525,1898xe" filled="true" fillcolor="#632523" stroked="false">
                <v:path arrowok="t"/>
                <v:fill type="solid"/>
              </v:shape>
            </v:group>
            <v:group style="position:absolute;left:4473;top:1898;width:84;height:122" coordorigin="4473,1898" coordsize="84,122">
              <v:shape style="position:absolute;left:4473;top:1898;width:84;height:122" coordorigin="4473,1898" coordsize="84,122" path="m4557,2005l4557,2019,4473,2019,4473,2005,4497,1988,4515,1974,4527,1963,4541,1950,4543,1940,4543,1933,4543,1926,4541,1921,4536,1916,4529,1911,4524,1909,4517,1909,4509,1909,4502,1911,4495,1916,4490,1921,4488,1928,4488,1938,4473,1933,4482,1912,4497,1899,4525,1898,4540,1902,4555,1914,4557,1921,4557,1931,4557,1938,4557,1945,4553,1952,4548,1959,4543,1967,4531,1976,4517,1987,4500,2000,4557,2005xe" filled="false" stroked="true" strokeweight=".24pt" strokecolor="#632523">
                <v:path arrowok="t"/>
              </v:shape>
            </v:group>
            <v:group style="position:absolute;left:4481;top:2156;width:84;height:125" coordorigin="4481,2156" coordsize="84,125">
              <v:shape style="position:absolute;left:4481;top:2156;width:84;height:125" coordorigin="4481,2156" coordsize="84,125" path="m4565,2267l4481,2267,4481,2281,4565,2281,4565,2267xe" filled="true" fillcolor="#632523" stroked="false">
                <v:path arrowok="t"/>
                <v:fill type="solid"/>
              </v:shape>
              <v:shape style="position:absolute;left:4481;top:2156;width:84;height:125" coordorigin="4481,2156" coordsize="84,125" path="m4531,2175l4517,2175,4517,2267,4531,2267,4531,2175xe" filled="true" fillcolor="#632523" stroked="false">
                <v:path arrowok="t"/>
                <v:fill type="solid"/>
              </v:shape>
              <v:shape style="position:absolute;left:4481;top:2156;width:84;height:125" coordorigin="4481,2156" coordsize="84,125" path="m4531,2156l4515,2162,4502,2175,4483,2187,4485,2200,4501,2190,4517,2175,4531,2175,4531,2156xe" filled="true" fillcolor="#632523" stroked="false">
                <v:path arrowok="t"/>
                <v:fill type="solid"/>
              </v:shape>
            </v:group>
            <v:group style="position:absolute;left:4481;top:2156;width:84;height:125" coordorigin="4481,2156" coordsize="84,125">
              <v:shape style="position:absolute;left:4481;top:2156;width:84;height:125" coordorigin="4481,2156" coordsize="84,125" path="m4565,2267l4565,2281,4481,2281,4481,2267,4517,2267,4517,2175,4501,2190,4485,2200,4483,2187,4502,2175,4515,2162,4531,2156,4531,2267,4565,2267xe" filled="false" stroked="true" strokeweight=".24pt" strokecolor="#632523">
                <v:path arrowok="t"/>
              </v:shape>
              <v:shape style="position:absolute;left:4089;top:2415;width:475;height:152" type="#_x0000_t75" stroked="false">
                <v:imagedata r:id="rId12" o:title=""/>
              </v:shape>
            </v:group>
            <v:group style="position:absolute;left:9;top:2341;width:4599;height:2" coordorigin="9,2341" coordsize="4599,2">
              <v:shape style="position:absolute;left:9;top:2341;width:4599;height:2" coordorigin="9,2341" coordsize="4599,0" path="m9,2341l4608,2341e" filled="false" stroked="true" strokeweight=".12pt" strokecolor="#c0504d">
                <v:path arrowok="t"/>
              </v:shape>
            </v:group>
            <v:group style="position:absolute;left:7;top:2347;width:4604;height:2" coordorigin="7,2347" coordsize="4604,2">
              <v:shape style="position:absolute;left:7;top:2347;width:4604;height:2" coordorigin="7,2347" coordsize="4604,0" path="m7,2347l4610,2347e" filled="false" stroked="true" strokeweight=".7pt" strokecolor="#c0504d">
                <v:path arrowok="t"/>
              </v:shape>
            </v:group>
            <v:group style="position:absolute;left:38;top:2444;width:65;height:96" coordorigin="38,2444" coordsize="65,96">
              <v:shape style="position:absolute;left:38;top:2444;width:65;height:96" coordorigin="38,2444" coordsize="65,96" path="m77,2456l65,2456,65,2540,77,2540,77,2456xe" filled="true" fillcolor="#000000" stroked="false">
                <v:path arrowok="t"/>
                <v:fill type="solid"/>
              </v:shape>
              <v:shape style="position:absolute;left:38;top:2444;width:65;height:96" coordorigin="38,2444" coordsize="65,96" path="m103,2444l38,2444,38,2456,103,2456,103,2444xe" filled="true" fillcolor="#000000" stroked="false">
                <v:path arrowok="t"/>
                <v:fill type="solid"/>
              </v:shape>
            </v:group>
            <v:group style="position:absolute;left:38;top:2444;width:65;height:96" coordorigin="38,2444" coordsize="65,96">
              <v:shape style="position:absolute;left:38;top:2444;width:65;height:96" coordorigin="38,2444" coordsize="65,96" path="m77,2540l65,2540,65,2456,38,2456,38,2444,103,2444,103,2456,77,2456,77,2540xe" filled="false" stroked="true" strokeweight=".24pt" strokecolor="#000000">
                <v:path arrowok="t"/>
              </v:shape>
            </v:group>
            <v:group style="position:absolute;left:113;top:2466;width:65;height:77" coordorigin="113,2466" coordsize="65,77">
              <v:shape style="position:absolute;left:113;top:2466;width:65;height:77" coordorigin="113,2466" coordsize="65,77" path="m156,2466l137,2466,127,2471,122,2478,115,2485,113,2492,113,2516,115,2523,122,2533,127,2540,134,2543,153,2543,161,2540,168,2533,139,2533,134,2531,127,2523,125,2516,125,2495,127,2487,132,2483,134,2478,139,2475,166,2475,163,2471,156,2466xe" filled="true" fillcolor="#000000" stroked="false">
                <v:path arrowok="t"/>
                <v:fill type="solid"/>
              </v:shape>
              <v:shape style="position:absolute;left:113;top:2466;width:65;height:77" coordorigin="113,2466" coordsize="65,77" path="m166,2475l149,2475,153,2478,163,2487,165,2495,165,2514,163,2521,158,2526,156,2531,151,2533,168,2533,173,2526,177,2516,177,2495,173,2485,166,2475xe" filled="true" fillcolor="#000000" stroked="false">
                <v:path arrowok="t"/>
                <v:fill type="solid"/>
              </v:shape>
            </v:group>
            <v:group style="position:absolute;left:113;top:2466;width:65;height:77" coordorigin="113,2466" coordsize="65,77">
              <v:shape style="position:absolute;left:113;top:2466;width:65;height:77" coordorigin="113,2466" coordsize="65,77" path="m144,2543l134,2543,127,2540,122,2533,115,2523,113,2516,113,2504,113,2492,115,2485,122,2478,127,2471,137,2466,144,2466,156,2466,163,2471,168,2478,173,2485,177,2495,177,2504,177,2516,173,2526,168,2533,161,2540,153,2543,144,2543e" filled="false" stroked="true" strokeweight=".24pt" strokecolor="#000000">
                <v:path arrowok="t"/>
              </v:shape>
            </v:group>
            <v:group style="position:absolute;left:125;top:2475;width:41;height:58" coordorigin="125,2475" coordsize="41,58">
              <v:shape style="position:absolute;left:125;top:2475;width:41;height:58" coordorigin="125,2475" coordsize="41,58" path="m144,2533l151,2533,156,2531,158,2526,163,2521,165,2514,165,2504,165,2495,163,2487,158,2483,153,2478,149,2475,144,2475,139,2475,134,2478,132,2483,127,2487,125,2495,125,2504,125,2516,127,2523,132,2528,134,2531,139,2533,144,2533e" filled="false" stroked="true" strokeweight=".24pt" strokecolor="#000000">
                <v:path arrowok="t"/>
              </v:shape>
            </v:group>
            <v:group style="position:absolute;left:185;top:2451;width:44;height:92" coordorigin="185,2451" coordsize="44,92">
              <v:shape style="position:absolute;left:185;top:2451;width:44;height:92" coordorigin="185,2451" coordsize="44,92" path="m206,2478l197,2478,197,2535,204,2543,228,2543,228,2533,211,2533,206,2531,206,2478xe" filled="true" fillcolor="#000000" stroked="false">
                <v:path arrowok="t"/>
                <v:fill type="solid"/>
              </v:shape>
              <v:shape style="position:absolute;left:185;top:2451;width:44;height:92" coordorigin="185,2451" coordsize="44,92" path="m223,2468l185,2468,185,2478,223,2478,223,2468xe" filled="true" fillcolor="#000000" stroked="false">
                <v:path arrowok="t"/>
                <v:fill type="solid"/>
              </v:shape>
              <v:shape style="position:absolute;left:185;top:2451;width:44;height:92" coordorigin="185,2451" coordsize="44,92" path="m206,2451l197,2451,197,2468,206,2468,206,2451xe" filled="true" fillcolor="#000000" stroked="false">
                <v:path arrowok="t"/>
                <v:fill type="solid"/>
              </v:shape>
            </v:group>
            <v:group style="position:absolute;left:185;top:2451;width:44;height:92" coordorigin="185,2451" coordsize="44,92">
              <v:shape style="position:absolute;left:185;top:2451;width:44;height:92" coordorigin="185,2451" coordsize="44,92" path="m228,2533l228,2543,223,2543,221,2543,216,2543,204,2543,197,2535,197,2521,197,2478,185,2478,185,2468,197,2468,197,2451,206,2451,206,2468,223,2468,223,2478,206,2478,206,2523,206,2531,211,2533,218,2533,221,2533,223,2533,228,2533xe" filled="false" stroked="true" strokeweight=".24pt" strokecolor="#000000">
                <v:path arrowok="t"/>
              </v:shape>
            </v:group>
            <v:group style="position:absolute;left:233;top:2466;width:63;height:77" coordorigin="233,2466" coordsize="63,77">
              <v:shape style="position:absolute;left:233;top:2466;width:63;height:77" coordorigin="233,2466" coordsize="63,77" path="m278,2495l259,2495,249,2497,242,2502,237,2507,233,2514,233,2526,235,2533,240,2535,245,2540,249,2543,271,2543,278,2538,281,2533,252,2533,245,2526,245,2516,247,2511,257,2507,264,2504,293,2504,293,2497,283,2497,278,2495xe" filled="true" fillcolor="#000000" stroked="false">
                <v:path arrowok="t"/>
                <v:fill type="solid"/>
              </v:shape>
              <v:shape style="position:absolute;left:233;top:2466;width:63;height:77" coordorigin="233,2466" coordsize="63,77" path="m293,2528l283,2528,283,2538,285,2540,295,2540,295,2535,293,2531,293,2528xe" filled="true" fillcolor="#000000" stroked="false">
                <v:path arrowok="t"/>
                <v:fill type="solid"/>
              </v:shape>
              <v:shape style="position:absolute;left:233;top:2466;width:63;height:77" coordorigin="233,2466" coordsize="63,77" path="m293,2504l283,2504,283,2516,281,2521,276,2526,273,2531,266,2533,281,2533,283,2528,293,2528,293,2504xe" filled="true" fillcolor="#000000" stroked="false">
                <v:path arrowok="t"/>
                <v:fill type="solid"/>
              </v:shape>
              <v:shape style="position:absolute;left:233;top:2466;width:63;height:77" coordorigin="233,2466" coordsize="63,77" path="m290,2475l273,2475,283,2485,283,2497,293,2497,293,2478,290,2475xe" filled="true" fillcolor="#000000" stroked="false">
                <v:path arrowok="t"/>
                <v:fill type="solid"/>
              </v:shape>
              <v:shape style="position:absolute;left:233;top:2466;width:63;height:77" coordorigin="233,2466" coordsize="63,77" path="m276,2466l249,2466,237,2473,235,2487,247,2490,247,2480,254,2475,290,2475,283,2468,276,2466xe" filled="true" fillcolor="#000000" stroked="false">
                <v:path arrowok="t"/>
                <v:fill type="solid"/>
              </v:shape>
            </v:group>
            <v:group style="position:absolute;left:233;top:2466;width:63;height:77" coordorigin="233,2466" coordsize="63,77">
              <v:shape style="position:absolute;left:233;top:2466;width:63;height:77" coordorigin="233,2466" coordsize="63,77" path="m295,2540l285,2540,283,2538,283,2535,283,2528,278,2538,271,2543,259,2543,249,2543,245,2540,240,2535,235,2533,233,2526,233,2521,233,2514,237,2507,242,2502,249,2497,259,2495,273,2495,276,2495,278,2495,283,2497,283,2490,283,2487,283,2485,281,2483,278,2480,276,2478,273,2475,271,2475,266,2475,254,2475,247,2480,247,2490,235,2487,237,2473,249,2466,266,2466,276,2466,283,2468,288,2473,293,2478,293,2485,293,2497,293,2526,293,2531,295,2535,295,2540xe" filled="false" stroked="true" strokeweight=".24pt" strokecolor="#000000">
                <v:path arrowok="t"/>
              </v:shape>
            </v:group>
            <v:group style="position:absolute;left:245;top:2504;width:39;height:29" coordorigin="245,2504" coordsize="39,29">
              <v:shape style="position:absolute;left:245;top:2504;width:39;height:29" coordorigin="245,2504" coordsize="39,29" path="m283,2504l278,2504,276,2504,273,2504,264,2504,257,2507,252,2509,247,2511,245,2516,245,2521,245,2526,247,2528,249,2531,252,2533,257,2533,261,2533,266,2533,273,2531,276,2526,281,2521,283,2516,283,2509,283,2507,283,2504e" filled="false" stroked="true" strokeweight=".24pt" strokecolor="#000000">
                <v:path arrowok="t"/>
              </v:shape>
            </v:group>
            <v:group style="position:absolute;left:324;top:2442;width:2;height:101" coordorigin="324,2442" coordsize="2,101">
              <v:shape style="position:absolute;left:324;top:2442;width:2;height:101" coordorigin="324,2442" coordsize="0,101" path="m324,2442l324,2543e" filled="false" stroked="true" strokeweight=".580pt" strokecolor="#000000">
                <v:path arrowok="t"/>
              </v:shape>
            </v:group>
            <v:group style="position:absolute;left:1301;top:2442;width:68;height:99" coordorigin="1301,2442" coordsize="68,99">
              <v:shape style="position:absolute;left:1301;top:2442;width:68;height:99" coordorigin="1301,2442" coordsize="68,99" path="m1368,2531l1301,2531,1301,2540,1368,2540,1368,2531xe" filled="true" fillcolor="#000000" stroked="false">
                <v:path arrowok="t"/>
                <v:fill type="solid"/>
              </v:shape>
              <v:shape style="position:absolute;left:1301;top:2442;width:68;height:99" coordorigin="1301,2442" coordsize="68,99" path="m1341,2459l1329,2459,1329,2531,1341,2531,1341,2459xe" filled="true" fillcolor="#000000" stroked="false">
                <v:path arrowok="t"/>
                <v:fill type="solid"/>
              </v:shape>
              <v:shape style="position:absolute;left:1301;top:2442;width:68;height:99" coordorigin="1301,2442" coordsize="68,99" path="m1341,2442l1332,2442,1325,2451,1315,2461,1303,2466,1303,2478,1313,2473,1322,2466,1329,2459,1341,2459,1341,2442xe" filled="true" fillcolor="#000000" stroked="false">
                <v:path arrowok="t"/>
                <v:fill type="solid"/>
              </v:shape>
            </v:group>
            <v:group style="position:absolute;left:1301;top:2442;width:68;height:99" coordorigin="1301,2442" coordsize="68,99">
              <v:shape style="position:absolute;left:1301;top:2442;width:68;height:99" coordorigin="1301,2442" coordsize="68,99" path="m1368,2531l1368,2540,1301,2540,1301,2531,1329,2531,1329,2459,1322,2466,1313,2473,1303,2478,1303,2466,1315,2461,1325,2451,1332,2442,1341,2442,1341,2531,1368,2531xe" filled="false" stroked="true" strokeweight=".24pt" strokecolor="#000000">
                <v:path arrowok="t"/>
              </v:shape>
            </v:group>
            <v:group style="position:absolute;left:1382;top:2526;width:17;height:34" coordorigin="1382,2526" coordsize="17,34">
              <v:shape style="position:absolute;left:1382;top:2526;width:17;height:34" coordorigin="1382,2526" coordsize="17,34" path="m1399,2526l1385,2526,1385,2540,1392,2540,1382,2559,1389,2559,1399,2538,1399,2526xe" filled="true" fillcolor="#000000" stroked="false">
                <v:path arrowok="t"/>
                <v:fill type="solid"/>
              </v:shape>
            </v:group>
            <v:group style="position:absolute;left:1382;top:2526;width:17;height:34" coordorigin="1382,2526" coordsize="17,34">
              <v:shape style="position:absolute;left:1382;top:2526;width:17;height:34" coordorigin="1382,2526" coordsize="17,34" path="m1399,2526l1399,2538,1389,2559,1382,2559,1392,2540,1385,2540,1385,2526,1399,2526xe" filled="false" stroked="true" strokeweight=".24pt" strokecolor="#000000">
                <v:path arrowok="t"/>
              </v:shape>
            </v:group>
            <v:group style="position:absolute;left:1425;top:2442;width:68;height:99" coordorigin="1425,2442" coordsize="68,99">
              <v:shape style="position:absolute;left:1425;top:2442;width:68;height:99" coordorigin="1425,2442" coordsize="68,99" path="m1493,2531l1425,2531,1425,2540,1493,2540,1493,2531xe" filled="true" fillcolor="#000000" stroked="false">
                <v:path arrowok="t"/>
                <v:fill type="solid"/>
              </v:shape>
              <v:shape style="position:absolute;left:1425;top:2442;width:68;height:99" coordorigin="1425,2442" coordsize="68,99" path="m1466,2459l1454,2459,1454,2531,1466,2531,1466,2459xe" filled="true" fillcolor="#000000" stroked="false">
                <v:path arrowok="t"/>
                <v:fill type="solid"/>
              </v:shape>
              <v:shape style="position:absolute;left:1425;top:2442;width:68;height:99" coordorigin="1425,2442" coordsize="68,99" path="m1466,2442l1457,2442,1449,2451,1440,2461,1428,2466,1428,2478,1437,2473,1445,2466,1454,2459,1466,2459,1466,2442xe" filled="true" fillcolor="#000000" stroked="false">
                <v:path arrowok="t"/>
                <v:fill type="solid"/>
              </v:shape>
            </v:group>
            <v:group style="position:absolute;left:1425;top:2442;width:68;height:99" coordorigin="1425,2442" coordsize="68,99">
              <v:shape style="position:absolute;left:1425;top:2442;width:68;height:99" coordorigin="1425,2442" coordsize="68,99" path="m1493,2531l1493,2540,1425,2540,1425,2531,1454,2531,1454,2459,1445,2466,1437,2473,1428,2478,1428,2466,1440,2461,1449,2451,1457,2442,1466,2442,1466,2531,1493,2531xe" filled="false" stroked="true" strokeweight=".24pt" strokecolor="#000000">
                <v:path arrowok="t"/>
              </v:shape>
            </v:group>
            <v:group style="position:absolute;left:1505;top:2442;width:68;height:99" coordorigin="1505,2442" coordsize="68,99">
              <v:shape style="position:absolute;left:1505;top:2442;width:68;height:99" coordorigin="1505,2442" coordsize="68,99" path="m1567,2454l1545,2454,1560,2461,1560,2478,1557,2485,1552,2491,1543,2500,1505,2531,1505,2540,1572,2540,1572,2531,1522,2530,1538,2516,1553,2504,1560,2499,1565,2492,1569,2487,1572,2483,1572,2463,1569,2456,1567,2454xe" filled="true" fillcolor="#000000" stroked="false">
                <v:path arrowok="t"/>
                <v:fill type="solid"/>
              </v:shape>
              <v:shape style="position:absolute;left:1505;top:2442;width:68;height:99" coordorigin="1505,2442" coordsize="68,99" path="m1550,2442l1532,2443,1514,2452,1505,2473,1517,2475,1517,2468,1519,2463,1524,2459,1533,2454,1567,2454,1557,2444,1550,2442xe" filled="true" fillcolor="#000000" stroked="false">
                <v:path arrowok="t"/>
                <v:fill type="solid"/>
              </v:shape>
            </v:group>
            <v:group style="position:absolute;left:1505;top:2442;width:68;height:99" coordorigin="1505,2442" coordsize="68,99">
              <v:shape style="position:absolute;left:1505;top:2442;width:68;height:99" coordorigin="1505,2442" coordsize="68,99" path="m1572,2531l1572,2540,1505,2540,1505,2531,1527,2513,1543,2500,1552,2491,1557,2485,1560,2478,1560,2473,1560,2466,1560,2461,1555,2459,1550,2456,1545,2454,1538,2454,1533,2454,1529,2456,1524,2459,1519,2463,1517,2468,1517,2475,1505,2473,1514,2452,1532,2443,1550,2442,1557,2444,1565,2451,1569,2456,1572,2463,1572,2471,1572,2475,1572,2483,1569,2487,1565,2492,1560,2499,1553,2504,1538,2516,1522,2530,1572,2531xe" filled="false" stroked="true" strokeweight=".24pt" strokecolor="#000000">
                <v:path arrowok="t"/>
              </v:shape>
            </v:group>
            <v:group style="position:absolute;left:1589;top:2442;width:75;height:101" coordorigin="1589,2442" coordsize="75,101">
              <v:shape style="position:absolute;left:1589;top:2442;width:75;height:101" coordorigin="1589,2442" coordsize="75,101" path="m1637,2442l1617,2442,1608,2444,1603,2449,1596,2454,1593,2461,1593,2478,1601,2485,1613,2490,1596,2497,1589,2504,1589,2523,1591,2531,1605,2540,1615,2543,1637,2543,1646,2540,1653,2535,1658,2531,1613,2531,1608,2528,1601,2521,1601,2507,1608,2499,1625,2497,1656,2497,1651,2492,1639,2487,1646,2485,1627,2485,1622,2483,1617,2483,1613,2478,1608,2475,1605,2471,1605,2463,1608,2459,1610,2456,1615,2454,1656,2454,1649,2449,1644,2444,1637,2442xe" filled="true" fillcolor="#000000" stroked="false">
                <v:path arrowok="t"/>
                <v:fill type="solid"/>
              </v:shape>
              <v:shape style="position:absolute;left:1589;top:2442;width:75;height:101" coordorigin="1589,2442" coordsize="75,101" path="m1656,2497l1625,2497,1641,2499,1651,2507,1651,2521,1644,2528,1639,2531,1658,2531,1663,2523,1663,2511,1656,2497xe" filled="true" fillcolor="#000000" stroked="false">
                <v:path arrowok="t"/>
                <v:fill type="solid"/>
              </v:shape>
              <v:shape style="position:absolute;left:1589;top:2442;width:75;height:101" coordorigin="1589,2442" coordsize="75,101" path="m1656,2454l1639,2454,1641,2456,1646,2459,1649,2463,1649,2471,1646,2475,1644,2478,1634,2483,1627,2485,1646,2485,1653,2483,1658,2475,1658,2459,1656,2454xe" filled="true" fillcolor="#000000" stroked="false">
                <v:path arrowok="t"/>
                <v:fill type="solid"/>
              </v:shape>
            </v:group>
            <v:group style="position:absolute;left:1589;top:2442;width:75;height:101" coordorigin="1589,2442" coordsize="75,101">
              <v:shape style="position:absolute;left:1589;top:2442;width:75;height:101" coordorigin="1589,2442" coordsize="75,101" path="m1613,2490l1601,2485,1593,2478,1593,2468,1593,2461,1596,2454,1603,2449,1608,2444,1617,2442,1627,2442,1637,2442,1644,2444,1649,2449,1656,2454,1658,2459,1658,2466,1658,2475,1653,2483,1639,2487,1651,2492,1656,2497,1658,2502,1661,2507,1663,2511,1663,2516,1663,2523,1658,2531,1653,2535,1646,2540,1637,2543,1627,2543,1615,2543,1605,2540,1598,2535,1591,2531,1589,2523,1589,2516,1589,2504,1596,2497,1613,2490e" filled="false" stroked="true" strokeweight=".24pt" strokecolor="#000000">
                <v:path arrowok="t"/>
              </v:shape>
            </v:group>
            <v:group style="position:absolute;left:1605;top:2454;width:44;height:32" coordorigin="1605,2454" coordsize="44,32">
              <v:shape style="position:absolute;left:1605;top:2454;width:44;height:32" coordorigin="1605,2454" coordsize="44,32" path="m1627,2485l1634,2483,1639,2480,1644,2478,1646,2475,1649,2471,1649,2468,1649,2463,1646,2459,1641,2456,1639,2454,1632,2454,1627,2454,1620,2454,1615,2454,1610,2456,1608,2459,1605,2463,1605,2468,1605,2471,1608,2475,1613,2478,1617,2483,1622,2483,1627,2485e" filled="false" stroked="true" strokeweight=".24pt" strokecolor="#000000">
                <v:path arrowok="t"/>
              </v:shape>
            </v:group>
            <v:group style="position:absolute;left:1601;top:2497;width:51;height:34" coordorigin="1601,2497" coordsize="51,34">
              <v:shape style="position:absolute;left:1601;top:2497;width:51;height:34" coordorigin="1601,2497" coordsize="51,34" path="m1625,2497l1608,2499,1601,2507,1601,2516,1601,2521,1603,2523,1608,2528,1613,2531,1617,2531,1627,2531,1634,2531,1639,2531,1644,2528,1649,2523,1651,2521,1651,2516,1651,2507,1641,2499,1625,2497e" filled="false" stroked="true" strokeweight=".24pt" strokecolor="#000000">
                <v:path arrowok="t"/>
              </v:shape>
              <v:shape style="position:absolute;left:2047;top:2439;width:365;height:122" type="#_x0000_t75" stroked="false">
                <v:imagedata r:id="rId13" o:title=""/>
              </v:shape>
            </v:group>
            <v:group style="position:absolute;left:2841;top:2442;width:75;height:99" coordorigin="2841,2442" coordsize="75,99">
              <v:shape style="position:absolute;left:2841;top:2442;width:75;height:99" coordorigin="2841,2442" coordsize="75,99" path="m2899,2519l2887,2519,2887,2540,2899,2540,2899,2519xe" filled="true" fillcolor="#000000" stroked="false">
                <v:path arrowok="t"/>
                <v:fill type="solid"/>
              </v:shape>
              <v:shape style="position:absolute;left:2841;top:2442;width:75;height:99" coordorigin="2841,2442" coordsize="75,99" path="m2899,2442l2885,2442,2841,2511,2841,2519,2916,2519,2916,2507,2853,2507,2882,2461,2887,2456,2887,2451,2899,2451,2899,2442xe" filled="true" fillcolor="#000000" stroked="false">
                <v:path arrowok="t"/>
                <v:fill type="solid"/>
              </v:shape>
              <v:shape style="position:absolute;left:2841;top:2442;width:75;height:99" coordorigin="2841,2442" coordsize="75,99" path="m2899,2451l2887,2451,2887,2507,2899,2507,2899,2451xe" filled="true" fillcolor="#000000" stroked="false">
                <v:path arrowok="t"/>
                <v:fill type="solid"/>
              </v:shape>
            </v:group>
            <v:group style="position:absolute;left:2841;top:2442;width:75;height:99" coordorigin="2841,2442" coordsize="75,99">
              <v:shape style="position:absolute;left:2841;top:2442;width:75;height:99" coordorigin="2841,2442" coordsize="75,99" path="m2899,2540l2887,2540,2887,2519,2841,2519,2841,2511,2885,2442,2899,2442,2899,2507,2916,2507,2916,2519,2899,2519,2899,2540xe" filled="false" stroked="true" strokeweight=".24pt" strokecolor="#000000">
                <v:path arrowok="t"/>
              </v:shape>
            </v:group>
            <v:group style="position:absolute;left:2853;top:2451;width:34;height:56" coordorigin="2853,2451" coordsize="34,56">
              <v:shape style="position:absolute;left:2853;top:2451;width:34;height:56" coordorigin="2853,2451" coordsize="34,56" path="m2887,2507l2887,2463,2887,2459,2887,2456,2887,2451,2887,2456,2885,2459,2882,2461,2853,2507,2887,2507xe" filled="false" stroked="true" strokeweight=".24pt" strokecolor="#000000">
                <v:path arrowok="t"/>
              </v:shape>
            </v:group>
            <v:group style="position:absolute;left:2925;top:2442;width:75;height:101" coordorigin="2925,2442" coordsize="75,101">
              <v:shape style="position:absolute;left:2925;top:2442;width:75;height:101" coordorigin="2925,2442" coordsize="75,101" path="m2937,2516l2925,2519,2928,2526,2933,2533,2940,2535,2947,2540,2954,2543,2973,2543,2983,2540,2990,2535,2993,2531,2949,2531,2940,2526,2937,2516xe" filled="true" fillcolor="#000000" stroked="false">
                <v:path arrowok="t"/>
                <v:fill type="solid"/>
              </v:shape>
              <v:shape style="position:absolute;left:2925;top:2442;width:75;height:101" coordorigin="2925,2442" coordsize="75,101" path="m2993,2454l2973,2454,2983,2463,2983,2473,2981,2478,2978,2480,2969,2485,2949,2485,2949,2497,2976,2497,2983,2504,2985,2509,2985,2523,2981,2526,2976,2531,2993,2531,3000,2521,3000,2507,2997,2502,2988,2492,2983,2490,2976,2490,2983,2487,2985,2485,2990,2483,2995,2473,2995,2461,2993,2454xe" filled="true" fillcolor="#000000" stroked="false">
                <v:path arrowok="t"/>
                <v:fill type="solid"/>
              </v:shape>
              <v:shape style="position:absolute;left:2925;top:2442;width:75;height:101" coordorigin="2925,2442" coordsize="75,101" path="m2973,2442l2947,2442,2935,2449,2930,2463,2940,2466,2945,2459,2952,2454,2993,2454,2985,2449,2981,2444,2973,2442xe" filled="true" fillcolor="#000000" stroked="false">
                <v:path arrowok="t"/>
                <v:fill type="solid"/>
              </v:shape>
            </v:group>
            <v:group style="position:absolute;left:2925;top:2442;width:75;height:101" coordorigin="2925,2442" coordsize="75,101">
              <v:shape style="position:absolute;left:2925;top:2442;width:75;height:101" coordorigin="2925,2442" coordsize="75,101" path="m2949,2497l2949,2485,2961,2485,2969,2485,2973,2483,2978,2480,2981,2478,2983,2473,2983,2468,2983,2463,2981,2461,2978,2459,2973,2454,2969,2454,2964,2454,2952,2454,2945,2459,2940,2466,2930,2463,2935,2449,2947,2442,2964,2442,2973,2442,2981,2444,2985,2449,2993,2454,2995,2461,2995,2468,2995,2473,2993,2478,2990,2483,2985,2485,2983,2487,2976,2490,2983,2490,2988,2492,2993,2497,2997,2502,3000,2507,3000,2514,3000,2521,2995,2528,2990,2535,2983,2540,2973,2543,2961,2543,2954,2543,2947,2540,2940,2535,2933,2533,2928,2526,2925,2519,2937,2516,2940,2526,2949,2531,2961,2531,2971,2531,2976,2531,2981,2526,2985,2523,2985,2519,2985,2514,2985,2509,2983,2504,2981,2502,2976,2497,2969,2497,2961,2497,2949,2497xe" filled="false" stroked="true" strokeweight=".24pt" strokecolor="#000000">
                <v:path arrowok="t"/>
              </v:shape>
            </v:group>
            <v:group style="position:absolute;left:3017;top:2442;width:68;height:99" coordorigin="3017,2442" coordsize="68,99">
              <v:shape style="position:absolute;left:3017;top:2442;width:68;height:99" coordorigin="3017,2442" coordsize="68,99" path="m3077,2454l3055,2454,3069,2461,3072,2466,3072,2478,3069,2485,3062,2490,3054,2499,3039,2512,3017,2531,3017,2540,3084,2540,3084,2531,3032,2530,3049,2516,3062,2504,3069,2499,3077,2492,3081,2483,3084,2475,3084,2463,3079,2456,3077,2454xe" filled="true" fillcolor="#000000" stroked="false">
                <v:path arrowok="t"/>
                <v:fill type="solid"/>
              </v:shape>
              <v:shape style="position:absolute;left:3017;top:2442;width:68;height:99" coordorigin="3017,2442" coordsize="68,99" path="m3060,2442l3043,2442,3025,2451,3017,2473,3026,2475,3026,2468,3029,2463,3033,2459,3043,2454,3077,2454,3067,2444,3060,2442xe" filled="true" fillcolor="#000000" stroked="false">
                <v:path arrowok="t"/>
                <v:fill type="solid"/>
              </v:shape>
            </v:group>
            <v:group style="position:absolute;left:3017;top:2442;width:68;height:99" coordorigin="3017,2442" coordsize="68,99">
              <v:shape style="position:absolute;left:3017;top:2442;width:68;height:99" coordorigin="3017,2442" coordsize="68,99" path="m3084,2531l3084,2540,3017,2540,3017,2531,3039,2512,3054,2499,3062,2490,3069,2485,3072,2478,3072,2473,3072,2466,3069,2461,3065,2459,3060,2456,3055,2454,3050,2454,3043,2454,3038,2456,3033,2459,3029,2463,3026,2468,3026,2475,3017,2473,3025,2451,3043,2442,3060,2442,3067,2444,3074,2451,3079,2456,3084,2463,3084,2471,3084,2475,3081,2483,3079,2487,3077,2492,3069,2499,3062,2504,3049,2516,3032,2530,3084,2531xe" filled="false" stroked="true" strokeweight=".24pt" strokecolor="#000000">
                <v:path arrowok="t"/>
              </v:shape>
              <v:shape style="position:absolute;left:3576;top:2439;width:262;height:106" type="#_x0000_t75" stroked="false">
                <v:imagedata r:id="rId14" o:title=""/>
              </v:shape>
            </v:group>
            <v:group style="position:absolute;left:9;top:2603;width:4599;height:2" coordorigin="9,2603" coordsize="4599,2">
              <v:shape style="position:absolute;left:9;top:2603;width:4599;height:2" coordorigin="9,2603" coordsize="4599,0" path="m9,2603l4608,2603e" filled="false" stroked="true" strokeweight=".12pt" strokecolor="#c0504d">
                <v:path arrowok="t"/>
              </v:shape>
            </v:group>
            <v:group style="position:absolute;left:7;top:2606;width:4604;height:2" coordorigin="7,2606" coordsize="4604,2">
              <v:shape style="position:absolute;left:7;top:2606;width:4604;height:2" coordorigin="7,2606" coordsize="4604,0" path="m7,2606l4610,2606e" filled="false" stroked="true" strokeweight=".7pt" strokecolor="#c0504d">
                <v:path arrowok="t"/>
              </v:shape>
              <v:shape style="position:absolute;left:36;top:457;width:752;height:1852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Monroe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2" w:lineRule="auto"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Okeechobee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Putnam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364" w:lineRule="auto" w:before="2"/>
                        <w:ind w:left="0" w:right="38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St.</w:t>
                      </w:r>
                      <w:r>
                        <w:rPr>
                          <w:rFonts w:ascii="Franklin Gothic Book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Lucie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Suwannee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Union</w:t>
                      </w:r>
                      <w:r>
                        <w:rPr>
                          <w:rFonts w:ascii="Franklin Gothic Book"/>
                          <w:spacing w:val="23"/>
                          <w:w w:val="102"/>
                          <w:sz w:val="14"/>
                        </w:rPr>
                        <w:t> </w:t>
                      </w: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Unknown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  <w:p>
                      <w:pPr>
                        <w:spacing w:line="156" w:lineRule="exact" w:before="2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pacing w:val="-1"/>
                          <w:sz w:val="14"/>
                        </w:rPr>
                        <w:t>Washington</w:t>
                      </w:r>
                      <w:r>
                        <w:rPr>
                          <w:rFonts w:ascii="Franklin Gothic Book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1502;top:457;width:168;height:1852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23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6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9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</w:t>
                      </w:r>
                    </w:p>
                    <w:p>
                      <w:pPr>
                        <w:spacing w:line="156" w:lineRule="exact" w:before="10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2251;top:457;width:168;height:1852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11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6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22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5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4</w:t>
                      </w:r>
                    </w:p>
                    <w:p>
                      <w:pPr>
                        <w:spacing w:before="8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3</w:t>
                      </w:r>
                    </w:p>
                    <w:p>
                      <w:pPr>
                        <w:spacing w:before="81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line="156" w:lineRule="exact" w:before="103"/>
                        <w:ind w:left="83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  <v:shape style="position:absolute;left:3012;top:457;width:84;height:1852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  <w:p>
                      <w:pPr>
                        <w:spacing w:line="156" w:lineRule="exact" w:before="10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  <v:shape style="position:absolute;left:3655;top:457;width:188;height:1351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  <w:p>
                      <w:pPr>
                        <w:spacing w:line="156" w:lineRule="exact" w:before="83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</w:txbxContent>
                </v:textbox>
                <w10:wrap type="none"/>
              </v:shape>
              <v:shape style="position:absolute;left:3655;top:2165;width:188;height:144" type="#_x0000_t2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Franklin Gothic Book" w:hAnsi="Franklin Gothic Book" w:cs="Franklin Gothic Book" w:eastAsia="Franklin Gothic Book"/>
                          <w:sz w:val="14"/>
                          <w:szCs w:val="14"/>
                        </w:rPr>
                      </w:pPr>
                      <w:r>
                        <w:rPr>
                          <w:rFonts w:ascii="Franklin Gothic Book"/>
                          <w:sz w:val="14"/>
                        </w:rPr>
                        <w:t>0%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header="1123" w:footer="0" w:top="19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39998pt;margin-top:74.279999pt;width:100.439998pt;height:7.56pt;mso-position-horizontal-relative:page;mso-position-vertical-relative:page;z-index:-16576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236809pt;margin-top:55.149948pt;width:239.35pt;height:16.25pt;mso-position-horizontal-relative:page;mso-position-vertical-relative:page;z-index:-16552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1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PUI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testing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by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county</w:t>
                </w:r>
                <w:r>
                  <w:rPr>
                    <w:rFonts w:ascii="Arial"/>
                    <w:sz w:val="2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.635994pt;margin-top:85.256096pt;width:217.9pt;height:11.1pt;mso-position-horizontal-relative:page;mso-position-vertical-relative:page;z-index:-16528" type="#_x0000_t202" filled="false" stroked="false">
          <v:textbox inset="0,0,0,0">
            <w:txbxContent>
              <w:p>
                <w:pPr>
                  <w:pStyle w:val="BodyText"/>
                  <w:spacing w:line="240" w:lineRule="auto"/>
                  <w:ind w:right="0"/>
                  <w:jc w:val="left"/>
                </w:pPr>
                <w:r>
                  <w:rPr>
                    <w:spacing w:val="-1"/>
                  </w:rPr>
                  <w:t>Data</w:t>
                </w:r>
                <w:r>
                  <w:rPr/>
                  <w:t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this report</w:t>
                </w:r>
                <w:r>
                  <w:rPr/>
                  <w:t> </w:t>
                </w:r>
                <w:r>
                  <w:rPr>
                    <w:spacing w:val="-1"/>
                  </w:rPr>
                  <w:t>are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2"/>
                  </w:rPr>
                  <w:t>provisional</w:t>
                </w:r>
                <w:r>
                  <w:rPr/>
                  <w:t> and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subject</w:t>
                </w:r>
                <w:r>
                  <w:rPr/>
                  <w:t> </w:t>
                </w:r>
                <w:r>
                  <w:rPr>
                    <w:spacing w:val="-1"/>
                  </w:rPr>
                  <w:t>to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1"/>
                  </w:rPr>
                  <w:t>change.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20"/>
    </w:pPr>
    <w:rPr>
      <w:rFonts w:ascii="Franklin Gothic Book" w:hAnsi="Franklin Gothic Book" w:eastAsia="Franklin Gothic Boo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2020-05-20T16:42:34Z</dcterms:created>
  <dcterms:modified xsi:type="dcterms:W3CDTF">2020-05-20T16:42:34Z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