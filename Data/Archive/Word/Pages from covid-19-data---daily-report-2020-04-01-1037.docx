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AM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12,081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10,701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11,935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293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center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AM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293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1,235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59,529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6,955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66,499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2020-05-20T17:28:26Z</dcterms:created>
  <dcterms:modified xsi:type="dcterms:W3CDTF">2020-05-20T17:28:26Z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