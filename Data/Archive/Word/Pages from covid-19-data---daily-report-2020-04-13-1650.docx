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345"/>
        <w:gridCol w:w="1549"/>
        <w:gridCol w:w="1145"/>
        <w:gridCol w:w="1050"/>
        <w:gridCol w:w="1054"/>
        <w:gridCol w:w="1341"/>
      </w:tblGrid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8" w:right="156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34,500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7,459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42,411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23,055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3,177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26,264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9,110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10,926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10,875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11,939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11,604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12,443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12,525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691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13,227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5,191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83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8,498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98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3,178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55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2,374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71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3,956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22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2,973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25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75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3,459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70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2,215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44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2,412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63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3,801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99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3,154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33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3,405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57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16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2,763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92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94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1,816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96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2,759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11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17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11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63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20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31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1,873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97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09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01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09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354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715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485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710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855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610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222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712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293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343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442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341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219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235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120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28"/>
          <w:szCs w:val="28"/>
        </w:rPr>
        <w:sectPr>
          <w:headerReference w:type="default" r:id="rId5"/>
          <w:type w:val="continuous"/>
          <w:pgSz w:w="18840" w:h="24370"/>
          <w:pgMar w:header="1731" w:top="3760" w:bottom="280" w:left="1460" w:right="2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346"/>
        <w:gridCol w:w="1543"/>
        <w:gridCol w:w="1151"/>
        <w:gridCol w:w="1051"/>
        <w:gridCol w:w="1054"/>
        <w:gridCol w:w="1341"/>
      </w:tblGrid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3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6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191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294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204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204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89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1,238</w:t>
            </w:r>
          </w:p>
        </w:tc>
        <w:tc>
          <w:tcPr>
            <w:tcW w:w="1543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99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962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4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177,786</w:t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21,019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4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9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199,767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header="1731" w:footer="0" w:top="376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5.52816pt;width:467.3pt;height:63.1pt;mso-position-horizontal-relative:page;mso-position-vertical-relative:page;z-index:-36616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3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Apr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13,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5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PM</w:t>
                </w:r>
              </w:p>
              <w:p>
                <w:pPr>
                  <w:spacing w:before="10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1.59581pt;width:425.9pt;height:27.85pt;mso-position-horizontal-relative:page;mso-position-vertical-relative:page;z-index:-36592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right="0"/>
                  <w:jc w:val="left"/>
                </w:pPr>
                <w:r>
                  <w:rPr>
                    <w:spacing w:val="-1"/>
                  </w:rPr>
                  <w:t>The table below</w:t>
                </w:r>
                <w:r>
                  <w:rPr/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/>
                  <w:t> </w:t>
                </w:r>
                <w:r>
                  <w:rPr>
                    <w:spacing w:val="-1"/>
                  </w:rPr>
                  <w:t>persons</w:t>
                </w:r>
                <w:r>
                  <w:rPr/>
                  <w:t> </w:t>
                </w:r>
                <w:r>
                  <w:rPr>
                    <w:spacing w:val="-1"/>
                  </w:rPr>
                  <w:t>with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laboratory</w:t>
                </w:r>
                <w:r>
                  <w:rPr/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/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> the</w:t>
                </w:r>
                <w:r>
                  <w:rPr>
                    <w:spacing w:val="-1"/>
                  </w:rPr>
                  <w:t> Department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/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has</w:t>
                </w:r>
              </w:p>
              <w:p>
                <w:pPr>
                  <w:pStyle w:val="BodyText"/>
                  <w:spacing w:line="240" w:lineRule="auto" w:before="46"/>
                  <w:ind w:right="0"/>
                  <w:jc w:val="left"/>
                </w:pPr>
                <w:r>
                  <w:rPr>
                    <w:spacing w:val="-1"/>
                  </w:rPr>
                  <w:t>received electronically</w:t>
                </w:r>
                <w:r>
                  <w:rPr/>
                  <w:t> or </w:t>
                </w:r>
                <w:r>
                  <w:rPr>
                    <w:spacing w:val="-1"/>
                  </w:rPr>
                  <w:t>by</w:t>
                </w:r>
                <w:r>
                  <w:rPr/>
                  <w:t> mail/fax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/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/>
                  <w:t> and</w:t>
                </w:r>
                <w:r>
                  <w:rPr>
                    <w:spacing w:val="-1"/>
                  </w:rPr>
                  <w:t> non-Florida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2020-05-20T17:30:58Z</dcterms:created>
  <dcterms:modified xsi:type="dcterms:W3CDTF">2020-05-20T17:30:58Z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LastSaved">
    <vt:filetime>2020-05-20T00:00:00Z</vt:filetime>
  </property>
</Properties>
</file>