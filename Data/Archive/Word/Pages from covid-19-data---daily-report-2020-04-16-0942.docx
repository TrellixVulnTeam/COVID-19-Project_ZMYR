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38,480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46,706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25,187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28,665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9,717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11,666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12,349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13,439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12,575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13,477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13,674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14,450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9,006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0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1,325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196,351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22,897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219,567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8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16,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6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2020-05-20T17:31:32Z</dcterms:created>
  <dcterms:modified xsi:type="dcterms:W3CDTF">2020-05-20T17:31:32Z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