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41,171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49,818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27,558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31,251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11,106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13,395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14,533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13,374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14,324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14,288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15,089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0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1,285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210,718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24,119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235,218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8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6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2020-05-20T17:31:45Z</dcterms:created>
  <dcterms:modified xsi:type="dcterms:W3CDTF">2020-05-20T17:31:45Z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