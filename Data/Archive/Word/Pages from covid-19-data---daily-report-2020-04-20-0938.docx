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47,308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9,460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56,938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30,521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34,599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13,910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16,421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15,524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16,732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14,564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15,571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16,298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17,171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5,908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9,964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10,577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66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34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185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1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1,104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239,565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26,660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266,853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64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20,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64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2020-05-20T17:32:20Z</dcterms:created>
  <dcterms:modified xsi:type="dcterms:W3CDTF">2020-05-20T17:32:20Z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