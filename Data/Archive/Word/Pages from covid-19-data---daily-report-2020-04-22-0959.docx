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105"/>
        <w:gridCol w:w="842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Apr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22,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103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53,939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13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10,153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64,255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32,427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4,228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36,690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17,088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2,403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19,769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17,515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18,769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15,036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16,054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17,570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18,506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5,947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794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6,743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10,460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11,107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3,919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483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4,403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2,296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2,743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3,462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3,886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4,777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5,200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5,772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6,149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5,160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5,523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4,090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4,425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3,390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3,690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2,854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3,112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5,260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5,495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5,970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6,198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4,214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4,438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3,875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4,089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2,220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2,429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3,971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4,167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2,381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2,569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1,462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1,447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1,446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2,213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1,771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2,904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3,036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481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1,324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1,379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1,331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1,065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990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933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333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1,175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624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220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491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127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type w:val="continuous"/>
          <w:pgSz w:w="12240" w:h="15840"/>
          <w:pgMar w:top="1000" w:bottom="280" w:left="9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101"/>
        <w:gridCol w:w="846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Apr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22,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1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104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446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304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430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376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277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111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187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177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180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112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right="42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z w:val="18"/>
              </w:rPr>
              <w:t>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258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1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5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591</w:t>
            </w:r>
          </w:p>
        </w:tc>
        <w:tc>
          <w:tcPr>
            <w:tcW w:w="84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260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320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28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309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0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10%</w:t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289,220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top="100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2020-05-20T17:33:01Z</dcterms:created>
  <dcterms:modified xsi:type="dcterms:W3CDTF">2020-05-20T17:33:01Z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