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72,102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12,063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84,337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40,972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4,953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45,955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24,744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2,963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27,951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24,112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25,500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19,170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20,327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10,265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11,288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22,333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23,356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13,536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14,275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4,900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49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3,186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76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6,516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6,828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31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5,232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71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8,155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61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6,464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84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4,254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60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8,082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36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3,487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76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6,627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90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5,267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52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2,944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19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12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5,337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56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3,032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25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4,769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97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80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81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4,173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35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64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60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51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53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60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76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68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16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25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54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14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45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166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1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640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408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490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1,187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561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348,715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33,690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382,966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568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Apr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30,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544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2020-05-20T17:35:16Z</dcterms:created>
  <dcterms:modified xsi:type="dcterms:W3CDTF">2020-05-20T17:35:16Z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