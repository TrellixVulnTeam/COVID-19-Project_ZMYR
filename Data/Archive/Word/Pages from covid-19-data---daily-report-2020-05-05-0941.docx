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86,686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13,224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100,085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49,395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54,924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31,391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34,999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29,361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30,838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24,722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26,080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11,756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12,918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27,268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28,362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16,014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16,812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8,263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10,966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11,494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11,107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7,570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1,265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428,252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37,439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466,288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2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5,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9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2020-05-20T17:36:38Z</dcterms:created>
  <dcterms:modified xsi:type="dcterms:W3CDTF">2020-05-20T17:36:38Z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