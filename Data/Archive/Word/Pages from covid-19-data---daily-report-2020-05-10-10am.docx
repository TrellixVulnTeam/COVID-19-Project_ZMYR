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5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96,317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14,007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110,506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58,541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5,858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64,457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36,826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40,919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34,295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35,836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28,811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30,282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13,017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14,289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31,526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32,704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18,883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19,757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6,187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6,941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9,953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10,598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9,797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10,436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7,577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8,162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12,176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12,733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6,166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6,593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9,925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10,350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11,709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12,040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8,124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8,444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4,577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4,878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7,538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7,841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4,849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5,135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5,645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5,902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8,781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9,029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6,194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6,427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6,097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6,306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4,078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1,876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6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265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682</w:t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498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40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596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539,630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2020-05-20T17:37:50Z</dcterms:created>
  <dcterms:modified xsi:type="dcterms:W3CDTF">2020-05-20T17:37:50Z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