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101,394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14,385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115,972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62,101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68,134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39,047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43,369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36,841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38,414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32,504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34,018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13,716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15,037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33,717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34,920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21,334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22,255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7,711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10,932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11,610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10,312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12,913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13,479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10,602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11,032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12,887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8,594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231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1,064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537,681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41,923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580,316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44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12,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2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2020-05-20T17:38:13Z</dcterms:created>
  <dcterms:modified xsi:type="dcterms:W3CDTF">2020-05-20T17:38:13Z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