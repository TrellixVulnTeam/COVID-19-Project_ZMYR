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130,430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16,034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146,795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77,301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83,836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51,981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57,174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56,336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58,101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41,985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43,761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19,779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21,326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42,355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43,725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29,993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31,087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12,724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15,118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15,911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14,029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14,770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10,679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11,328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15,743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16,373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15,499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15,956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17,133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17,513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12,506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12,864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11,092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11,429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10,438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10,747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1,357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1,321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723,877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47,471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772,669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80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78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2020-06-01T11:01:21Z</dcterms:created>
  <dcterms:modified xsi:type="dcterms:W3CDTF">2020-06-01T11:01:21Z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