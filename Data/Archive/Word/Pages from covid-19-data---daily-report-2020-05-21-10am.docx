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22,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137,761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16,522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154,643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83,279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6,580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90,007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55,582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5,072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61,091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45,491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47,412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59,497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61,306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21,756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23,429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44,998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46,425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10,665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11,833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32,266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33,407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13,064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14,020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16,044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16,918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15,197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15,955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11,500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12,158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17,785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18,446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10,819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11,391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5,637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6,123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16,290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16,754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4,695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5,109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18,222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18,610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8,512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8,885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13,373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13,741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7,578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7,937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11,960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12,317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11,527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11,862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13,921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14,207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9,467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9,743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9,341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9,578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6,460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6,074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6,263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3,400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4,470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4,583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3,267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3,331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22,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2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676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786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49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451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837,172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2020-06-01T11:02:12Z</dcterms:created>
  <dcterms:modified xsi:type="dcterms:W3CDTF">2020-06-01T11:02:12Z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