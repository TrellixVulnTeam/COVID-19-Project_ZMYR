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140,284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16,694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157,338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85,276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6,649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92,070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56,747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62,324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46,262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48,216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61,069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62,902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22,160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23,845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45,712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47,169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11,327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12,530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33,188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34,366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13,454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14,422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16,621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17,509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16,116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16,883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18,431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19,107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11,924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12,586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11,163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11,746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5,808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30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16,701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17,170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18,699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19,096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8,736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14,019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14,388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7,673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12,280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12,640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11,787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12,123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14,232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14,523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9,556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9,541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6,463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67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2,007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6,545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3,636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18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3,596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71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3,218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34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50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42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3,121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918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1,384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44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1,188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22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69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721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547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1,563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80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1,675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806,310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50,127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858,112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7072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23,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7048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2020-06-01T11:03:24Z</dcterms:created>
  <dcterms:modified xsi:type="dcterms:W3CDTF">2020-06-01T11:03:24Z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2020-06-01T00:00:00Z</vt:filetime>
  </property>
  <property fmtid="{D5CDD505-2E9C-101B-9397-08002B2CF9AE}" pid="3" name="LastSaved">
    <vt:filetime>2020-06-01T00:00:00Z</vt:filetime>
  </property>
</Properties>
</file>