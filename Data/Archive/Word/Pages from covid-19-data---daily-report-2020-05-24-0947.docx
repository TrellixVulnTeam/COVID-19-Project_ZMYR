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142,296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16,845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159,505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86,062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6,697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92,904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57,519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5,201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63,157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46,998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49,012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62,073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63,946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22,461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24,168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46,595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48,086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12,173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13,432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33,680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34,878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13,662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14,647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16,856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17,760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16,316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17,090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18,946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19,630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12,232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12,904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11,496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12,089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5,878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38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16,928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17,402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4,852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19,178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19,580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8,827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14,774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15,150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7,823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12,509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12,877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11,972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12,310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14,541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14,834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9,648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9,856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10,097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14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6,502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6,611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14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28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46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731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1,337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80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1,681</w:t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820,368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50,867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872,916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7048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24,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7024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2020-06-01T11:03:53Z</dcterms:created>
  <dcterms:modified xsi:type="dcterms:W3CDTF">2020-06-01T11:03:53Z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2020-06-01T00:00:00Z</vt:filetime>
  </property>
</Properties>
</file>