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149,344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17,168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166,878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90,456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6,799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97,401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61,264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67,130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51,019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53,122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64,483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66,397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24,751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26,518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48,602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50,138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12,712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14,026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35,947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37,167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15,454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16,456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17,783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18,709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17,537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18,324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19,899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20,602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13,589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13,674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17,734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18,214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20,447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20,854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13,639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15,548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15,933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13,327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15,092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15,388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10,072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10,353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11,270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11,514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75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1,696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870,969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52,255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924,920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7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26,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4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2020-06-01T11:07:19Z</dcterms:created>
  <dcterms:modified xsi:type="dcterms:W3CDTF">2020-06-01T11:07:19Z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