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806"/>
        <w:gridCol w:w="988"/>
      </w:tblGrid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215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217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162,306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18,000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23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180,503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99,515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7,123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3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106,696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68,275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5,996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74,506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57,321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59,599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69,813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71,870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27,403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29,317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53,197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54,869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15,224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16,770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40,847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42,160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17,057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18,110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20,070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21,103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19,359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20,182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21,376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22,132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13,924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14,639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7,646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8,304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15,346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15,986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19,266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19,768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10,705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5,767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6,226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22,657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23,081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14,377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14,786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15,178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15,574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9,311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9,697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19,505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19,893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16,504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16,815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4,021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10,863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3,538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12,930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13,180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7,827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8,075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7,568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4,366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4,560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3,758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5,662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4,362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4,375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1,856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1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999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headerReference w:type="default" r:id="rId5"/>
          <w:type w:val="continuous"/>
          <w:pgSz w:w="12240" w:h="15840"/>
          <w:pgMar w:header="1132" w:top="2460" w:bottom="280" w:left="9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37"/>
        <w:gridCol w:w="1057"/>
      </w:tblGrid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45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916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965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56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5%</w:t>
            </w:r>
          </w:p>
        </w:tc>
        <w:tc>
          <w:tcPr>
            <w:tcW w:w="105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4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1,022,265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header="1132" w:footer="0" w:top="246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799999pt;margin-top:55.588707pt;width:304.45pt;height:42pt;mso-position-horizontal-relative:page;mso-position-vertical-relative:page;z-index:-36904" type="#_x0000_t202" filled="false" stroked="false">
          <v:textbox inset="0,0,0,0">
            <w:txbxContent>
              <w:p>
                <w:pPr>
                  <w:spacing w:line="311" w:lineRule="exact" w:before="0"/>
                  <w:ind w:left="32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Coronavirus:</w:t>
                </w:r>
                <w:r>
                  <w:rPr>
                    <w:rFonts w:ascii="Arial"/>
                    <w:b/>
                    <w:spacing w:val="1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>All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>persons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with</w:t>
                </w:r>
                <w:r>
                  <w:rPr>
                    <w:rFonts w:ascii="Arial"/>
                    <w:b/>
                    <w:spacing w:val="13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tests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reported</w:t>
                </w:r>
                <w:r>
                  <w:rPr>
                    <w:rFonts w:ascii="Arial"/>
                    <w:sz w:val="28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z w:val="18"/>
                  </w:rPr>
                  <w:t>Data</w:t>
                </w:r>
                <w:r>
                  <w:rPr>
                    <w:rFonts w:ascii="Franklin Gothic Book"/>
                    <w:spacing w:val="7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verified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as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of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May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31,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2020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at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10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AM</w:t>
                </w:r>
                <w:r>
                  <w:rPr>
                    <w:rFonts w:ascii="Franklin Gothic Book"/>
                    <w:sz w:val="18"/>
                  </w:rPr>
                </w:r>
              </w:p>
              <w:p>
                <w:pPr>
                  <w:spacing w:before="7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pacing w:val="-1"/>
                    <w:sz w:val="18"/>
                  </w:rPr>
                  <w:t>Data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in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this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report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are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provisional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and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subject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to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change.</w:t>
                </w:r>
                <w:r>
                  <w:rPr>
                    <w:rFonts w:ascii="Franklin Gothic Book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.439999pt;margin-top:105.519844pt;width:305.1pt;height:18.95pt;mso-position-horizontal-relative:page;mso-position-vertical-relative:page;z-index:-36880" type="#_x0000_t202" filled="false" stroked="false">
          <v:textbox inset="0,0,0,0">
            <w:txbxContent>
              <w:p>
                <w:pPr>
                  <w:pStyle w:val="BodyText"/>
                  <w:spacing w:line="294" w:lineRule="auto"/>
                  <w:ind w:right="18"/>
                  <w:jc w:val="left"/>
                </w:pPr>
                <w:r>
                  <w:rPr>
                    <w:spacing w:val="-1"/>
                  </w:rPr>
                  <w:t>The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table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below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Department</w:t>
                </w:r>
                <w:r>
                  <w:rPr>
                    <w:spacing w:val="6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received</w:t>
                </w:r>
                <w:r>
                  <w:rPr>
                    <w:spacing w:val="87"/>
                    <w:w w:val="102"/>
                  </w:rPr>
                  <w:t> </w:t>
                </w:r>
                <w:r>
                  <w:rPr>
                    <w:spacing w:val="-1"/>
                  </w:rPr>
                  <w:t>electronically</w:t>
                </w:r>
                <w:r>
                  <w:rPr>
                    <w:spacing w:val="10"/>
                  </w:rPr>
                  <w:t> </w:t>
                </w:r>
                <w:r>
                  <w:rPr/>
                  <w:t>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by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mail/fax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>
                    <w:spacing w:val="11"/>
                  </w:rPr>
                  <w:t> </w:t>
                </w:r>
                <w:r>
                  <w:rPr/>
                  <w:t>and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non-Florida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"/>
      <w:ind w:left="20"/>
    </w:pPr>
    <w:rPr>
      <w:rFonts w:ascii="Franklin Gothic Book" w:hAnsi="Franklin Gothic Book" w:eastAsia="Franklin Gothic Book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2020-06-01T11:11:08Z</dcterms:created>
  <dcterms:modified xsi:type="dcterms:W3CDTF">2020-06-01T11:11:08Z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