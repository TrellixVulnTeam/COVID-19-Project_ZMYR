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197"/>
        <w:gridCol w:w="1697"/>
        <w:gridCol w:w="1145"/>
        <w:gridCol w:w="1050"/>
        <w:gridCol w:w="984"/>
        <w:gridCol w:w="127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8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8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8,036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73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9,836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10,975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68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24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90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48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44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02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07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557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73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righ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198"/>
        <w:gridCol w:w="1697"/>
        <w:gridCol w:w="1145"/>
        <w:gridCol w:w="1050"/>
        <w:gridCol w:w="984"/>
        <w:gridCol w:w="127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8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8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1,186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49,796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0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5,704</w:t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55,516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796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0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30,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5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PM</w:t>
                </w:r>
              </w:p>
              <w:p>
                <w:pPr>
                  <w:spacing w:before="114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19.9pt;height:27.85pt;mso-position-horizontal-relative:page;mso-position-vertical-relative:page;z-index:-3793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all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  <w:r>
                  <w:rPr/>
                  <w:t> </w:t>
                </w:r>
                <w:r>
                  <w:rPr>
                    <w:spacing w:val="-1"/>
                  </w:rPr>
                  <w:t>received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2020-05-20T17:28:01Z</dcterms:created>
  <dcterms:modified xsi:type="dcterms:W3CDTF">2020-05-20T17:28:01Z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