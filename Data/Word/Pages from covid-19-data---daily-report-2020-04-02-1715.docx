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11,802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14,692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11,636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1,389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71,348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9,008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80,385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19.9pt;height:27.8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2020-05-20T17:28:40Z</dcterms:created>
  <dcterms:modified xsi:type="dcterms:W3CDTF">2020-05-20T17:28:40Z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