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35,167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7,555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43,172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23,687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26,963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9,264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11,103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11,193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12,265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11,792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12,637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13,016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13,739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8,593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1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1,275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181,813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21,367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204,138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16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14,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92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2020-05-20T17:31:10Z</dcterms:created>
  <dcterms:modified xsi:type="dcterms:W3CDTF">2020-05-20T17:31:10Z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