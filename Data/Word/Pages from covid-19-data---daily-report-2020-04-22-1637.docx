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55,334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10,289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65,787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32,621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36,910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17,184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19,875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17,722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18,983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15,080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16,102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17,903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18,850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6,000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10,537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11,187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92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4,898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5,776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58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6,045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50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446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5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1,292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27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263,468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28,576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46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292,636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00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22,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97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2020-05-20T17:33:14Z</dcterms:created>
  <dcterms:modified xsi:type="dcterms:W3CDTF">2020-05-20T17:33:14Z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