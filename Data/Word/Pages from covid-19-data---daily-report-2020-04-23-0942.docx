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55,955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10,356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66,472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33,101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37,450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18,288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21,026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17,868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19,131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15,264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16,288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17,988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18,936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11,404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1,301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267,876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28,832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297,286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6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23,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4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2020-05-20T17:33:25Z</dcterms:created>
  <dcterms:modified xsi:type="dcterms:W3CDTF">2020-05-20T17:33:25Z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