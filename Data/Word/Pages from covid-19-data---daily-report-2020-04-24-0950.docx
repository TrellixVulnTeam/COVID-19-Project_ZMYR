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59,453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10,701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70,320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35,790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40,396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19,280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22,134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19,278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20,567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16,039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17,095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18,756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19,715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11,405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12,087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5,620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1,287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286,785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30,174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317,540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9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24,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6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2020-05-20T17:33:41Z</dcterms:created>
  <dcterms:modified xsi:type="dcterms:W3CDTF">2020-05-20T17:33:41Z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