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62,506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11,005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73,680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37,454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42,147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19,738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22,621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20,195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21,502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16,857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17,931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19,412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20,386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9,305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10,251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11,917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12,604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5,679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6,904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484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1,292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302,260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30,839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333,682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4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25,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1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2020-05-20T17:34:04Z</dcterms:created>
  <dcterms:modified xsi:type="dcterms:W3CDTF">2020-05-20T17:34:04Z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