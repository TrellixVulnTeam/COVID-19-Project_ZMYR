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67,242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11,570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78,982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39,175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43,999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21,900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24,914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22,280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23,622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17,836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18,931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20,605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21,606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10,835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12,542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1,099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324,325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32,138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357,028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4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1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2020-05-20T17:34:28Z</dcterms:created>
  <dcterms:modified xsi:type="dcterms:W3CDTF">2020-05-20T17:34:28Z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