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69,650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11,831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81,652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39,826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4,847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44,703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23,754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26,876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22,735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24,101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18,281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1,080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19,394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21,049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22,061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9,981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10,973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12,766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13,485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4,689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25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3,013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563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57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8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6,295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78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4,702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6,540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99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7,927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37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6,204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58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4,067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64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7,926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19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6,369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6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63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5,029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27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2,790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03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4,953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1,798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01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2,937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15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4,627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83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74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78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3,927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2,201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35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56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43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1,358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46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54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500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70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62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1,000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08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17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43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1,341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39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511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1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130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291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203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87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3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1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53"/>
              <w:jc w:val="righ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1,216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560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334,029</w:t>
            </w:r>
          </w:p>
        </w:tc>
        <w:tc>
          <w:tcPr>
            <w:tcW w:w="105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32,846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367,435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640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Apr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28,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616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2020-05-20T17:34:43Z</dcterms:created>
  <dcterms:modified xsi:type="dcterms:W3CDTF">2020-05-20T17:34:43Z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