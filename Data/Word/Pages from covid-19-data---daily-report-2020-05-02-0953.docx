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78,352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12,632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91,158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45,788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51,080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26,469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29,779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26,394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27,819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21,499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22,770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11,024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12,111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23,973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25,021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14,372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15,139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9,333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7,356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6,892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5,534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188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1,199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380,549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35,463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416,563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472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48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2020-05-20T17:35:59Z</dcterms:created>
  <dcterms:modified xsi:type="dcterms:W3CDTF">2020-05-20T17:35:59Z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