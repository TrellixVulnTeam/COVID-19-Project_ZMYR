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80,236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12,775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93,186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46,697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52,044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27,031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30,393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27,259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28,696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22,478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23,791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11,283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12,403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24,755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25,810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7,676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10,038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10,554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8,970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571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1,226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392,111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36,078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428,744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9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3,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7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2020-05-20T17:36:15Z</dcterms:created>
  <dcterms:modified xsi:type="dcterms:W3CDTF">2020-05-20T17:36:15Z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