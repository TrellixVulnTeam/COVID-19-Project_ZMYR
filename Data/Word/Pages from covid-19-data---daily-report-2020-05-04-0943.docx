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83,256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13,092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96,523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47,300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52,719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29,547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33,077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27,951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29,392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23,505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24,837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11,484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12,624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26,046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27,128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15,179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15,973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8,085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7,870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6,075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10,428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10,945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7,846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9,263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6,305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7,221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98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963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1,181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544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407,373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36,897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444,814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496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4,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472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2020-06-07T13:33:04Z</dcterms:created>
  <dcterms:modified xsi:type="dcterms:W3CDTF">2020-06-07T13:33:04Z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LastSaved">
    <vt:filetime>2020-06-07T00:00:00Z</vt:filetime>
  </property>
</Properties>
</file>