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97"/>
        <w:gridCol w:w="1105"/>
        <w:gridCol w:w="842"/>
        <w:gridCol w:w="696"/>
        <w:gridCol w:w="702"/>
        <w:gridCol w:w="883"/>
      </w:tblGrid>
      <w:tr>
        <w:trPr>
          <w:trHeight w:val="372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May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6,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6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87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340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103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9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Dade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88,613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13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13,371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102,160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Broward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50,653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5,553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56,244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Palm</w:t>
            </w:r>
            <w:r>
              <w:rPr>
                <w:rFonts w:ascii="Franklin Gothic Book"/>
                <w:spacing w:val="14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Beach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32,929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3,480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36,628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Orange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30,679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32,170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Hillsborough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25,433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26,798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11,922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13,100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Duval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28,293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29,380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Pinellas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16,460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17,271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Manatee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5,497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6,224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Collier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5,670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6,348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Escambia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8,608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9,219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Polk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8,540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9,107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Osceola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6,866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7,406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Volusia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11,250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11,783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Seminole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8,846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9,261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Sarasota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5,333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5,739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Brevard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10,828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11,151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Alachua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7,487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7,789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Charlotte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2,737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3,032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Clay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4,105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4,394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Pasco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6,774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7,065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Lucie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3,631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3,899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4,620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4,866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Lake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7,734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7,973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Sumter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2,154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Martin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2,127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Johns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5,476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5,693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4,960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5,158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Okaloosa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2,808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2,971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Santa</w:t>
            </w:r>
            <w:r>
              <w:rPr>
                <w:rFonts w:ascii="Franklin Gothic Book"/>
                <w:spacing w:val="13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3,146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3,305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Suwannee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1,211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Flagler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1,980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Putnam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1,942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Hendry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850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Gadsden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751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Citrus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1,745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1,848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Indian</w:t>
            </w:r>
            <w:r>
              <w:rPr>
                <w:rFonts w:ascii="Franklin Gothic Book"/>
                <w:spacing w:val="1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River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2,062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Hernando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1,909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2,006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Columbia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1,394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Highlands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1,399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Monroe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1,455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1,731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Liberty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98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167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Madison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484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Nassau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1,693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745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Bradford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851</w:t>
            </w:r>
            <w:r>
              <w:rPr>
                <w:rFonts w:ascii="Franklin Gothic Book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18"/>
          <w:szCs w:val="18"/>
        </w:rPr>
        <w:sectPr>
          <w:type w:val="continuous"/>
          <w:pgSz w:w="12240" w:h="15840"/>
          <w:pgMar w:top="1000" w:bottom="280" w:left="9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898"/>
        <w:gridCol w:w="1102"/>
        <w:gridCol w:w="846"/>
        <w:gridCol w:w="696"/>
        <w:gridCol w:w="702"/>
        <w:gridCol w:w="883"/>
      </w:tblGrid>
      <w:tr>
        <w:trPr>
          <w:trHeight w:val="372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May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6,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7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6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87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341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104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7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Desoto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7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1,246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Hardee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Unknown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98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Wakulla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527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Jefferson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195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Jackson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551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Baker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Levy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764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784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Calhoun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182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Okeechobee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843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861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Washington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323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Holmes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506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516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Dixie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264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Hamilton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199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Gilchrist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282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Glades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98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266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Taylor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250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Lafayette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8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Franklin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118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Gulf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156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Tot</w:t>
            </w:r>
            <w:r>
              <w:rPr>
                <w:rFonts w:ascii="Franklin Gothic Book"/>
                <w:spacing w:val="1"/>
                <w:sz w:val="14"/>
              </w:rPr>
              <w:t>a</w:t>
            </w:r>
            <w:r>
              <w:rPr>
                <w:rFonts w:ascii="Franklin Gothic Book"/>
                <w:sz w:val="14"/>
              </w:rPr>
              <w:t>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8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351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65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603</w:t>
            </w:r>
          </w:p>
        </w:tc>
        <w:tc>
          <w:tcPr>
            <w:tcW w:w="84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8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442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049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38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002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4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8%</w:t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480,654</w:t>
            </w:r>
            <w:r>
              <w:rPr>
                <w:rFonts w:ascii="Franklin Gothic Book"/>
                <w:sz w:val="18"/>
              </w:rPr>
            </w:r>
          </w:p>
        </w:tc>
      </w:tr>
    </w:tbl>
    <w:sectPr>
      <w:pgSz w:w="12240" w:h="15840"/>
      <w:pgMar w:top="1000" w:bottom="280" w:left="9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2020-05-20T17:36:51Z</dcterms:created>
  <dcterms:modified xsi:type="dcterms:W3CDTF">2020-05-20T17:36:51Z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