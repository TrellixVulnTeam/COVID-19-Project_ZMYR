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94,727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13,841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108,752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58,085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63,925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36,158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40,179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33,685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35,224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27,987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29,427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12,915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14,168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30,804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31,952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18,101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18,961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9,788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10,429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10,169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11,948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12,497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9,637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10,057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11,631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11,962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8,531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207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1,452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487,730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40,001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528,413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54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9,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2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2020-05-20T17:37:36Z</dcterms:created>
  <dcterms:modified xsi:type="dcterms:W3CDTF">2020-05-20T17:37:36Z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