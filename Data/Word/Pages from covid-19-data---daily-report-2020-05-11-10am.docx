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345"/>
        <w:gridCol w:w="1675"/>
        <w:gridCol w:w="1271"/>
        <w:gridCol w:w="1050"/>
        <w:gridCol w:w="1054"/>
        <w:gridCol w:w="1340"/>
      </w:tblGrid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8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99,181</w:t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14,167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113,533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60,283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5,882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66,223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37,961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3,889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42,073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36,239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37,788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30,280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31,767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13,438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14,727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32,956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34,141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20,111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20,999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7,452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23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6,381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14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10,400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11,058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10,212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10,860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8,064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65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12,722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13,282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6,384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81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10,366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10,791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3,144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48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11,801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12,134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8,753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9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08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4,764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06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8,209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51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5,048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33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2,300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56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6,873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13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2,132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37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9,214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9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46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6,395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62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6,417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62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10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3,990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16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3,073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24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01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2,170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32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31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907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2,290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41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2,010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11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60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2,168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26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2,243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34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00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824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1,584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67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1,840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91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869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1,900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96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535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36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28"/>
          <w:szCs w:val="28"/>
        </w:rPr>
        <w:sectPr>
          <w:headerReference w:type="default" r:id="rId5"/>
          <w:type w:val="continuous"/>
          <w:pgSz w:w="18840" w:h="24370"/>
          <w:pgMar w:header="1731" w:top="3760" w:bottom="280" w:left="1460" w:right="2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346"/>
        <w:gridCol w:w="1669"/>
        <w:gridCol w:w="1276"/>
        <w:gridCol w:w="1051"/>
        <w:gridCol w:w="1054"/>
        <w:gridCol w:w="1340"/>
      </w:tblGrid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223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971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322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672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979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228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305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547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922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426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313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351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537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327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329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325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178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6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1,080</w:t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99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684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7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520,075</w:t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40,982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60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561,741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header="1731" w:footer="0" w:top="376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699997pt;margin-top:85.52816pt;width:467.3pt;height:63.1pt;mso-position-horizontal-relative:page;mso-position-vertical-relative:page;z-index:-36472" type="#_x0000_t202" filled="false" stroked="false">
          <v:textbox inset="0,0,0,0">
            <w:txbxContent>
              <w:p>
                <w:pPr>
                  <w:spacing w:line="469" w:lineRule="exact" w:before="0"/>
                  <w:ind w:left="38" w:right="0" w:firstLine="0"/>
                  <w:jc w:val="left"/>
                  <w:rPr>
                    <w:rFonts w:ascii="Arial" w:hAnsi="Arial" w:cs="Arial" w:eastAsia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3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17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with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tests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reported</w:t>
                </w:r>
                <w:r>
                  <w:rPr>
                    <w:rFonts w:ascii="Arial"/>
                    <w:sz w:val="44"/>
                  </w:rPr>
                </w:r>
              </w:p>
              <w:p>
                <w:pPr>
                  <w:spacing w:before="3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1"/>
                    <w:sz w:val="28"/>
                  </w:rPr>
                  <w:t>Data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verified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as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of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May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11,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AM</w:t>
                </w:r>
              </w:p>
              <w:p>
                <w:pPr>
                  <w:spacing w:before="10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146004pt;margin-top:161.59581pt;width:425.9pt;height:27.85pt;mso-position-horizontal-relative:page;mso-position-vertical-relative:page;z-index:-36448" type="#_x0000_t202" filled="false" stroked="false">
          <v:textbox inset="0,0,0,0">
            <w:txbxContent>
              <w:p>
                <w:pPr>
                  <w:pStyle w:val="BodyText"/>
                  <w:spacing w:line="247" w:lineRule="exact"/>
                  <w:ind w:right="0"/>
                  <w:jc w:val="left"/>
                </w:pPr>
                <w:r>
                  <w:rPr>
                    <w:spacing w:val="-1"/>
                  </w:rPr>
                  <w:t>The table below</w:t>
                </w:r>
                <w:r>
                  <w:rPr/>
                  <w:t> </w:t>
                </w:r>
                <w:r>
                  <w:rPr>
                    <w:spacing w:val="-1"/>
                  </w:rPr>
                  <w:t>includes</w:t>
                </w:r>
                <w:r>
                  <w:rPr/>
                  <w:t> </w:t>
                </w:r>
                <w:r>
                  <w:rPr>
                    <w:spacing w:val="-1"/>
                  </w:rPr>
                  <w:t>persons</w:t>
                </w:r>
                <w:r>
                  <w:rPr/>
                  <w:t> </w:t>
                </w:r>
                <w:r>
                  <w:rPr>
                    <w:spacing w:val="-1"/>
                  </w:rPr>
                  <w:t>with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laboratory</w:t>
                </w:r>
                <w:r>
                  <w:rPr/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/>
                  <w:t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-2"/>
                  </w:rPr>
                  <w:t> the</w:t>
                </w:r>
                <w:r>
                  <w:rPr>
                    <w:spacing w:val="-1"/>
                  </w:rPr>
                  <w:t> Department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/>
                  <w:t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has</w:t>
                </w:r>
              </w:p>
              <w:p>
                <w:pPr>
                  <w:pStyle w:val="BodyText"/>
                  <w:spacing w:line="240" w:lineRule="auto" w:before="46"/>
                  <w:ind w:right="0"/>
                  <w:jc w:val="left"/>
                </w:pPr>
                <w:r>
                  <w:rPr>
                    <w:spacing w:val="-1"/>
                  </w:rPr>
                  <w:t>received electronically</w:t>
                </w:r>
                <w:r>
                  <w:rPr/>
                  <w:t> or </w:t>
                </w:r>
                <w:r>
                  <w:rPr>
                    <w:spacing w:val="-1"/>
                  </w:rPr>
                  <w:t>by</w:t>
                </w:r>
                <w:r>
                  <w:rPr/>
                  <w:t> mail/fax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for</w:t>
                </w:r>
                <w:r>
                  <w:rPr/>
                  <w:t> </w:t>
                </w:r>
                <w:r>
                  <w:rPr>
                    <w:spacing w:val="-1"/>
                  </w:rPr>
                  <w:t>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/>
                  <w:t> and</w:t>
                </w:r>
                <w:r>
                  <w:rPr>
                    <w:spacing w:val="-1"/>
                  </w:rPr>
                  <w:t> non-Florida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Franklin Gothic Book" w:hAnsi="Franklin Gothic Book" w:eastAsia="Franklin Gothic Boo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2020-05-20T17:38:03Z</dcterms:created>
  <dcterms:modified xsi:type="dcterms:W3CDTF">2020-05-20T17:38:03Z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LastSaved">
    <vt:filetime>2020-05-20T00:00:00Z</vt:filetime>
  </property>
</Properties>
</file>