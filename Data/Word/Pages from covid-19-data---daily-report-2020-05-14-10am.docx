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104,698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14,742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119,639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64,903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6,057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71,019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42,598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4,278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47,103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38,893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40,507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33,677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35,249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15,070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16,423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34,629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35,860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22,484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23,458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8,015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89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8,414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11,430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12,132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11,413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12,094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8,486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13,187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13,772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7,382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10,892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11,330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13,202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13,553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9,630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96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8,982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5,102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5,494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79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2,567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85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8,008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28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9,934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10,189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6,914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6,860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07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4,415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48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50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83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84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88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98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931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1,228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737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565,627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43,210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609,574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52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14,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49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2020-05-20T17:38:38Z</dcterms:created>
  <dcterms:modified xsi:type="dcterms:W3CDTF">2020-05-20T17:38:38Z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