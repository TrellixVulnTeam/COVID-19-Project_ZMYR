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109,977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15,658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125,961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67,382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6,243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73,750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44,910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4,524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49,851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46,014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47,721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35,721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37,406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16,046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17,507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36,433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37,749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24,162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25,201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8,478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12,453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13,195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12,097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12,804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9,540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10,175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13,693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14,298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7,982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12,324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12,769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13,885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14,258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10,417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10,763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5,796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5,472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9,414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8,537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11,615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11,884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7,682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7,308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09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1,479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1,289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606,204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45,588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653,081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76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17,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73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2020-05-20T17:39:19Z</dcterms:created>
  <dcterms:modified xsi:type="dcterms:W3CDTF">2020-05-20T17:39:19Z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