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113,571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15,864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129,764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69,638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6,322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76,085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46,474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4,658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51,549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47,785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49,520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37,075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38,799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16,772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18,258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37,557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38,889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25,497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26,565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8,876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88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9,812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10,686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12,950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13,702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12,519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13,244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9,839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10,479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13,993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14,609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8,435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95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12,849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13,297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14,813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15,188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10,798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11,149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6,028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36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5,837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9,706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10,033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8,936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11,853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12,124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64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7,975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24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7,541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76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12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5,020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65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64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54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2,532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67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20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71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66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42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13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994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1,346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80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1,298</w:t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629,970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46,442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677,710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784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18,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760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2020-05-20T17:39:32Z</dcterms:created>
  <dcterms:modified xsi:type="dcterms:W3CDTF">2020-05-20T17:39:32Z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