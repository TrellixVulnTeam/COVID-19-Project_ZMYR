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152,696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17,396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170,458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92,788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99,805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63,022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69,000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52,839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54,991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66,027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67,996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25,273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27,083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49,885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51,460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13,800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37,755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38,996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15,749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16,770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18,675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19,648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18,214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19,017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20,665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21,398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13,897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13,756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14,376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18,446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18,936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21,193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21,602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13,417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13,802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14,022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14,416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16,687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17,074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8,675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15,528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15,827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10,352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10,638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11,515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11,760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1,158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1,705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898,331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53,285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953,321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4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28,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2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2020-06-01T11:08:45Z</dcterms:created>
  <dcterms:modified xsi:type="dcterms:W3CDTF">2020-06-01T11:08:45Z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